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7E" w:rsidRPr="007D14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8E2960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highlight w:val="yellow"/>
          <w:lang w:eastAsia="ru-RU"/>
        </w:rPr>
      </w:pPr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r>
        <w:rPr>
          <w:highlight w:val="green"/>
          <w:lang w:eastAsia="ru-RU"/>
        </w:rPr>
        <w:fldChar w:fldCharType="begin"/>
      </w:r>
      <w:r>
        <w:rPr>
          <w:highlight w:val="green"/>
          <w:lang w:eastAsia="ru-RU"/>
        </w:rPr>
        <w:instrText xml:space="preserve"> TOC \o "1-3" \h \z \u </w:instrText>
      </w:r>
      <w:r>
        <w:rPr>
          <w:highlight w:val="green"/>
          <w:lang w:eastAsia="ru-RU"/>
        </w:rPr>
        <w:fldChar w:fldCharType="separate"/>
      </w:r>
      <w:hyperlink w:anchor="_Toc76979543" w:history="1">
        <w:r w:rsidRPr="0024109F">
          <w:rPr>
            <w:rStyle w:val="Hyperlink"/>
            <w:noProof/>
            <w:highlight w:val="green"/>
            <w:lang w:eastAsia="ru-RU"/>
          </w:rPr>
          <w:t>12Д.</w:t>
        </w:r>
        <w:r w:rsidRPr="0024109F">
          <w:rPr>
            <w:rStyle w:val="Hyperlink"/>
            <w:noProof/>
            <w:lang w:eastAsia="ru-RU"/>
          </w:rPr>
          <w:t xml:space="preserve"> Избранное и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44" w:history="1">
        <w:r w:rsidRPr="0024109F">
          <w:rPr>
            <w:rStyle w:val="Hyperlink"/>
            <w:noProof/>
            <w:lang w:eastAsia="ru-RU"/>
          </w:rPr>
          <w:t>+ Итог Корзина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45" w:history="1">
        <w:r w:rsidRPr="0024109F">
          <w:rPr>
            <w:rStyle w:val="Hyperlink"/>
            <w:noProof/>
            <w:lang w:eastAsia="ru-RU"/>
          </w:rPr>
          <w:t>+ Итог Избранное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46" w:history="1">
        <w:r w:rsidRPr="0024109F">
          <w:rPr>
            <w:rStyle w:val="Hyperlink"/>
            <w:noProof/>
            <w:lang w:eastAsia="ru-RU"/>
          </w:rPr>
          <w:t>+ Итог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47" w:history="1">
        <w:r w:rsidRPr="0024109F">
          <w:rPr>
            <w:rStyle w:val="Hyperlink"/>
            <w:noProof/>
            <w:highlight w:val="green"/>
            <w:lang w:eastAsia="ru-RU"/>
          </w:rPr>
          <w:t>13Д.</w:t>
        </w:r>
        <w:r w:rsidRPr="0024109F">
          <w:rPr>
            <w:rStyle w:val="Hyperlink"/>
            <w:noProof/>
            <w:lang w:eastAsia="ru-RU"/>
          </w:rPr>
          <w:t xml:space="preserve"> Быстрый заказ, отправка форм, доставка и сроки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48" w:history="1">
        <w:r w:rsidRPr="0024109F">
          <w:rPr>
            <w:rStyle w:val="Hyperlink"/>
            <w:noProof/>
            <w:highlight w:val="green"/>
            <w:lang w:eastAsia="ru-RU"/>
          </w:rPr>
          <w:t>Нажимаем на кнопку, открывается форма  и письмо отправляется на почту. А в письме будет информация из формы + название товара, например, «</w:t>
        </w:r>
        <w:r w:rsidRPr="0024109F">
          <w:rPr>
            <w:rStyle w:val="Hyperlink"/>
            <w:noProof/>
            <w:highlight w:val="green"/>
          </w:rPr>
          <w:t>51-400-0003 Лабораторный халат для чистых помещений»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49" w:history="1">
        <w:r w:rsidRPr="0024109F">
          <w:rPr>
            <w:rStyle w:val="Hyperlink"/>
            <w:noProof/>
            <w:lang w:eastAsia="ru-RU"/>
          </w:rPr>
          <w:t>--- Итог Быстрый заказ - 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50" w:history="1">
        <w:r w:rsidRPr="0024109F">
          <w:rPr>
            <w:rStyle w:val="Hyperlink"/>
            <w:noProof/>
            <w:lang w:eastAsia="ru-RU"/>
          </w:rPr>
          <w:t>Итог Отправка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51" w:history="1">
        <w:r w:rsidRPr="0024109F">
          <w:rPr>
            <w:rStyle w:val="Hyperlink"/>
            <w:noProof/>
            <w:lang w:eastAsia="ru-RU"/>
          </w:rPr>
          <w:t>--- Итог Доставка и Сроки - 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52" w:history="1">
        <w:r w:rsidRPr="0024109F">
          <w:rPr>
            <w:rStyle w:val="Hyperlink"/>
            <w:noProof/>
            <w:highlight w:val="green"/>
            <w:lang w:eastAsia="ru-RU"/>
          </w:rPr>
          <w:t>+ 14Д.</w:t>
        </w:r>
        <w:r w:rsidRPr="0024109F">
          <w:rPr>
            <w:rStyle w:val="Hyperlink"/>
            <w:noProof/>
            <w:lang w:eastAsia="ru-RU"/>
          </w:rPr>
          <w:t xml:space="preserve"> Функционал иконки (дубль избранное и сравнение)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53" w:history="1">
        <w:r w:rsidRPr="0024109F">
          <w:rPr>
            <w:rStyle w:val="Hyperlink"/>
            <w:noProof/>
          </w:rPr>
          <w:t>+ Следствие 16. Переделка системы параметров в key-value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54" w:history="1">
        <w:r w:rsidRPr="0024109F">
          <w:rPr>
            <w:rStyle w:val="Hyperlink"/>
            <w:noProof/>
          </w:rPr>
          <w:t>+ 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55" w:history="1">
        <w:r w:rsidRPr="0024109F">
          <w:rPr>
            <w:rStyle w:val="Hyperlink"/>
            <w:noProof/>
            <w:highlight w:val="green"/>
            <w:lang w:eastAsia="ru-RU"/>
          </w:rPr>
          <w:t>18Д.</w:t>
        </w:r>
        <w:r w:rsidRPr="0024109F">
          <w:rPr>
            <w:rStyle w:val="Hyperlink"/>
            <w:noProof/>
            <w:lang w:eastAsia="ru-RU"/>
          </w:rPr>
          <w:t xml:space="preserve"> Формы для отправки сообщений со страниц (дубль Отправка форм)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56" w:history="1">
        <w:r w:rsidRPr="0024109F">
          <w:rPr>
            <w:rStyle w:val="Hyperlink"/>
            <w:noProof/>
            <w:highlight w:val="green"/>
            <w:lang w:eastAsia="ru-RU"/>
          </w:rPr>
          <w:t>26.</w:t>
        </w:r>
        <w:r w:rsidRPr="0024109F">
          <w:rPr>
            <w:rStyle w:val="Hyperlink"/>
            <w:noProof/>
            <w:lang w:eastAsia="ru-RU"/>
          </w:rPr>
          <w:t xml:space="preserve"> Письмо после отправки заказа через корзину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57" w:history="1">
        <w:r w:rsidRPr="0024109F">
          <w:rPr>
            <w:rStyle w:val="Hyperlink"/>
            <w:noProof/>
            <w:shd w:val="clear" w:color="auto" w:fill="00FF00"/>
          </w:rPr>
          <w:t>38</w:t>
        </w:r>
        <w:r w:rsidRPr="0024109F">
          <w:rPr>
            <w:rStyle w:val="Hyperlink"/>
            <w:noProof/>
          </w:rPr>
          <w:t> Раздутый каталог избыточной глубины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58" w:history="1">
        <w:r w:rsidRPr="0024109F">
          <w:rPr>
            <w:rStyle w:val="Hyperlink"/>
            <w:noProof/>
            <w:lang w:eastAsia="ru-RU"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59" w:history="1">
        <w:r w:rsidRPr="0024109F">
          <w:rPr>
            <w:rStyle w:val="Hyperlink"/>
            <w:noProof/>
            <w:highlight w:val="green"/>
            <w:lang w:eastAsia="ru-RU"/>
          </w:rPr>
          <w:t>6.</w:t>
        </w:r>
        <w:r w:rsidRPr="0024109F">
          <w:rPr>
            <w:rStyle w:val="Hyperlink"/>
            <w:rFonts w:ascii="yandex-sans" w:hAnsi="yandex-sans"/>
            <w:noProof/>
            <w:lang w:eastAsia="ru-RU"/>
          </w:rPr>
          <w:t xml:space="preserve"> </w:t>
        </w:r>
        <w:r w:rsidRPr="0024109F">
          <w:rPr>
            <w:rStyle w:val="Hyperlink"/>
            <w:noProof/>
            <w:lang w:eastAsia="ru-RU"/>
          </w:rPr>
          <w:t>Что-то угадывать про 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0" w:history="1">
        <w:r w:rsidRPr="0024109F">
          <w:rPr>
            <w:rStyle w:val="Hyperlink"/>
            <w:noProof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61" w:history="1">
        <w:r w:rsidRPr="0024109F">
          <w:rPr>
            <w:rStyle w:val="Hyperlink"/>
            <w:noProof/>
            <w:highlight w:val="green"/>
            <w:lang w:eastAsia="ru-RU"/>
          </w:rPr>
          <w:t>+ 15.</w:t>
        </w:r>
        <w:r w:rsidRPr="0024109F">
          <w:rPr>
            <w:rStyle w:val="Hyperlink"/>
            <w:noProof/>
            <w:lang w:eastAsia="ru-RU"/>
          </w:rPr>
          <w:t xml:space="preserve"> Лог курсов валют. Скеджелер. Кроссвалютность. Форматирование стандартного вывода денежных сумм. Рефакторинг проекта для внедрения данного функционала. 5 (ПЯТЬ!) задач.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2" w:history="1">
        <w:r w:rsidRPr="0024109F">
          <w:rPr>
            <w:rStyle w:val="Hyperlink"/>
            <w:noProof/>
            <w:lang w:eastAsia="ru-RU"/>
          </w:rPr>
          <w:t>+ Итог Лог курсов валют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3" w:history="1">
        <w:r w:rsidRPr="0024109F">
          <w:rPr>
            <w:rStyle w:val="Hyperlink"/>
            <w:noProof/>
            <w:lang w:eastAsia="ru-RU"/>
          </w:rPr>
          <w:t>+Итог Скеджелер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4" w:history="1">
        <w:r w:rsidRPr="0024109F">
          <w:rPr>
            <w:rStyle w:val="Hyperlink"/>
            <w:noProof/>
            <w:lang w:val="en-US" w:eastAsia="ru-RU"/>
          </w:rPr>
          <w:t>+</w:t>
        </w:r>
        <w:r w:rsidRPr="0024109F">
          <w:rPr>
            <w:rStyle w:val="Hyperlink"/>
            <w:noProof/>
            <w:lang w:eastAsia="ru-RU"/>
          </w:rPr>
          <w:t>Итог</w:t>
        </w:r>
        <w:r w:rsidRPr="0024109F">
          <w:rPr>
            <w:rStyle w:val="Hyperlink"/>
            <w:noProof/>
            <w:lang w:val="en-US" w:eastAsia="ru-RU"/>
          </w:rPr>
          <w:t xml:space="preserve"> </w:t>
        </w:r>
        <w:r w:rsidRPr="0024109F">
          <w:rPr>
            <w:rStyle w:val="Hyperlink"/>
            <w:noProof/>
            <w:lang w:eastAsia="ru-RU"/>
          </w:rPr>
          <w:t>Кроссвалютность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5" w:history="1">
        <w:r w:rsidRPr="0024109F">
          <w:rPr>
            <w:rStyle w:val="Hyperlink"/>
            <w:noProof/>
            <w:lang w:eastAsia="ru-RU"/>
          </w:rPr>
          <w:t>+Итог Форматирование стандартного вывода денежных сумм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6" w:history="1">
        <w:r w:rsidRPr="0024109F">
          <w:rPr>
            <w:rStyle w:val="Hyperlink"/>
            <w:noProof/>
            <w:lang w:eastAsia="ru-RU"/>
          </w:rPr>
          <w:t>+Итог Рефакторинг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67" w:history="1">
        <w:r w:rsidRPr="0024109F">
          <w:rPr>
            <w:rStyle w:val="Hyperlink"/>
            <w:noProof/>
            <w:highlight w:val="green"/>
            <w:lang w:eastAsia="ru-RU"/>
          </w:rPr>
          <w:t>+16.</w:t>
        </w:r>
        <w:r w:rsidRPr="0024109F">
          <w:rPr>
            <w:rStyle w:val="Hyperlink"/>
            <w:noProof/>
            <w:lang w:eastAsia="ru-RU"/>
          </w:rPr>
          <w:t xml:space="preserve"> Вёрстка вывода корзины на печать. Название файла корзины при сохранении.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8" w:history="1">
        <w:r w:rsidRPr="0024109F">
          <w:rPr>
            <w:rStyle w:val="Hyperlink"/>
            <w:noProof/>
            <w:lang w:eastAsia="ru-RU"/>
          </w:rPr>
          <w:t>+ </w:t>
        </w:r>
        <w:r w:rsidRPr="0024109F">
          <w:rPr>
            <w:rStyle w:val="Hyperlink"/>
            <w:noProof/>
          </w:rPr>
          <w:t>Итог</w:t>
        </w:r>
        <w:r w:rsidRPr="0024109F">
          <w:rPr>
            <w:rStyle w:val="Hyperlink"/>
            <w:noProof/>
            <w:lang w:eastAsia="ru-RU"/>
          </w:rPr>
          <w:t xml:space="preserve"> </w:t>
        </w:r>
        <w:r w:rsidRPr="0024109F">
          <w:rPr>
            <w:rStyle w:val="Hyperlink"/>
            <w:noProof/>
          </w:rPr>
          <w:t>Верстка</w:t>
        </w:r>
        <w:r w:rsidRPr="0024109F">
          <w:rPr>
            <w:rStyle w:val="Hyperlink"/>
            <w:noProof/>
            <w:lang w:eastAsia="ru-RU"/>
          </w:rPr>
          <w:t xml:space="preserve"> вывода корзины на печать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69" w:history="1">
        <w:r w:rsidRPr="0024109F">
          <w:rPr>
            <w:rStyle w:val="Hyperlink"/>
            <w:noProof/>
            <w:lang w:eastAsia="ru-RU"/>
          </w:rPr>
          <w:t xml:space="preserve">+Итог Название </w:t>
        </w:r>
        <w:r w:rsidRPr="0024109F">
          <w:rPr>
            <w:rStyle w:val="Hyperlink"/>
            <w:noProof/>
          </w:rPr>
          <w:t>файла</w:t>
        </w:r>
        <w:r w:rsidRPr="0024109F">
          <w:rPr>
            <w:rStyle w:val="Hyperlink"/>
            <w:noProof/>
            <w:lang w:eastAsia="ru-RU"/>
          </w:rPr>
          <w:t xml:space="preserve"> корзины при сохранении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70" w:history="1">
        <w:r w:rsidRPr="0024109F">
          <w:rPr>
            <w:rStyle w:val="Hyperlink"/>
            <w:noProof/>
          </w:rPr>
          <w:t>001. Альт описания для видео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71" w:history="1">
        <w:r w:rsidRPr="0024109F">
          <w:rPr>
            <w:rStyle w:val="Hyperlink"/>
            <w:noProof/>
            <w:lang w:eastAsia="ru-RU"/>
          </w:rPr>
          <w:t>??</w:t>
        </w:r>
        <w:r w:rsidRPr="0024109F">
          <w:rPr>
            <w:rStyle w:val="Hyperlink"/>
            <w:noProof/>
            <w:lang w:val="en-US" w:eastAsia="ru-RU"/>
          </w:rPr>
          <w:t xml:space="preserve">? </w:t>
        </w:r>
        <w:r w:rsidRPr="0024109F">
          <w:rPr>
            <w:rStyle w:val="Hyperlink"/>
            <w:noProof/>
            <w:lang w:eastAsia="ru-RU"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72" w:history="1">
        <w:r w:rsidRPr="0024109F">
          <w:rPr>
            <w:rStyle w:val="Hyperlink"/>
            <w:noProof/>
            <w:lang w:eastAsia="ru-RU"/>
          </w:rPr>
          <w:t>+ 002. По добавлению в корзину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73" w:history="1">
        <w:r w:rsidRPr="0024109F">
          <w:rPr>
            <w:rStyle w:val="Hyperlink"/>
            <w:noProof/>
            <w:lang w:eastAsia="ru-RU"/>
          </w:rPr>
          <w:t>+</w:t>
        </w:r>
        <w:r w:rsidRPr="0024109F">
          <w:rPr>
            <w:rStyle w:val="Hyperlink"/>
            <w:noProof/>
          </w:rPr>
          <w:t xml:space="preserve"> </w:t>
        </w:r>
        <w:r w:rsidRPr="0024109F">
          <w:rPr>
            <w:rStyle w:val="Hyperlink"/>
            <w:noProof/>
            <w:lang w:eastAsia="ru-RU"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74" w:history="1">
        <w:r w:rsidRPr="0024109F">
          <w:rPr>
            <w:rStyle w:val="Hyperlink"/>
            <w:noProof/>
            <w:lang w:eastAsia="ru-RU"/>
          </w:rPr>
          <w:t>+ 003-12Д. Расширенная витрина при наведении на товар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75" w:history="1">
        <w:r w:rsidRPr="0024109F">
          <w:rPr>
            <w:rStyle w:val="Hyperlink"/>
            <w:noProof/>
            <w:lang w:eastAsia="ru-RU"/>
          </w:rPr>
          <w:t>+</w:t>
        </w:r>
        <w:r w:rsidRPr="0024109F">
          <w:rPr>
            <w:rStyle w:val="Hyperlink"/>
            <w:noProof/>
          </w:rPr>
          <w:t xml:space="preserve"> </w:t>
        </w:r>
        <w:r w:rsidRPr="0024109F">
          <w:rPr>
            <w:rStyle w:val="Hyperlink"/>
            <w:noProof/>
            <w:lang w:eastAsia="ru-RU"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76" w:history="1">
        <w:r w:rsidRPr="0024109F">
          <w:rPr>
            <w:rStyle w:val="Hyperlink"/>
            <w:noProof/>
            <w:lang w:eastAsia="ru-RU"/>
          </w:rPr>
          <w:t xml:space="preserve">+ 004. </w:t>
        </w:r>
        <w:r w:rsidRPr="0024109F">
          <w:rPr>
            <w:rStyle w:val="Hyperlink"/>
            <w:noProof/>
          </w:rPr>
          <w:t xml:space="preserve">витрина товаров в брендах - </w:t>
        </w:r>
        <w:r w:rsidRPr="0024109F">
          <w:rPr>
            <w:rStyle w:val="Hyperlink"/>
            <w:noProof/>
            <w:highlight w:val="yellow"/>
          </w:rPr>
          <w:t>удалить кнопки - + и Купить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77" w:history="1">
        <w:r w:rsidRPr="0024109F">
          <w:rPr>
            <w:rStyle w:val="Hyperlink"/>
            <w:noProof/>
          </w:rPr>
          <w:t>+ 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78" w:history="1">
        <w:r w:rsidRPr="0024109F">
          <w:rPr>
            <w:rStyle w:val="Hyperlink"/>
            <w:noProof/>
          </w:rPr>
          <w:t>+005. Сделать высоту блока товара как тут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79" w:history="1">
        <w:r w:rsidRPr="0024109F">
          <w:rPr>
            <w:rStyle w:val="Hyperlink"/>
            <w:noProof/>
          </w:rPr>
          <w:t>+ 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80" w:history="1">
        <w:r w:rsidRPr="0024109F">
          <w:rPr>
            <w:rStyle w:val="Hyperlink"/>
            <w:noProof/>
            <w:lang w:eastAsia="ru-RU"/>
          </w:rPr>
          <w:t>--- 006. 15. </w:t>
        </w:r>
        <w:r w:rsidRPr="0024109F">
          <w:rPr>
            <w:rStyle w:val="Hyperlink"/>
            <w:noProof/>
          </w:rPr>
          <w:t xml:space="preserve">«Сроки поставки» и «Доставка» из загрузочного файла </w:t>
        </w:r>
        <w:r w:rsidRPr="0024109F">
          <w:rPr>
            <w:rStyle w:val="Hyperlink"/>
            <w:noProof/>
            <w:lang w:val="en-US"/>
          </w:rPr>
          <w:t>xls</w:t>
        </w:r>
        <w:r w:rsidRPr="0024109F">
          <w:rPr>
            <w:rStyle w:val="Hyperlink"/>
            <w:noProof/>
          </w:rPr>
          <w:t xml:space="preserve"> не добавляется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2"/>
        <w:tabs>
          <w:tab w:val="right" w:leader="dot" w:pos="10456"/>
        </w:tabs>
        <w:rPr>
          <w:rFonts w:eastAsia="SimSun"/>
          <w:smallCaps w:val="0"/>
          <w:noProof/>
          <w:sz w:val="24"/>
          <w:szCs w:val="24"/>
          <w:lang w:eastAsia="zh-CN"/>
        </w:rPr>
      </w:pPr>
      <w:hyperlink w:anchor="_Toc76979581" w:history="1">
        <w:r w:rsidRPr="0024109F">
          <w:rPr>
            <w:rStyle w:val="Hyperlink"/>
            <w:noProof/>
          </w:rPr>
          <w:t>--- 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>
      <w:pPr>
        <w:pStyle w:val="TOC1"/>
        <w:tabs>
          <w:tab w:val="right" w:leader="dot" w:pos="10456"/>
        </w:tabs>
        <w:rPr>
          <w:rFonts w:eastAsia="SimSun"/>
          <w:b w:val="0"/>
          <w:bCs w:val="0"/>
          <w:caps w:val="0"/>
          <w:noProof/>
          <w:sz w:val="24"/>
          <w:szCs w:val="24"/>
          <w:lang w:eastAsia="zh-CN"/>
        </w:rPr>
      </w:pPr>
      <w:hyperlink w:anchor="_Toc76979582" w:history="1">
        <w:r w:rsidRPr="0024109F">
          <w:rPr>
            <w:rStyle w:val="Hyperlink"/>
            <w:noProof/>
          </w:rPr>
          <w:t>007. Из шаблонов страниц удалить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_Toc76979582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6217E" w:rsidRDefault="0026217E" w:rsidP="00A01424">
      <w:pPr>
        <w:pStyle w:val="Heading1"/>
        <w:rPr>
          <w:highlight w:val="green"/>
          <w:lang w:eastAsia="ru-RU"/>
        </w:rPr>
      </w:pPr>
      <w:r>
        <w:rPr>
          <w:highlight w:val="green"/>
          <w:lang w:eastAsia="ru-RU"/>
        </w:rPr>
        <w:fldChar w:fldCharType="end"/>
      </w:r>
    </w:p>
    <w:p w:rsidR="0026217E" w:rsidRDefault="0026217E" w:rsidP="00A01424">
      <w:pPr>
        <w:pStyle w:val="Heading1"/>
        <w:rPr>
          <w:lang w:eastAsia="ru-RU"/>
        </w:rPr>
      </w:pPr>
      <w:bookmarkStart w:id="0" w:name="_Toc76979543"/>
      <w:r w:rsidRPr="007416E2">
        <w:rPr>
          <w:highlight w:val="green"/>
          <w:lang w:eastAsia="ru-RU"/>
        </w:rPr>
        <w:t>12Д.</w:t>
      </w:r>
      <w:r w:rsidRPr="007D147E">
        <w:rPr>
          <w:lang w:eastAsia="ru-RU"/>
        </w:rPr>
        <w:t xml:space="preserve"> </w:t>
      </w:r>
      <w:r>
        <w:rPr>
          <w:lang w:eastAsia="ru-RU"/>
        </w:rPr>
        <w:t>Избранное и сравнение</w:t>
      </w:r>
      <w:bookmarkEnd w:id="0"/>
    </w:p>
    <w:p w:rsidR="0026217E" w:rsidRPr="00521961" w:rsidRDefault="0026217E" w:rsidP="00521961">
      <w:pPr>
        <w:rPr>
          <w:i/>
          <w:color w:val="0000FF"/>
          <w:sz w:val="28"/>
          <w:szCs w:val="28"/>
        </w:rPr>
      </w:pPr>
      <w:r w:rsidRPr="00521961">
        <w:rPr>
          <w:i/>
          <w:color w:val="0000FF"/>
          <w:sz w:val="28"/>
          <w:szCs w:val="28"/>
        </w:rPr>
        <w:t>Это не одна, а ДВЕ задачи.</w:t>
      </w: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> 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-подключить функцию к иконке «Отложить товар» (Избранное)</w:t>
      </w:r>
    </w:p>
    <w:p w:rsidR="0026217E" w:rsidRPr="001E5AC1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-подключить функцию к иконке «Сравнить товар» </w:t>
      </w: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A65469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65469">
        <w:rPr>
          <w:rFonts w:ascii="Arial" w:hAnsi="Arial" w:cs="Arial"/>
          <w:i/>
          <w:color w:val="0000FF"/>
          <w:sz w:val="23"/>
          <w:szCs w:val="23"/>
          <w:lang w:eastAsia="ru-RU"/>
        </w:rPr>
        <w:t>Данный функционал является вполне стандартным для e-commerce и не требует особых разъяснений. Принято к исполнению.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Но только потому, что я знаю, как это должно быть. А не потому, что понял смысл из описания задачи )) – это утверждение применимо к большинству предложенных описаний задач.</w:t>
      </w: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540046" w:rsidRDefault="0026217E" w:rsidP="0093256E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highlight w:val="green"/>
          <w:lang w:eastAsia="ru-RU"/>
        </w:rPr>
      </w:pPr>
      <w:bookmarkStart w:id="1" w:name="OLE_LINK1"/>
      <w:r w:rsidRPr="00540046">
        <w:rPr>
          <w:rFonts w:ascii="Arial" w:hAnsi="Arial" w:cs="Arial"/>
          <w:color w:val="FFFFFF"/>
          <w:sz w:val="23"/>
          <w:szCs w:val="23"/>
          <w:highlight w:val="green"/>
          <w:lang w:eastAsia="ru-RU"/>
        </w:rPr>
        <w:t>/* Начало блока Набор Слов */</w:t>
      </w:r>
      <w:bookmarkEnd w:id="1"/>
    </w:p>
    <w:p w:rsidR="0026217E" w:rsidRPr="00540046" w:rsidRDefault="0026217E" w:rsidP="0093256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highlight w:val="green"/>
          <w:lang w:eastAsia="ru-RU"/>
        </w:rPr>
      </w:pPr>
      <w:r w:rsidRPr="00540046">
        <w:rPr>
          <w:rFonts w:ascii="Arial" w:hAnsi="Arial" w:cs="Arial"/>
          <w:color w:val="000000"/>
          <w:sz w:val="23"/>
          <w:szCs w:val="23"/>
          <w:highlight w:val="green"/>
          <w:shd w:val="clear" w:color="auto" w:fill="FFFF00"/>
          <w:lang w:eastAsia="ru-RU"/>
        </w:rPr>
        <w:t>витрина товаров в брендах </w:t>
      </w:r>
      <w:hyperlink r:id="rId5" w:tgtFrame="_blank" w:history="1">
        <w:r w:rsidRPr="00540046">
          <w:rPr>
            <w:rFonts w:ascii="Arial" w:hAnsi="Arial" w:cs="Arial"/>
            <w:color w:val="2222CC"/>
            <w:sz w:val="23"/>
            <w:szCs w:val="23"/>
            <w:highlight w:val="green"/>
            <w:u w:val="single"/>
            <w:shd w:val="clear" w:color="auto" w:fill="FFFF00"/>
            <w:lang w:eastAsia="ru-RU"/>
          </w:rPr>
          <w:t>http://промышленная-мебель.рус/brand/viking#work_table</w:t>
        </w:r>
      </w:hyperlink>
      <w:r w:rsidRPr="00540046">
        <w:rPr>
          <w:rFonts w:ascii="Arial" w:hAnsi="Arial" w:cs="Arial"/>
          <w:color w:val="000000"/>
          <w:sz w:val="23"/>
          <w:szCs w:val="23"/>
          <w:highlight w:val="green"/>
          <w:shd w:val="clear" w:color="auto" w:fill="FFFF00"/>
          <w:lang w:eastAsia="ru-RU"/>
        </w:rPr>
        <w:t>, удалть кнопки -+ и Купить, сделать высоту блока товара как тут </w:t>
      </w:r>
      <w:hyperlink r:id="rId6" w:tgtFrame="_blank" w:history="1">
        <w:r w:rsidRPr="00540046">
          <w:rPr>
            <w:rFonts w:ascii="Arial" w:hAnsi="Arial" w:cs="Arial"/>
            <w:color w:val="2222CC"/>
            <w:sz w:val="23"/>
            <w:szCs w:val="23"/>
            <w:highlight w:val="green"/>
            <w:u w:val="single"/>
            <w:shd w:val="clear" w:color="auto" w:fill="FFFF00"/>
            <w:lang w:eastAsia="ru-RU"/>
          </w:rPr>
          <w:t>http://промышленная-мебель.рус/catalog/antistaticeskaa-mebel#catanch+105</w:t>
        </w:r>
      </w:hyperlink>
      <w:r w:rsidRPr="00540046">
        <w:rPr>
          <w:rFonts w:ascii="Arial" w:hAnsi="Arial" w:cs="Arial"/>
          <w:color w:val="000000"/>
          <w:sz w:val="23"/>
          <w:szCs w:val="23"/>
          <w:highlight w:val="green"/>
          <w:shd w:val="clear" w:color="auto" w:fill="FFFF00"/>
          <w:lang w:eastAsia="ru-RU"/>
        </w:rPr>
        <w:t> </w:t>
      </w:r>
    </w:p>
    <w:p w:rsidR="0026217E" w:rsidRPr="00540046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highlight w:val="green"/>
          <w:lang w:eastAsia="ru-RU"/>
        </w:rPr>
      </w:pPr>
      <w:r w:rsidRPr="00540046">
        <w:rPr>
          <w:rFonts w:ascii="Arial" w:hAnsi="Arial" w:cs="Arial"/>
          <w:color w:val="FFFFFF"/>
          <w:sz w:val="23"/>
          <w:szCs w:val="23"/>
          <w:highlight w:val="green"/>
          <w:lang w:eastAsia="ru-RU"/>
        </w:rPr>
        <w:t>/* Конец блока Набор Слов */</w:t>
      </w:r>
    </w:p>
    <w:p w:rsidR="0026217E" w:rsidRPr="00540046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highlight w:val="green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540046">
        <w:rPr>
          <w:rFonts w:ascii="Arial" w:hAnsi="Arial" w:cs="Arial"/>
          <w:color w:val="000000"/>
          <w:sz w:val="23"/>
          <w:szCs w:val="23"/>
          <w:highlight w:val="green"/>
          <w:lang w:eastAsia="ru-RU"/>
        </w:rPr>
        <w:t>Этот пункт уже сделан Вами ранее. Можно его убрать.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На самом-то деле и корзину никто не тестировал, и эта задача вылилась ещё и в допиливание корзины.</w:t>
      </w:r>
    </w:p>
    <w:p w:rsidR="0026217E" w:rsidRDefault="0026217E" w:rsidP="00521961">
      <w:pPr>
        <w:pStyle w:val="Heading2"/>
        <w:rPr>
          <w:lang w:eastAsia="ru-RU"/>
        </w:rPr>
      </w:pPr>
      <w:bookmarkStart w:id="2" w:name="_Toc76979544"/>
      <w:r>
        <w:rPr>
          <w:lang w:eastAsia="ru-RU"/>
        </w:rPr>
        <w:t>+ Итог Корзина</w:t>
      </w:r>
      <w:bookmarkEnd w:id="2"/>
    </w:p>
    <w:p w:rsidR="0026217E" w:rsidRPr="00792D3C" w:rsidRDefault="0026217E" w:rsidP="006B6010">
      <w:pPr>
        <w:rPr>
          <w:i/>
          <w:color w:val="000080"/>
          <w:sz w:val="28"/>
          <w:szCs w:val="28"/>
          <w:lang w:eastAsia="ru-RU"/>
        </w:rPr>
      </w:pPr>
      <w:r w:rsidRPr="00792D3C">
        <w:rPr>
          <w:i/>
          <w:color w:val="000080"/>
          <w:sz w:val="28"/>
          <w:szCs w:val="28"/>
          <w:lang w:eastAsia="ru-RU"/>
        </w:rPr>
        <w:t>Всё работает чётко и правильно</w:t>
      </w:r>
    </w:p>
    <w:p w:rsidR="0026217E" w:rsidRDefault="0026217E" w:rsidP="00521961">
      <w:pPr>
        <w:pStyle w:val="Heading2"/>
        <w:rPr>
          <w:lang w:eastAsia="ru-RU"/>
        </w:rPr>
      </w:pPr>
      <w:bookmarkStart w:id="3" w:name="_Toc76979545"/>
      <w:r>
        <w:rPr>
          <w:lang w:eastAsia="ru-RU"/>
        </w:rPr>
        <w:t>+ Итог Избранное</w:t>
      </w:r>
      <w:bookmarkEnd w:id="3"/>
    </w:p>
    <w:p w:rsidR="0026217E" w:rsidRPr="00792D3C" w:rsidRDefault="0026217E" w:rsidP="00792D3C">
      <w:pPr>
        <w:rPr>
          <w:b/>
          <w:bCs/>
          <w:i/>
          <w:iCs/>
          <w:color w:val="000080"/>
          <w:sz w:val="28"/>
          <w:szCs w:val="28"/>
          <w:lang w:eastAsia="ru-RU"/>
        </w:rPr>
      </w:pPr>
      <w:r w:rsidRPr="00792D3C">
        <w:rPr>
          <w:i/>
          <w:color w:val="000080"/>
          <w:sz w:val="28"/>
          <w:szCs w:val="28"/>
        </w:rPr>
        <w:t>Сделано</w:t>
      </w:r>
    </w:p>
    <w:p w:rsidR="0026217E" w:rsidRDefault="0026217E" w:rsidP="00521961">
      <w:pPr>
        <w:pStyle w:val="Heading2"/>
        <w:rPr>
          <w:lang w:eastAsia="ru-RU"/>
        </w:rPr>
      </w:pPr>
      <w:bookmarkStart w:id="4" w:name="_Toc76979546"/>
      <w:r w:rsidRPr="00052E89">
        <w:rPr>
          <w:lang w:eastAsia="ru-RU"/>
        </w:rPr>
        <w:t xml:space="preserve">+ </w:t>
      </w:r>
      <w:r>
        <w:rPr>
          <w:lang w:eastAsia="ru-RU"/>
        </w:rPr>
        <w:t>Итог Сравнение</w:t>
      </w:r>
      <w:bookmarkEnd w:id="4"/>
    </w:p>
    <w:p w:rsidR="0026217E" w:rsidRPr="00052E89" w:rsidRDefault="0026217E" w:rsidP="00BF6035">
      <w:pPr>
        <w:rPr>
          <w:i/>
          <w:color w:val="0000FF"/>
          <w:sz w:val="32"/>
          <w:szCs w:val="32"/>
          <w:lang w:eastAsia="ru-RU"/>
        </w:rPr>
      </w:pPr>
      <w:r w:rsidRPr="00052E89">
        <w:rPr>
          <w:i/>
          <w:color w:val="0000FF"/>
          <w:sz w:val="32"/>
          <w:szCs w:val="32"/>
          <w:lang w:eastAsia="ru-RU"/>
        </w:rPr>
        <w:t>Сделано</w:t>
      </w:r>
    </w:p>
    <w:p w:rsidR="0026217E" w:rsidRPr="007D147E" w:rsidRDefault="0026217E" w:rsidP="00A01424">
      <w:pPr>
        <w:pStyle w:val="Heading1"/>
        <w:rPr>
          <w:lang w:eastAsia="ru-RU"/>
        </w:rPr>
      </w:pPr>
      <w:bookmarkStart w:id="5" w:name="_Toc76979547"/>
      <w:r w:rsidRPr="007416E2">
        <w:rPr>
          <w:highlight w:val="green"/>
          <w:lang w:eastAsia="ru-RU"/>
        </w:rPr>
        <w:t>13Д.</w:t>
      </w:r>
      <w:r w:rsidRPr="007D147E">
        <w:rPr>
          <w:lang w:eastAsia="ru-RU"/>
        </w:rPr>
        <w:t xml:space="preserve"> </w:t>
      </w:r>
      <w:r>
        <w:rPr>
          <w:lang w:eastAsia="ru-RU"/>
        </w:rPr>
        <w:t>Быстрый заказ, отправка форм, доставка и сроки</w:t>
      </w:r>
      <w:bookmarkEnd w:id="5"/>
      <w:r>
        <w:rPr>
          <w:lang w:eastAsia="ru-RU"/>
        </w:rPr>
        <w:t xml:space="preserve"> </w:t>
      </w:r>
    </w:p>
    <w:p w:rsidR="0026217E" w:rsidRPr="00521961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/* Начало блока Набор Слов */</w:t>
      </w:r>
    </w:p>
    <w:p w:rsidR="0026217E" w:rsidRPr="00521961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- Отложить товар</w:t>
      </w:r>
    </w:p>
    <w:p w:rsidR="0026217E" w:rsidRPr="00521961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- Добавить к сравнению</w:t>
      </w:r>
    </w:p>
    <w:p w:rsidR="0026217E" w:rsidRPr="00521961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C0C0C0"/>
          <w:sz w:val="23"/>
          <w:szCs w:val="23"/>
          <w:lang w:eastAsia="ru-RU"/>
        </w:rPr>
      </w:pPr>
      <w:r w:rsidRPr="00521961">
        <w:rPr>
          <w:rFonts w:ascii="Arial" w:hAnsi="Arial" w:cs="Arial"/>
          <w:color w:val="C0C0C0"/>
          <w:sz w:val="23"/>
          <w:szCs w:val="23"/>
          <w:lang w:eastAsia="ru-RU"/>
        </w:rPr>
        <w:t>/* Конец блока Набор Слов */</w:t>
      </w:r>
    </w:p>
    <w:p w:rsidR="0026217E" w:rsidRPr="007D14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7D14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- Быстрый заказ ... как тут купить в один клик </w:t>
      </w:r>
      <w:hyperlink r:id="rId7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https://железная-мебель.рф/catalog/verstaki/verstaki-serii-vp/verstak-vp-5-1-6/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открывается форма, соответственно отправляется информация о </w:t>
      </w:r>
      <w:r w:rsidRPr="007D147E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нужном товаре 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на почту менеджера.</w:t>
      </w: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>- на всех карточках товара должна быть новая Форма "Быстрый заказ".</w:t>
      </w: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65469">
        <w:rPr>
          <w:rFonts w:ascii="Arial" w:hAnsi="Arial" w:cs="Arial"/>
          <w:i/>
          <w:color w:val="0000FF"/>
          <w:sz w:val="23"/>
          <w:szCs w:val="23"/>
          <w:lang w:eastAsia="ru-RU"/>
        </w:rPr>
        <w:t>Принято к исполнению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то, что понятно и не входит в набор слов (здесь и далее)</w:t>
      </w:r>
      <w:r w:rsidRPr="00A65469">
        <w:rPr>
          <w:rFonts w:ascii="Arial" w:hAnsi="Arial" w:cs="Arial"/>
          <w:i/>
          <w:color w:val="0000FF"/>
          <w:sz w:val="23"/>
          <w:szCs w:val="23"/>
          <w:lang w:eastAsia="ru-RU"/>
        </w:rPr>
        <w:t>.</w:t>
      </w:r>
    </w:p>
    <w:p w:rsidR="0026217E" w:rsidRPr="00BF6035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И, чёрт подери, </w:t>
      </w:r>
      <w:r w:rsidRPr="00521961">
        <w:rPr>
          <w:rFonts w:ascii="Arial" w:hAnsi="Arial" w:cs="Arial"/>
          <w:b/>
          <w:i/>
          <w:color w:val="0000FF"/>
          <w:sz w:val="28"/>
          <w:szCs w:val="28"/>
          <w:lang w:eastAsia="ru-RU"/>
        </w:rPr>
        <w:t>это не одна, а ТРИ,  ТРИ задачи!</w:t>
      </w:r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И не самых простых! А как иначе такое трактовать?</w:t>
      </w:r>
    </w:p>
    <w:p w:rsidR="0026217E" w:rsidRPr="001E5AC1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/* Начало блока Набор Слов */</w:t>
      </w:r>
    </w:p>
    <w:p w:rsidR="0026217E" w:rsidRPr="00EF6906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</w:pPr>
      <w:r w:rsidRPr="00EF6906">
        <w:rPr>
          <w:rFonts w:ascii="Arial" w:hAnsi="Arial" w:cs="Arial"/>
          <w:color w:val="000000"/>
          <w:sz w:val="23"/>
          <w:szCs w:val="23"/>
          <w:highlight w:val="green"/>
          <w:lang w:eastAsia="ru-RU"/>
        </w:rPr>
        <w:t>Форма должна автоматически запоминать товар, с которого идет этот заказ и</w:t>
      </w:r>
      <w:r w:rsidRPr="00EF6906"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  <w:t xml:space="preserve"> менеджер должен получить информацию какой товар нужен покупателю.</w:t>
      </w:r>
    </w:p>
    <w:p w:rsidR="0026217E" w:rsidRPr="00EF6906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</w:pPr>
    </w:p>
    <w:p w:rsidR="0026217E" w:rsidRPr="00EF6906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</w:pPr>
      <w:r w:rsidRPr="00EF6906"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  <w:t xml:space="preserve">Имеется в виду, что под кнопкой КОРЗИНА будет кнопка БЫСТРЫЙ ЗАКАЗ </w:t>
      </w:r>
      <w:hyperlink r:id="rId8" w:history="1">
        <w:r w:rsidRPr="00EF6906">
          <w:rPr>
            <w:rStyle w:val="Hyperlink"/>
            <w:rFonts w:ascii="Arial" w:hAnsi="Arial" w:cs="Arial"/>
            <w:b/>
            <w:bCs/>
            <w:sz w:val="23"/>
            <w:szCs w:val="23"/>
            <w:highlight w:val="green"/>
            <w:lang w:eastAsia="ru-RU"/>
          </w:rPr>
          <w:t>http://xn----7sbencb0bgbeiainp4k1b4a4c.xn--p1acf/catalog/antistaticeskie-halaty/51-400-0003-laboratornyj-halat-dla-cistyh-pomesenij</w:t>
        </w:r>
      </w:hyperlink>
      <w:r w:rsidRPr="00EF6906"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  <w:t xml:space="preserve"> </w:t>
      </w:r>
    </w:p>
    <w:p w:rsidR="0026217E" w:rsidRDefault="0026217E" w:rsidP="00EF6906">
      <w:pPr>
        <w:pStyle w:val="Heading1"/>
        <w:pBdr>
          <w:bottom w:val="single" w:sz="6" w:space="8" w:color="E1E1E1"/>
        </w:pBdr>
        <w:shd w:val="clear" w:color="auto" w:fill="FFFFFF"/>
        <w:spacing w:before="0" w:after="0" w:line="645" w:lineRule="atLeast"/>
        <w:rPr>
          <w:color w:val="313132"/>
          <w:sz w:val="54"/>
          <w:szCs w:val="54"/>
          <w:lang w:eastAsia="ru-RU"/>
        </w:rPr>
      </w:pPr>
      <w:bookmarkStart w:id="6" w:name="_Toc76979548"/>
      <w:r w:rsidRPr="00EF6906">
        <w:rPr>
          <w:b w:val="0"/>
          <w:bCs w:val="0"/>
          <w:color w:val="000000"/>
          <w:sz w:val="23"/>
          <w:szCs w:val="23"/>
          <w:highlight w:val="green"/>
          <w:lang w:eastAsia="ru-RU"/>
        </w:rPr>
        <w:t>Нажимаем на кнопку, открывается форма  и письмо отправляется на почту. А в письме будет информация из формы + название товара, например, «</w:t>
      </w:r>
      <w:r w:rsidRPr="00EF6906">
        <w:rPr>
          <w:color w:val="313132"/>
          <w:sz w:val="54"/>
          <w:szCs w:val="54"/>
          <w:highlight w:val="green"/>
        </w:rPr>
        <w:t>51-400-0003 Лабораторный халат для чистых помещений»</w:t>
      </w:r>
      <w:bookmarkEnd w:id="6"/>
    </w:p>
    <w:p w:rsidR="0026217E" w:rsidRPr="004D0208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300.9pt;height:250.65pt;visibility:visible">
            <v:imagedata r:id="rId9" o:title=""/>
          </v:shape>
        </w:pict>
      </w: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>
        <w:rPr>
          <w:rFonts w:ascii="Arial" w:hAnsi="Arial" w:cs="Arial"/>
          <w:color w:val="FFFFFF"/>
          <w:sz w:val="23"/>
          <w:szCs w:val="23"/>
          <w:lang w:eastAsia="ru-RU"/>
        </w:rPr>
        <w:t xml:space="preserve">И </w:t>
      </w:r>
    </w:p>
    <w:p w:rsidR="0026217E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1E5AC1" w:rsidRDefault="0026217E" w:rsidP="001E5AC1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Форму для мобильной версии меньше по размеру делаем.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На странице товара есть поля ДОСТАВКА и СРОК.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Они заполняются из файла загрузки (текст вставляется) или из админки.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A01424">
      <w:pPr>
        <w:rPr>
          <w:lang w:eastAsia="ru-RU"/>
        </w:rPr>
      </w:pPr>
      <w:r>
        <w:rPr>
          <w:lang w:eastAsia="ru-RU"/>
        </w:rPr>
        <w:t xml:space="preserve">В файл загрузки </w:t>
      </w:r>
      <w:r>
        <w:rPr>
          <w:lang w:val="en-US" w:eastAsia="ru-RU"/>
        </w:rPr>
        <w:t>xls</w:t>
      </w:r>
      <w:r w:rsidRPr="00D700EA">
        <w:rPr>
          <w:lang w:eastAsia="ru-RU"/>
        </w:rPr>
        <w:t xml:space="preserve"> </w:t>
      </w:r>
      <w:r>
        <w:rPr>
          <w:lang w:eastAsia="ru-RU"/>
        </w:rPr>
        <w:t xml:space="preserve">добавили 2 поля СРОК и ДОСТАВКА (см файл. </w:t>
      </w:r>
      <w:r>
        <w:rPr>
          <w:lang w:val="en-US" w:eastAsia="ru-RU"/>
        </w:rPr>
        <w:t>Xls</w:t>
      </w:r>
      <w:r w:rsidRPr="008E2960">
        <w:rPr>
          <w:lang w:eastAsia="ru-RU"/>
        </w:rPr>
        <w:t>).</w:t>
      </w:r>
    </w:p>
    <w:p w:rsidR="0026217E" w:rsidRDefault="0026217E" w:rsidP="00A01424">
      <w:pPr>
        <w:rPr>
          <w:rFonts w:ascii="Arial" w:hAnsi="Arial" w:cs="Arial"/>
          <w:i/>
          <w:color w:val="FF0000"/>
          <w:sz w:val="23"/>
          <w:szCs w:val="23"/>
          <w:lang w:eastAsia="ru-RU"/>
        </w:rPr>
      </w:pPr>
      <w:r w:rsidRPr="00BF6035">
        <w:rPr>
          <w:rFonts w:ascii="Arial" w:hAnsi="Arial" w:cs="Arial"/>
          <w:i/>
          <w:color w:val="FF0000"/>
          <w:sz w:val="23"/>
          <w:szCs w:val="23"/>
          <w:lang w:eastAsia="ru-RU"/>
        </w:rPr>
        <w:t>Непонятно.</w:t>
      </w:r>
    </w:p>
    <w:p w:rsidR="0026217E" w:rsidRPr="00BA742D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BA742D">
        <w:rPr>
          <w:rFonts w:ascii="Arial" w:hAnsi="Arial" w:cs="Arial"/>
          <w:i/>
          <w:sz w:val="23"/>
          <w:szCs w:val="23"/>
          <w:highlight w:val="yellow"/>
          <w:lang w:eastAsia="ru-RU"/>
        </w:rPr>
        <w:t>Непонятно. Вы фактически повторили те же самые непонятные слова, переставив их местами.</w:t>
      </w:r>
    </w:p>
    <w:p w:rsidR="0026217E" w:rsidRPr="00BA742D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val="en-US" w:eastAsia="ru-RU"/>
        </w:rPr>
      </w:pPr>
      <w:r w:rsidRPr="00BA742D">
        <w:rPr>
          <w:rFonts w:ascii="Arial" w:hAnsi="Arial" w:cs="Arial"/>
          <w:i/>
          <w:sz w:val="23"/>
          <w:szCs w:val="23"/>
          <w:highlight w:val="yellow"/>
          <w:lang w:eastAsia="ru-RU"/>
        </w:rPr>
        <w:t>- Что такое «форма должна автоматически запоминать товар»? А что-то ещё она должна запоминать? А что именно? И где запоминать?</w:t>
      </w:r>
    </w:p>
    <w:p w:rsidR="0026217E" w:rsidRDefault="0026217E" w:rsidP="00A01424">
      <w:pPr>
        <w:rPr>
          <w:rFonts w:ascii="Arial" w:hAnsi="Arial" w:cs="Arial"/>
          <w:i/>
          <w:sz w:val="23"/>
          <w:szCs w:val="23"/>
          <w:lang w:val="en-US" w:eastAsia="ru-RU"/>
        </w:rPr>
      </w:pPr>
      <w:r w:rsidRPr="00BA742D">
        <w:rPr>
          <w:rFonts w:ascii="Arial" w:hAnsi="Arial" w:cs="Arial"/>
          <w:i/>
          <w:sz w:val="23"/>
          <w:szCs w:val="23"/>
          <w:highlight w:val="yellow"/>
          <w:lang w:eastAsia="ru-RU"/>
        </w:rPr>
        <w:t>- Как именно менеджер должен получить информацию? На почту? А на какую? А какой именно менеджер? А должна ли при быстром заказе информация сохраняться где-то ещё, например в Заказах? И вообще, чем быстрый заказ должен отличаться от обычного? А может быть нужен один вариант оформления заказа, который и будет быстрым, правильным и т.п.?</w:t>
      </w:r>
    </w:p>
    <w:p w:rsidR="0026217E" w:rsidRDefault="0026217E" w:rsidP="00A01424">
      <w:pPr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 w:rsidRPr="00BA742D">
        <w:rPr>
          <w:rFonts w:ascii="Arial" w:hAnsi="Arial" w:cs="Arial"/>
          <w:i/>
          <w:sz w:val="23"/>
          <w:szCs w:val="23"/>
          <w:highlight w:val="yellow"/>
          <w:lang w:eastAsia="ru-RU"/>
        </w:rPr>
        <w:t>- Цитата</w:t>
      </w:r>
      <w:r>
        <w:rPr>
          <w:rFonts w:ascii="Arial" w:hAnsi="Arial" w:cs="Arial"/>
          <w:i/>
          <w:sz w:val="23"/>
          <w:szCs w:val="23"/>
          <w:lang w:eastAsia="ru-RU"/>
        </w:rPr>
        <w:t>: «</w:t>
      </w:r>
      <w:r w:rsidRPr="00EF6906">
        <w:rPr>
          <w:rFonts w:ascii="Arial" w:hAnsi="Arial" w:cs="Arial"/>
          <w:b/>
          <w:bCs/>
          <w:color w:val="000000"/>
          <w:sz w:val="23"/>
          <w:szCs w:val="23"/>
          <w:highlight w:val="green"/>
          <w:lang w:eastAsia="ru-RU"/>
        </w:rPr>
        <w:t>Имеется в виду, что под кнопкой КОРЗИНА будет кнопка БЫСТРЫЙ ЗАКАЗ</w:t>
      </w:r>
      <w:r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»</w:t>
      </w:r>
    </w:p>
    <w:p w:rsidR="0026217E" w:rsidRPr="00BA742D" w:rsidRDefault="0026217E" w:rsidP="00A01424">
      <w:pPr>
        <w:rPr>
          <w:rFonts w:ascii="Arial" w:hAnsi="Arial" w:cs="Arial"/>
          <w:bCs/>
          <w:i/>
          <w:color w:val="000000"/>
          <w:sz w:val="23"/>
          <w:szCs w:val="23"/>
          <w:lang w:eastAsia="ru-RU"/>
        </w:rPr>
      </w:pPr>
      <w:r w:rsidRPr="007E542C">
        <w:rPr>
          <w:rFonts w:ascii="Arial" w:hAnsi="Arial" w:cs="Arial"/>
          <w:bCs/>
          <w:i/>
          <w:color w:val="000000"/>
          <w:sz w:val="23"/>
          <w:szCs w:val="23"/>
          <w:highlight w:val="yellow"/>
          <w:lang w:eastAsia="ru-RU"/>
        </w:rPr>
        <w:t>М</w:t>
      </w:r>
      <w:r w:rsidRPr="00BA742D">
        <w:rPr>
          <w:rFonts w:ascii="Arial" w:hAnsi="Arial" w:cs="Arial"/>
          <w:bCs/>
          <w:i/>
          <w:color w:val="000000"/>
          <w:sz w:val="23"/>
          <w:szCs w:val="23"/>
          <w:highlight w:val="yellow"/>
          <w:lang w:eastAsia="ru-RU"/>
        </w:rPr>
        <w:t>не известна только одна кнопка «Корзина» - вот эта.</w:t>
      </w:r>
      <w:r w:rsidRPr="00BA742D">
        <w:rPr>
          <w:rFonts w:ascii="Arial" w:hAnsi="Arial" w:cs="Arial"/>
          <w:bCs/>
          <w:i/>
          <w:color w:val="000000"/>
          <w:sz w:val="23"/>
          <w:szCs w:val="23"/>
          <w:lang w:eastAsia="ru-RU"/>
        </w:rPr>
        <w:t xml:space="preserve"> </w:t>
      </w:r>
    </w:p>
    <w:p w:rsidR="0026217E" w:rsidRDefault="0026217E" w:rsidP="00A01424">
      <w:pPr>
        <w:rPr>
          <w:rFonts w:ascii="Arial" w:hAnsi="Arial" w:cs="Arial"/>
          <w:i/>
          <w:sz w:val="23"/>
          <w:szCs w:val="23"/>
          <w:lang w:eastAsia="ru-RU"/>
        </w:rPr>
      </w:pPr>
      <w:r w:rsidRPr="0094621C">
        <w:rPr>
          <w:rFonts w:ascii="Arial" w:hAnsi="Arial" w:cs="Arial"/>
          <w:i/>
          <w:sz w:val="23"/>
          <w:szCs w:val="23"/>
          <w:lang w:eastAsia="ru-RU"/>
        </w:rPr>
        <w:pict>
          <v:shape id="_x0000_i1026" type="#_x0000_t75" style="width:277.8pt;height:128.4pt">
            <v:imagedata r:id="rId10" o:title=""/>
          </v:shape>
        </w:pict>
      </w:r>
    </w:p>
    <w:p w:rsidR="0026217E" w:rsidRDefault="0026217E" w:rsidP="00A01424">
      <w:pPr>
        <w:rPr>
          <w:rFonts w:ascii="Arial" w:hAnsi="Arial" w:cs="Arial"/>
          <w:i/>
          <w:sz w:val="23"/>
          <w:szCs w:val="23"/>
          <w:lang w:eastAsia="ru-RU"/>
        </w:rPr>
      </w:pPr>
      <w:r w:rsidRPr="00BA742D">
        <w:rPr>
          <w:rFonts w:ascii="Arial" w:hAnsi="Arial" w:cs="Arial"/>
          <w:i/>
          <w:sz w:val="23"/>
          <w:szCs w:val="23"/>
          <w:highlight w:val="yellow"/>
          <w:lang w:eastAsia="ru-RU"/>
        </w:rPr>
        <w:t>Окей. Под этой кнопкой будет кнопка Быстрый заказ? Нет? Но написано именно так!</w:t>
      </w:r>
    </w:p>
    <w:p w:rsidR="0026217E" w:rsidRPr="007E542C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E542C">
        <w:rPr>
          <w:rFonts w:ascii="Arial" w:hAnsi="Arial" w:cs="Arial"/>
          <w:i/>
          <w:sz w:val="23"/>
          <w:szCs w:val="23"/>
          <w:highlight w:val="yellow"/>
          <w:lang w:eastAsia="ru-RU"/>
        </w:rPr>
        <w:t xml:space="preserve">Предлагаю признать указанные  ниже факты и поступить так, как предложено ниже. </w:t>
      </w:r>
    </w:p>
    <w:p w:rsidR="0026217E" w:rsidRPr="007E542C" w:rsidRDefault="0026217E" w:rsidP="00CA4AF7">
      <w:pPr>
        <w:numPr>
          <w:ilvl w:val="0"/>
          <w:numId w:val="5"/>
        </w:num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E542C">
        <w:rPr>
          <w:rFonts w:ascii="Arial" w:hAnsi="Arial" w:cs="Arial"/>
          <w:i/>
          <w:sz w:val="23"/>
          <w:szCs w:val="23"/>
          <w:highlight w:val="yellow"/>
          <w:lang w:eastAsia="ru-RU"/>
        </w:rPr>
        <w:t>На сайте должна быть система удобного и эффективного оформления заказов.</w:t>
      </w:r>
    </w:p>
    <w:p w:rsidR="0026217E" w:rsidRPr="007E542C" w:rsidRDefault="0026217E" w:rsidP="00CA4AF7">
      <w:pPr>
        <w:numPr>
          <w:ilvl w:val="0"/>
          <w:numId w:val="5"/>
        </w:num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E542C">
        <w:rPr>
          <w:rFonts w:ascii="Arial" w:hAnsi="Arial" w:cs="Arial"/>
          <w:i/>
          <w:sz w:val="23"/>
          <w:szCs w:val="23"/>
          <w:highlight w:val="yellow"/>
          <w:lang w:eastAsia="ru-RU"/>
        </w:rPr>
        <w:t>Сейчас такой системы на сайте нет ни в каком виде. Точнее – есть только видимость наличия такой системы.</w:t>
      </w:r>
    </w:p>
    <w:p w:rsidR="0026217E" w:rsidRPr="007E542C" w:rsidRDefault="0026217E" w:rsidP="00CA4AF7">
      <w:pPr>
        <w:numPr>
          <w:ilvl w:val="0"/>
          <w:numId w:val="5"/>
        </w:num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E542C">
        <w:rPr>
          <w:rFonts w:ascii="Arial" w:hAnsi="Arial" w:cs="Arial"/>
          <w:i/>
          <w:sz w:val="23"/>
          <w:szCs w:val="23"/>
          <w:highlight w:val="yellow"/>
          <w:lang w:eastAsia="ru-RU"/>
        </w:rPr>
        <w:t xml:space="preserve">Забегая вперёд, нет так же и адекватной системы обработки заказов. На страницах типа такой - </w:t>
      </w:r>
      <w:hyperlink r:id="rId11" w:history="1">
        <w:r w:rsidRPr="007E542C">
          <w:rPr>
            <w:rStyle w:val="Hyperlink"/>
            <w:rFonts w:ascii="Arial" w:hAnsi="Arial" w:cs="Arial"/>
            <w:i/>
            <w:sz w:val="23"/>
            <w:szCs w:val="23"/>
            <w:highlight w:val="yellow"/>
            <w:lang w:eastAsia="ru-RU"/>
          </w:rPr>
          <w:t>http://промышленная-мебель.рус/admin/order/view?id=134</w:t>
        </w:r>
      </w:hyperlink>
      <w:r w:rsidRPr="007E542C">
        <w:rPr>
          <w:rFonts w:ascii="Arial" w:hAnsi="Arial" w:cs="Arial"/>
          <w:i/>
          <w:sz w:val="23"/>
          <w:szCs w:val="23"/>
          <w:highlight w:val="yellow"/>
          <w:lang w:eastAsia="ru-RU"/>
        </w:rPr>
        <w:t xml:space="preserve"> – неюзабельная рванина. Признаки попыток реализации внятных логистических моделей обнаружены лишь в следовых количествах, ничего не доделано и очень печально. Например. Понятие статуса заказа введено. Но лишь в структуры данных. А даты заказа – да-да, даты поступления заказа! – нет вообще!</w:t>
      </w:r>
    </w:p>
    <w:p w:rsidR="0026217E" w:rsidRPr="007E542C" w:rsidRDefault="0026217E" w:rsidP="00CA4AF7">
      <w:pPr>
        <w:numPr>
          <w:ilvl w:val="0"/>
          <w:numId w:val="5"/>
        </w:num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E542C">
        <w:rPr>
          <w:rFonts w:ascii="Arial" w:hAnsi="Arial" w:cs="Arial"/>
          <w:i/>
          <w:sz w:val="23"/>
          <w:szCs w:val="23"/>
          <w:highlight w:val="yellow"/>
          <w:lang w:eastAsia="ru-RU"/>
        </w:rPr>
        <w:t>Предлагаю просто сделать систему приёма заказов.</w:t>
      </w:r>
    </w:p>
    <w:p w:rsidR="0026217E" w:rsidRPr="00EF6906" w:rsidRDefault="0026217E" w:rsidP="00A01424">
      <w:pPr>
        <w:rPr>
          <w:rFonts w:ascii="Arial" w:hAnsi="Arial" w:cs="Arial"/>
          <w:i/>
          <w:color w:val="FF0000"/>
          <w:sz w:val="23"/>
          <w:szCs w:val="23"/>
          <w:highlight w:val="green"/>
          <w:lang w:eastAsia="ru-RU"/>
        </w:rPr>
      </w:pPr>
      <w:r w:rsidRPr="00EF6906">
        <w:rPr>
          <w:rFonts w:ascii="Arial" w:hAnsi="Arial" w:cs="Arial"/>
          <w:i/>
          <w:color w:val="FF0000"/>
          <w:sz w:val="23"/>
          <w:szCs w:val="23"/>
          <w:highlight w:val="green"/>
          <w:lang w:eastAsia="ru-RU"/>
        </w:rPr>
        <w:t xml:space="preserve">У товара </w:t>
      </w:r>
      <w:hyperlink r:id="rId12" w:history="1">
        <w:r w:rsidRPr="00EF6906">
          <w:rPr>
            <w:rStyle w:val="Hyperlink"/>
            <w:rFonts w:ascii="Arial" w:hAnsi="Arial" w:cs="Arial"/>
            <w:i/>
            <w:sz w:val="23"/>
            <w:szCs w:val="23"/>
            <w:highlight w:val="green"/>
            <w:lang w:eastAsia="ru-RU"/>
          </w:rPr>
          <w:t>http://xn----7sbencb0bgbeiainp4k1b4a4c.xn--p1acf/catalog/antistaticeskie-halaty/51-400-0003-laboratornyj-halat-dla-cistyh-pomesenij</w:t>
        </w:r>
      </w:hyperlink>
      <w:r>
        <w:rPr>
          <w:rFonts w:ascii="Arial" w:hAnsi="Arial" w:cs="Arial"/>
          <w:i/>
          <w:color w:val="FF0000"/>
          <w:sz w:val="23"/>
          <w:szCs w:val="23"/>
          <w:highlight w:val="green"/>
          <w:lang w:eastAsia="ru-RU"/>
        </w:rPr>
        <w:t xml:space="preserve"> </w:t>
      </w:r>
      <w:r w:rsidRPr="00EF6906">
        <w:rPr>
          <w:rFonts w:ascii="Arial" w:hAnsi="Arial" w:cs="Arial"/>
          <w:i/>
          <w:color w:val="FF0000"/>
          <w:sz w:val="23"/>
          <w:szCs w:val="23"/>
          <w:highlight w:val="green"/>
          <w:lang w:eastAsia="ru-RU"/>
        </w:rPr>
        <w:t xml:space="preserve">есть текст про доставку и он должен подгружатсья из загрузочного файла </w:t>
      </w:r>
      <w:r w:rsidRPr="00EF6906">
        <w:rPr>
          <w:rFonts w:ascii="Arial" w:hAnsi="Arial" w:cs="Arial"/>
          <w:i/>
          <w:color w:val="FF0000"/>
          <w:sz w:val="23"/>
          <w:szCs w:val="23"/>
          <w:highlight w:val="green"/>
          <w:lang w:val="en-US" w:eastAsia="ru-RU"/>
        </w:rPr>
        <w:t>xls</w:t>
      </w:r>
      <w:r w:rsidRPr="00EF6906">
        <w:rPr>
          <w:rFonts w:ascii="Arial" w:hAnsi="Arial" w:cs="Arial"/>
          <w:i/>
          <w:color w:val="FF0000"/>
          <w:sz w:val="23"/>
          <w:szCs w:val="23"/>
          <w:highlight w:val="green"/>
          <w:lang w:eastAsia="ru-RU"/>
        </w:rPr>
        <w:t xml:space="preserve"> (там есть 2 столбца):</w:t>
      </w:r>
    </w:p>
    <w:p w:rsidR="0026217E" w:rsidRPr="00EF6906" w:rsidRDefault="0026217E" w:rsidP="00EF690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13132"/>
          <w:highlight w:val="green"/>
        </w:rPr>
      </w:pPr>
      <w:r w:rsidRPr="00EF6906">
        <w:rPr>
          <w:rFonts w:ascii="Arial" w:hAnsi="Arial" w:cs="Arial"/>
          <w:color w:val="313132"/>
          <w:highlight w:val="green"/>
        </w:rPr>
        <w:t>1. Со склада в г. Санкт-Петербург.</w:t>
      </w:r>
      <w:r w:rsidRPr="00EF6906">
        <w:rPr>
          <w:rFonts w:ascii="Arial" w:hAnsi="Arial" w:cs="Arial"/>
          <w:color w:val="313132"/>
          <w:highlight w:val="green"/>
        </w:rPr>
        <w:br/>
        <w:t>2. Срок изготовления 4-6 недель</w:t>
      </w:r>
    </w:p>
    <w:p w:rsidR="0026217E" w:rsidRPr="00EF6906" w:rsidRDefault="0026217E" w:rsidP="00EF6906">
      <w:pPr>
        <w:pStyle w:val="dostav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13132"/>
          <w:highlight w:val="green"/>
        </w:rPr>
      </w:pPr>
      <w:r w:rsidRPr="00EF6906">
        <w:rPr>
          <w:rFonts w:ascii="Arial" w:hAnsi="Arial" w:cs="Arial"/>
          <w:b/>
          <w:bCs/>
          <w:color w:val="313132"/>
          <w:sz w:val="29"/>
          <w:szCs w:val="29"/>
          <w:highlight w:val="green"/>
        </w:rPr>
        <w:t>Доставка</w:t>
      </w:r>
    </w:p>
    <w:p w:rsidR="0026217E" w:rsidRDefault="0026217E" w:rsidP="00EF690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13132"/>
        </w:rPr>
      </w:pPr>
      <w:r w:rsidRPr="00EF6906">
        <w:rPr>
          <w:rFonts w:ascii="Arial" w:hAnsi="Arial" w:cs="Arial"/>
          <w:color w:val="313132"/>
          <w:highlight w:val="green"/>
        </w:rPr>
        <w:t>Бесплатная доставка до терминала ТК "Деловые линии" в г. Санкт-Петербург и отправка в Ваш адрес.</w:t>
      </w:r>
      <w:r w:rsidRPr="00EF6906">
        <w:rPr>
          <w:rFonts w:ascii="Arial" w:hAnsi="Arial" w:cs="Arial"/>
          <w:color w:val="313132"/>
          <w:highlight w:val="green"/>
        </w:rPr>
        <w:br/>
        <w:t>Стоимость дальнейшей доставки рассчитывается отдельно и может быть включена в сумму заказа.</w:t>
      </w:r>
    </w:p>
    <w:p w:rsidR="0026217E" w:rsidRPr="007A02A2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A02A2">
        <w:rPr>
          <w:rFonts w:ascii="Arial" w:hAnsi="Arial" w:cs="Arial"/>
          <w:i/>
          <w:sz w:val="23"/>
          <w:szCs w:val="23"/>
          <w:highlight w:val="yellow"/>
          <w:lang w:eastAsia="ru-RU"/>
        </w:rPr>
        <w:t>И что? Перечитал эту фразу раз десять – вообще не уловил смысловой нагрузки.</w:t>
      </w:r>
    </w:p>
    <w:p w:rsidR="0026217E" w:rsidRPr="007A02A2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A02A2">
        <w:rPr>
          <w:rFonts w:ascii="Arial" w:hAnsi="Arial" w:cs="Arial"/>
          <w:i/>
          <w:sz w:val="23"/>
          <w:szCs w:val="23"/>
          <w:highlight w:val="yellow"/>
          <w:lang w:eastAsia="ru-RU"/>
        </w:rPr>
        <w:t>Помните эту миниатюру от Камеди Клаб, про Сталина и Берию, где «Хочу трубку не только курить, но и разговаривать в неё… А ещё – хочу окна открывать мышью»??? Не хочу задеть и оскорбить. Надеюсь, и Вы не хотите оскорбить меня, допуская в ТЗ столь несодержательные формулировки.</w:t>
      </w:r>
    </w:p>
    <w:p w:rsidR="0026217E" w:rsidRDefault="0026217E" w:rsidP="00A01424">
      <w:pPr>
        <w:rPr>
          <w:rFonts w:ascii="Arial" w:hAnsi="Arial" w:cs="Arial"/>
          <w:i/>
          <w:sz w:val="23"/>
          <w:szCs w:val="23"/>
          <w:lang w:eastAsia="ru-RU"/>
        </w:rPr>
      </w:pPr>
      <w:hyperlink r:id="rId13" w:history="1">
        <w:r w:rsidRPr="007A02A2">
          <w:rPr>
            <w:rStyle w:val="Hyperlink"/>
            <w:rFonts w:ascii="Arial" w:hAnsi="Arial" w:cs="Arial"/>
            <w:i/>
            <w:sz w:val="23"/>
            <w:szCs w:val="23"/>
            <w:highlight w:val="yellow"/>
            <w:lang w:eastAsia="ru-RU"/>
          </w:rPr>
          <w:t>https://www.youtube.com/watch?v=uXW3P79D0lQ</w:t>
        </w:r>
      </w:hyperlink>
    </w:p>
    <w:p w:rsidR="0026217E" w:rsidRPr="00C01A8F" w:rsidRDefault="0026217E" w:rsidP="00A01424">
      <w:pPr>
        <w:rPr>
          <w:rFonts w:ascii="Arial" w:hAnsi="Arial" w:cs="Arial"/>
          <w:i/>
          <w:sz w:val="23"/>
          <w:szCs w:val="23"/>
          <w:lang w:eastAsia="ru-RU"/>
        </w:rPr>
      </w:pPr>
      <w:r w:rsidRPr="0094621C">
        <w:rPr>
          <w:rFonts w:ascii="Arial" w:hAnsi="Arial" w:cs="Arial"/>
          <w:i/>
          <w:sz w:val="23"/>
          <w:szCs w:val="23"/>
          <w:lang w:eastAsia="ru-RU"/>
        </w:rPr>
        <w:pict>
          <v:shape id="_x0000_i1027" type="#_x0000_t75" style="width:466.65pt;height:315.85pt">
            <v:imagedata r:id="rId14" o:title=""/>
          </v:shape>
        </w:pict>
      </w:r>
    </w:p>
    <w:p w:rsidR="0026217E" w:rsidRPr="007A02A2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A02A2">
        <w:rPr>
          <w:rFonts w:ascii="Arial" w:hAnsi="Arial" w:cs="Arial"/>
          <w:i/>
          <w:sz w:val="23"/>
          <w:szCs w:val="23"/>
          <w:highlight w:val="yellow"/>
          <w:lang w:eastAsia="ru-RU"/>
        </w:rPr>
        <w:t>Я не тороплюсь решать задачку про Доставку и Сроки поставки только потому, что она не только чёрт знает как сформулирована, но и в принципе предполагает разрушение всей архитектуры системы, и без того не идеальной.</w:t>
      </w:r>
    </w:p>
    <w:p w:rsidR="0026217E" w:rsidRPr="007A02A2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A02A2">
        <w:rPr>
          <w:rFonts w:ascii="Arial" w:hAnsi="Arial" w:cs="Arial"/>
          <w:i/>
          <w:sz w:val="23"/>
          <w:szCs w:val="23"/>
          <w:highlight w:val="yellow"/>
          <w:lang w:eastAsia="ru-RU"/>
        </w:rPr>
        <w:t>Дело в том, что текущая предполагаемая формулировка задачи про Доставку и Сроки поставки – представляет Доставку и Сроки, как свойства товара. Что в корне ошибочно, так как Доставка и Сроки – это свойства Заказа. И часть логистической компоненты\модели системы.</w:t>
      </w:r>
    </w:p>
    <w:p w:rsidR="0026217E" w:rsidRPr="007A02A2" w:rsidRDefault="0026217E" w:rsidP="00A01424">
      <w:pPr>
        <w:rPr>
          <w:rFonts w:ascii="Arial" w:hAnsi="Arial" w:cs="Arial"/>
          <w:i/>
          <w:sz w:val="23"/>
          <w:szCs w:val="23"/>
          <w:highlight w:val="yellow"/>
          <w:lang w:eastAsia="ru-RU"/>
        </w:rPr>
      </w:pPr>
      <w:r w:rsidRPr="007A02A2">
        <w:rPr>
          <w:rFonts w:ascii="Arial" w:hAnsi="Arial" w:cs="Arial"/>
          <w:i/>
          <w:sz w:val="23"/>
          <w:szCs w:val="23"/>
          <w:highlight w:val="yellow"/>
          <w:lang w:eastAsia="ru-RU"/>
        </w:rPr>
        <w:t>Не хочу вносить в систему дальнейшие архитектурные ошибки.</w:t>
      </w:r>
    </w:p>
    <w:p w:rsidR="0026217E" w:rsidRDefault="0026217E" w:rsidP="00A01424">
      <w:pPr>
        <w:rPr>
          <w:rFonts w:ascii="Arial" w:hAnsi="Arial" w:cs="Arial"/>
          <w:i/>
          <w:sz w:val="23"/>
          <w:szCs w:val="23"/>
          <w:lang w:eastAsia="ru-RU"/>
        </w:rPr>
      </w:pPr>
      <w:r w:rsidRPr="007A02A2">
        <w:rPr>
          <w:rFonts w:ascii="Arial" w:hAnsi="Arial" w:cs="Arial"/>
          <w:i/>
          <w:sz w:val="23"/>
          <w:szCs w:val="23"/>
          <w:highlight w:val="yellow"/>
          <w:lang w:eastAsia="ru-RU"/>
        </w:rPr>
        <w:t>Но.Чтобы сделать так, как правильно – нужно полностью реализовывать эту самую логистическую компоненту. Так как её сейчас в системе нет. Это может занять до 7 рабочих дней. А я не хочу, а уже и не могу себе позволить это делать бесплатно.</w:t>
      </w:r>
      <w:r>
        <w:rPr>
          <w:rFonts w:ascii="Arial" w:hAnsi="Arial" w:cs="Arial"/>
          <w:i/>
          <w:sz w:val="23"/>
          <w:szCs w:val="23"/>
          <w:lang w:eastAsia="ru-RU"/>
        </w:rPr>
        <w:t xml:space="preserve"> </w:t>
      </w:r>
    </w:p>
    <w:p w:rsidR="0026217E" w:rsidRPr="00CC5070" w:rsidRDefault="0026217E" w:rsidP="00A01424">
      <w:pPr>
        <w:rPr>
          <w:rFonts w:ascii="Arial" w:hAnsi="Arial" w:cs="Arial"/>
          <w:b/>
          <w:i/>
          <w:color w:val="FF0000"/>
          <w:sz w:val="40"/>
          <w:szCs w:val="40"/>
          <w:lang w:eastAsia="ru-RU"/>
        </w:rPr>
      </w:pPr>
      <w:r w:rsidRPr="00CC5070">
        <w:rPr>
          <w:rFonts w:ascii="Arial" w:hAnsi="Arial" w:cs="Arial"/>
          <w:b/>
          <w:i/>
          <w:sz w:val="40"/>
          <w:szCs w:val="40"/>
          <w:highlight w:val="yellow"/>
          <w:lang w:eastAsia="ru-RU"/>
        </w:rPr>
        <w:t>Так что – твёрдое «нет» на данном этапе. Плохо делать не буду. Но и бесплатно – не буду.</w:t>
      </w:r>
    </w:p>
    <w:p w:rsidR="0026217E" w:rsidRPr="002A6579" w:rsidRDefault="0026217E" w:rsidP="002A6579">
      <w:pPr>
        <w:rPr>
          <w:b/>
          <w:i/>
          <w:sz w:val="28"/>
          <w:szCs w:val="28"/>
          <w:lang w:eastAsia="ru-RU"/>
        </w:rPr>
      </w:pPr>
      <w:r w:rsidRPr="002A6579">
        <w:rPr>
          <w:b/>
          <w:i/>
          <w:sz w:val="28"/>
          <w:szCs w:val="28"/>
          <w:lang w:eastAsia="ru-RU"/>
        </w:rPr>
        <w:t>Срок поставки</w:t>
      </w:r>
    </w:p>
    <w:p w:rsidR="0026217E" w:rsidRPr="00D700EA" w:rsidRDefault="0026217E" w:rsidP="00D700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Со склада производства в г. Санкт-Петербург.</w:t>
      </w:r>
    </w:p>
    <w:p w:rsidR="0026217E" w:rsidRPr="00D700EA" w:rsidRDefault="0026217E" w:rsidP="00D700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Срок изготовления 4-6 недель.</w:t>
      </w: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</w:pP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E77E8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7A02A2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Pr="00D700EA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Галочки раскрытия не нужны должны сразу выводиться условие 1 или условие 2</w:t>
      </w:r>
    </w:p>
    <w:p w:rsidR="0026217E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Программист добавляет в админке и на странице товара текстовое поле Срок поставки: - заполняется оно либо в ручную</w:t>
      </w: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Конец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Pr="00A01424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</w:p>
    <w:p w:rsidR="0026217E" w:rsidRPr="00D700EA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из админки, или из таблицы Эксель ( в таблицу добавляем столбец, в обязательные поля после столбца цена в евро).</w:t>
      </w:r>
    </w:p>
    <w:p w:rsidR="0026217E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</w:p>
    <w:p w:rsidR="0026217E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  <w:r w:rsidRPr="00A65469">
        <w:rPr>
          <w:rFonts w:ascii="Times New Roman" w:hAnsi="Times New Roman"/>
          <w:i/>
          <w:color w:val="0000FF"/>
          <w:sz w:val="23"/>
          <w:szCs w:val="23"/>
          <w:lang w:eastAsia="ru-RU"/>
        </w:rPr>
        <w:t>И что?</w:t>
      </w:r>
    </w:p>
    <w:p w:rsidR="0026217E" w:rsidRPr="00EF6906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  <w:r w:rsidRPr="00EF6906">
        <w:rPr>
          <w:rFonts w:ascii="Times New Roman" w:hAnsi="Times New Roman"/>
          <w:i/>
          <w:color w:val="0000FF"/>
          <w:sz w:val="23"/>
          <w:szCs w:val="23"/>
          <w:highlight w:val="green"/>
          <w:lang w:eastAsia="ru-RU"/>
        </w:rPr>
        <w:t xml:space="preserve">Можно заполнить эту пункту в </w:t>
      </w:r>
      <w:r w:rsidRPr="00EF6906">
        <w:rPr>
          <w:rFonts w:ascii="Times New Roman" w:hAnsi="Times New Roman"/>
          <w:i/>
          <w:color w:val="0000FF"/>
          <w:sz w:val="23"/>
          <w:szCs w:val="23"/>
          <w:highlight w:val="green"/>
          <w:lang w:val="en-US" w:eastAsia="ru-RU"/>
        </w:rPr>
        <w:t>xls</w:t>
      </w:r>
      <w:r w:rsidRPr="00EF6906">
        <w:rPr>
          <w:rFonts w:ascii="Times New Roman" w:hAnsi="Times New Roman"/>
          <w:i/>
          <w:color w:val="0000FF"/>
          <w:sz w:val="23"/>
          <w:szCs w:val="23"/>
          <w:highlight w:val="green"/>
          <w:lang w:eastAsia="ru-RU"/>
        </w:rPr>
        <w:t>-файле (Срок поставки и Доставки), а можно через поля в админке.</w:t>
      </w:r>
    </w:p>
    <w:p w:rsidR="0026217E" w:rsidRPr="002A6579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</w:p>
    <w:p w:rsidR="0026217E" w:rsidRPr="002A6579" w:rsidRDefault="0026217E" w:rsidP="002A6579">
      <w:pPr>
        <w:rPr>
          <w:b/>
          <w:i/>
          <w:sz w:val="28"/>
          <w:szCs w:val="28"/>
        </w:rPr>
      </w:pPr>
      <w:r w:rsidRPr="002A6579">
        <w:rPr>
          <w:b/>
          <w:i/>
          <w:sz w:val="28"/>
          <w:szCs w:val="28"/>
          <w:lang w:eastAsia="ru-RU"/>
        </w:rPr>
        <w:t>Доставка</w:t>
      </w: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Pr="00D700EA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Бесплатная доставка до терминала ТК "Деловые линии" в г. Санкт-Петербург и отправка в Ваш</w:t>
      </w:r>
    </w:p>
    <w:p w:rsidR="0026217E" w:rsidRPr="00D700EA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адрес. Стоимость дальнейшей доставки рассчитывается отдельно и может быть включена в сумму</w:t>
      </w:r>
    </w:p>
    <w:p w:rsidR="0026217E" w:rsidRPr="00D700EA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заказа.</w:t>
      </w:r>
    </w:p>
    <w:p w:rsidR="0026217E" w:rsidRPr="00D700EA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Галочки раскрытия не нужны должны сразу выводиться условие оно тут одно.</w:t>
      </w:r>
    </w:p>
    <w:p w:rsidR="0026217E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 xml:space="preserve">Программист добавляет в админке и на странице товара текстовое поле Доставка - заполняется оно либо в ручную </w:t>
      </w:r>
    </w:p>
    <w:p w:rsidR="0026217E" w:rsidRDefault="0026217E" w:rsidP="00A01424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A01424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Pr="00BF6035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из</w:t>
      </w:r>
      <w:r>
        <w:rPr>
          <w:rFonts w:ascii="yandex-sans" w:hAnsi="yandex-sans"/>
          <w:color w:val="000000"/>
          <w:sz w:val="23"/>
          <w:szCs w:val="23"/>
          <w:lang w:eastAsia="ru-RU"/>
        </w:rPr>
        <w:t xml:space="preserve"> </w:t>
      </w:r>
      <w:r w:rsidRPr="00D700EA">
        <w:rPr>
          <w:rFonts w:ascii="yandex-sans" w:hAnsi="yandex-sans"/>
          <w:color w:val="000000"/>
          <w:sz w:val="23"/>
          <w:szCs w:val="23"/>
          <w:lang w:eastAsia="ru-RU"/>
        </w:rPr>
        <w:t>админки, или из таблицы Эксель ( в таблицу добавляем столбец, в обязательные поля после столбца цена в евро).</w:t>
      </w:r>
    </w:p>
    <w:p w:rsidR="0026217E" w:rsidRPr="00BF6035" w:rsidRDefault="0026217E" w:rsidP="00D700EA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</w:p>
    <w:p w:rsidR="0026217E" w:rsidRPr="002A6579" w:rsidRDefault="0026217E" w:rsidP="00D700EA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FF"/>
          <w:sz w:val="23"/>
          <w:szCs w:val="23"/>
          <w:lang w:eastAsia="ru-RU"/>
        </w:rPr>
      </w:pPr>
      <w:r w:rsidRPr="002A6579">
        <w:rPr>
          <w:rFonts w:ascii="yandex-sans" w:hAnsi="yandex-sans"/>
          <w:i/>
          <w:color w:val="0000FF"/>
          <w:sz w:val="23"/>
          <w:szCs w:val="23"/>
          <w:lang w:eastAsia="ru-RU"/>
        </w:rPr>
        <w:t>И что?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2A6579" w:rsidRDefault="0026217E" w:rsidP="002A6579">
      <w:pPr>
        <w:pStyle w:val="Heading2"/>
        <w:rPr>
          <w:lang w:eastAsia="ru-RU"/>
        </w:rPr>
      </w:pPr>
      <w:bookmarkStart w:id="7" w:name="_Toc76979549"/>
      <w:r>
        <w:rPr>
          <w:lang w:eastAsia="ru-RU"/>
        </w:rPr>
        <w:t>--- Итог</w:t>
      </w:r>
      <w:r w:rsidRPr="002A6579">
        <w:rPr>
          <w:lang w:eastAsia="ru-RU"/>
        </w:rPr>
        <w:t xml:space="preserve"> </w:t>
      </w:r>
      <w:r>
        <w:rPr>
          <w:lang w:eastAsia="ru-RU"/>
        </w:rPr>
        <w:t>Быстрый заказ - НЕТ</w:t>
      </w:r>
      <w:bookmarkEnd w:id="7"/>
    </w:p>
    <w:p w:rsidR="0026217E" w:rsidRDefault="0026217E" w:rsidP="002A6579">
      <w:pPr>
        <w:pStyle w:val="Heading2"/>
        <w:rPr>
          <w:lang w:eastAsia="ru-RU"/>
        </w:rPr>
      </w:pPr>
      <w:bookmarkStart w:id="8" w:name="_Toc76979550"/>
      <w:r>
        <w:rPr>
          <w:lang w:eastAsia="ru-RU"/>
        </w:rPr>
        <w:t>Итог Отправка форм</w:t>
      </w:r>
      <w:bookmarkEnd w:id="8"/>
    </w:p>
    <w:p w:rsidR="0026217E" w:rsidRDefault="0026217E" w:rsidP="002A6579">
      <w:pPr>
        <w:pStyle w:val="Heading2"/>
        <w:rPr>
          <w:lang w:eastAsia="ru-RU"/>
        </w:rPr>
      </w:pPr>
      <w:bookmarkStart w:id="9" w:name="_Toc76979551"/>
      <w:r>
        <w:rPr>
          <w:lang w:eastAsia="ru-RU"/>
        </w:rPr>
        <w:t>---</w:t>
      </w:r>
      <w:r w:rsidRPr="004D0208">
        <w:rPr>
          <w:lang w:eastAsia="ru-RU"/>
        </w:rPr>
        <w:t xml:space="preserve"> </w:t>
      </w:r>
      <w:r>
        <w:rPr>
          <w:lang w:eastAsia="ru-RU"/>
        </w:rPr>
        <w:t>Итог Доставка и Сроки - НЕТ</w:t>
      </w:r>
      <w:bookmarkEnd w:id="9"/>
    </w:p>
    <w:p w:rsidR="0026217E" w:rsidRDefault="0026217E" w:rsidP="00DA417C">
      <w:pPr>
        <w:rPr>
          <w:lang w:eastAsia="ru-RU"/>
        </w:rPr>
      </w:pPr>
      <w:r>
        <w:rPr>
          <w:lang w:eastAsia="ru-RU"/>
        </w:rPr>
        <w:t>Постановка задачи запутана и туманна. Поэтому.</w:t>
      </w:r>
    </w:p>
    <w:p w:rsidR="0026217E" w:rsidRDefault="0026217E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Экспортируем параметры доставки и сроков из Экселя. Как сказано выше.</w:t>
      </w:r>
    </w:p>
    <w:p w:rsidR="0026217E" w:rsidRDefault="0026217E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Делаем редактирование этих полей каждого товара в админке.</w:t>
      </w:r>
    </w:p>
    <w:p w:rsidR="0026217E" w:rsidRDefault="0026217E" w:rsidP="001C001B">
      <w:pPr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Если эти поля пустые \ не заданы (а они не заданы для всех уже импортированных товаров) – на фронте выводим сообщения по умолчанию.</w:t>
      </w:r>
    </w:p>
    <w:p w:rsidR="0026217E" w:rsidRDefault="0026217E" w:rsidP="007D147E">
      <w:pPr>
        <w:shd w:val="clear" w:color="auto" w:fill="FFFFFF"/>
        <w:spacing w:after="0" w:line="240" w:lineRule="auto"/>
        <w:rPr>
          <w:lang w:eastAsia="ru-RU"/>
        </w:rPr>
      </w:pPr>
      <w:r w:rsidRPr="00EF6906">
        <w:rPr>
          <w:highlight w:val="green"/>
          <w:lang w:eastAsia="ru-RU"/>
        </w:rPr>
        <w:t>Да, вот это супер. Так и делаем. Только эти 3 пункта. Остальные 4 и 5 не надо пока.</w:t>
      </w:r>
    </w:p>
    <w:p w:rsidR="0026217E" w:rsidRDefault="0026217E" w:rsidP="007D147E">
      <w:pPr>
        <w:shd w:val="clear" w:color="auto" w:fill="FFFFFF"/>
        <w:spacing w:after="0" w:line="240" w:lineRule="auto"/>
        <w:rPr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highlight w:val="yellow"/>
          <w:lang w:eastAsia="ru-RU"/>
        </w:rPr>
        <w:t xml:space="preserve">Я поторопился. </w:t>
      </w:r>
      <w:r w:rsidRPr="00823504">
        <w:rPr>
          <w:highlight w:val="yellow"/>
          <w:lang w:eastAsia="ru-RU"/>
        </w:rPr>
        <w:t>Написал выше, почему так делать НЕЛЬЗЯ.</w:t>
      </w:r>
      <w:r>
        <w:rPr>
          <w:lang w:eastAsia="ru-RU"/>
        </w:rPr>
        <w:t xml:space="preserve"> </w:t>
      </w:r>
    </w:p>
    <w:p w:rsidR="0026217E" w:rsidRDefault="0026217E" w:rsidP="00A01424">
      <w:pPr>
        <w:pStyle w:val="Heading1"/>
        <w:rPr>
          <w:highlight w:val="green"/>
          <w:lang w:eastAsia="ru-RU"/>
        </w:rPr>
      </w:pPr>
    </w:p>
    <w:p w:rsidR="0026217E" w:rsidRDefault="0026217E" w:rsidP="00A01424">
      <w:pPr>
        <w:pStyle w:val="Heading1"/>
        <w:rPr>
          <w:lang w:eastAsia="ru-RU"/>
        </w:rPr>
      </w:pPr>
      <w:bookmarkStart w:id="10" w:name="_Toc76979552"/>
      <w:r>
        <w:rPr>
          <w:highlight w:val="green"/>
          <w:lang w:eastAsia="ru-RU"/>
        </w:rPr>
        <w:t xml:space="preserve">+ </w:t>
      </w:r>
      <w:r w:rsidRPr="007416E2">
        <w:rPr>
          <w:highlight w:val="green"/>
          <w:lang w:eastAsia="ru-RU"/>
        </w:rPr>
        <w:t>14Д.</w:t>
      </w:r>
      <w:r w:rsidRPr="007D147E">
        <w:rPr>
          <w:lang w:eastAsia="ru-RU"/>
        </w:rPr>
        <w:t xml:space="preserve"> Функционал иконки</w:t>
      </w:r>
      <w:r>
        <w:rPr>
          <w:lang w:eastAsia="ru-RU"/>
        </w:rPr>
        <w:t xml:space="preserve"> (дубль избранное и сравнение)</w:t>
      </w:r>
      <w:bookmarkEnd w:id="10"/>
    </w:p>
    <w:p w:rsidR="0026217E" w:rsidRPr="002A6579" w:rsidRDefault="0026217E" w:rsidP="002A6579">
      <w:pPr>
        <w:rPr>
          <w:i/>
          <w:color w:val="0000FF"/>
          <w:sz w:val="24"/>
          <w:szCs w:val="24"/>
          <w:lang w:eastAsia="ru-RU"/>
        </w:rPr>
      </w:pPr>
      <w:r w:rsidRPr="002A6579">
        <w:rPr>
          <w:i/>
          <w:color w:val="0000FF"/>
          <w:sz w:val="24"/>
          <w:szCs w:val="24"/>
          <w:lang w:eastAsia="ru-RU"/>
        </w:rPr>
        <w:t>Никакой это не функционал иконки! А целых две подсистемы, Избранное и Сравнение.</w:t>
      </w:r>
    </w:p>
    <w:p w:rsidR="0026217E" w:rsidRPr="007D14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- иконка Отложить товар - при нажатии на иконку появляется табличка с надписью (аналогично как при добавлении товара в корзину)  </w:t>
      </w:r>
      <w:r w:rsidRPr="007D147E">
        <w:rPr>
          <w:rFonts w:ascii="Arial" w:hAnsi="Arial" w:cs="Arial"/>
          <w:b/>
          <w:bCs/>
          <w:color w:val="313132"/>
          <w:sz w:val="27"/>
          <w:szCs w:val="27"/>
          <w:shd w:val="clear" w:color="auto" w:fill="FFFFFF"/>
          <w:lang w:eastAsia="ru-RU"/>
        </w:rPr>
        <w:t>Товар </w:t>
      </w:r>
      <w:hyperlink r:id="rId15" w:tgtFrame="_blank" w:history="1">
        <w:r w:rsidRPr="007D147E">
          <w:rPr>
            <w:rFonts w:ascii="Arial" w:hAnsi="Arial" w:cs="Arial"/>
            <w:b/>
            <w:bCs/>
            <w:color w:val="CA1E1E"/>
            <w:sz w:val="27"/>
            <w:szCs w:val="27"/>
            <w:lang w:eastAsia="ru-RU"/>
          </w:rPr>
          <w:t>АЛФ-15-7 Стол рабочий АЛЬФА</w:t>
        </w:r>
      </w:hyperlink>
      <w:r w:rsidRPr="007D147E">
        <w:rPr>
          <w:rFonts w:ascii="Arial" w:hAnsi="Arial" w:cs="Arial"/>
          <w:b/>
          <w:bCs/>
          <w:color w:val="313132"/>
          <w:sz w:val="27"/>
          <w:szCs w:val="27"/>
          <w:shd w:val="clear" w:color="auto" w:fill="FFFFFF"/>
          <w:lang w:eastAsia="ru-RU"/>
        </w:rPr>
        <w:t> добавлен в список отложенных товаров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на иконке отображается количество отложенных товаров. Товары откладываются на отдельную страницу делаем как скрин11, по 6 товаров в строке - 2 строки. С кнопками - Отчистить список отложенных товаров - Продолжить покупки (ссылка на каталог товаров),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И пусть будет кнопка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«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удалить товар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»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 из списка отложенных товаров Скрин12. 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DE4824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-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функционал 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иконки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«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отложить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товар» - как обычная новая страница сайта с отложенными товарами, как «Избранное»  Тут нажмите на сердечко на товаре </w:t>
      </w:r>
      <w:hyperlink r:id="rId16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https://marquisonline.ru/samovsasyivayushhie-strujnyie-nasosyi/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26217E" w:rsidRDefault="0026217E" w:rsidP="00DE482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и он добавится на страницу </w:t>
      </w:r>
      <w:hyperlink r:id="rId17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https://marquisonline.ru/izbrannoe.html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26217E" w:rsidRPr="001E5AC1" w:rsidRDefault="0026217E" w:rsidP="00DE482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Т.е кнопка СЕРДЕЧКО может как добавлять товар в ИЗБРАННОЕ, та ки удалять товар из избранного. Просто при наведении на сердечко появится всплывашка-коммент: «Добавить в  Избранное» или «Удалить из избранного».</w:t>
      </w:r>
    </w:p>
    <w:p w:rsidR="0026217E" w:rsidRPr="007D14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7D14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- иконка Добавить к сравнению - при нажатии на иконку появляется табличка с надписью (аналогично как при добавлении товара в корзину)  </w:t>
      </w:r>
      <w:r w:rsidRPr="007D147E">
        <w:rPr>
          <w:rFonts w:ascii="Arial" w:hAnsi="Arial" w:cs="Arial"/>
          <w:b/>
          <w:bCs/>
          <w:color w:val="313132"/>
          <w:sz w:val="27"/>
          <w:szCs w:val="27"/>
          <w:lang w:eastAsia="ru-RU"/>
        </w:rPr>
        <w:t>Товар </w:t>
      </w:r>
      <w:hyperlink r:id="rId18" w:tgtFrame="_blank" w:history="1">
        <w:r w:rsidRPr="007D147E">
          <w:rPr>
            <w:rFonts w:ascii="Arial" w:hAnsi="Arial" w:cs="Arial"/>
            <w:b/>
            <w:bCs/>
            <w:color w:val="CA1E1E"/>
            <w:sz w:val="27"/>
            <w:szCs w:val="27"/>
            <w:lang w:eastAsia="ru-RU"/>
          </w:rPr>
          <w:t>АЛФ-15-7 Стол рабочий АЛЬФА</w:t>
        </w:r>
      </w:hyperlink>
      <w:r w:rsidRPr="007D147E">
        <w:rPr>
          <w:rFonts w:ascii="Arial" w:hAnsi="Arial" w:cs="Arial"/>
          <w:b/>
          <w:bCs/>
          <w:color w:val="313132"/>
          <w:sz w:val="27"/>
          <w:szCs w:val="27"/>
          <w:lang w:eastAsia="ru-RU"/>
        </w:rPr>
        <w:t> добавлен в список сравнения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на иконке отображается количество отложенных товаров. Товары откладываются на отдельную страницу делаем как скрин14, по 1 строке с прокруткой . С кнопками - Отчистить список сравнения - Продолжить покупки (ссылка на каталог товаров), Продумать кнопку удалить товар из списка сравнения Скрин14.  Выводим товары как на витрине каталога под ними выводим Технические характеристики таблицей. 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1E5AC1" w:rsidRDefault="0026217E" w:rsidP="00A0285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-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функционал </w:t>
      </w:r>
      <w:r w:rsidRPr="001E5AC1">
        <w:rPr>
          <w:rFonts w:ascii="Arial" w:hAnsi="Arial" w:cs="Arial"/>
          <w:color w:val="000000"/>
          <w:sz w:val="23"/>
          <w:szCs w:val="23"/>
          <w:lang w:eastAsia="ru-RU"/>
        </w:rPr>
        <w:t xml:space="preserve">иконки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«добавления товара к сравнению»: тут можно добавить к сравнению </w:t>
      </w:r>
      <w:hyperlink r:id="rId19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https://marquisonline.ru/samovsasyivayushhie-strujnyie-nasosyi/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и товар просто в раскрытом виде добавится сюда </w:t>
      </w:r>
      <w:hyperlink r:id="rId20" w:history="1">
        <w:r w:rsidRPr="004A3801">
          <w:rPr>
            <w:rStyle w:val="Hyperlink"/>
            <w:rFonts w:ascii="Arial" w:hAnsi="Arial" w:cs="Arial"/>
            <w:sz w:val="23"/>
            <w:szCs w:val="23"/>
            <w:lang w:eastAsia="ru-RU"/>
          </w:rPr>
          <w:t>https://marquisonline.ru/compare.html</w:t>
        </w:r>
      </w:hyperlink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</w:p>
    <w:p w:rsidR="0026217E" w:rsidRPr="00BF6035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A21003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Идея в основном понятна. Принято к исполнению.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A65469">
        <w:rPr>
          <w:rFonts w:ascii="Arial" w:hAnsi="Arial" w:cs="Arial"/>
          <w:color w:val="000000"/>
          <w:sz w:val="23"/>
          <w:szCs w:val="23"/>
          <w:lang w:val="en-US" w:eastAsia="ru-RU"/>
        </w:rPr>
        <w:t> </w:t>
      </w:r>
    </w:p>
    <w:p w:rsidR="0026217E" w:rsidRDefault="0026217E" w:rsidP="00413D06">
      <w:pPr>
        <w:pStyle w:val="Heading1"/>
      </w:pPr>
      <w:bookmarkStart w:id="11" w:name="_Toc76979553"/>
      <w:r>
        <w:t xml:space="preserve">+ </w:t>
      </w:r>
      <w:r w:rsidRPr="00413D06">
        <w:t xml:space="preserve">Следствие 16. </w:t>
      </w:r>
      <w:r>
        <w:t>Переделка системы параметров в key-value</w:t>
      </w:r>
      <w:bookmarkEnd w:id="11"/>
    </w:p>
    <w:p w:rsidR="0026217E" w:rsidRPr="00413D06" w:rsidRDefault="0026217E" w:rsidP="00413D06">
      <w:r>
        <w:t xml:space="preserve">«Все тексты пока hardcoded, ибо текущая реализация параметров настройки системы в виде «таблица params  =&gt; имя поля» – совершенно невменяема!!! и будет в последствии переделана в </w:t>
      </w:r>
      <w:r>
        <w:rPr>
          <w:lang w:val="en-US"/>
        </w:rPr>
        <w:t>key</w:t>
      </w:r>
      <w:r>
        <w:t xml:space="preserve"> </w:t>
      </w:r>
      <w:r w:rsidRPr="00C17214">
        <w:t>=</w:t>
      </w:r>
      <w:r>
        <w:t xml:space="preserve">&gt; </w:t>
      </w:r>
      <w:r w:rsidRPr="00C17214">
        <w:t>value</w:t>
      </w:r>
      <w:r>
        <w:t>»</w:t>
      </w:r>
    </w:p>
    <w:p w:rsidR="0026217E" w:rsidRDefault="0026217E" w:rsidP="00413D06">
      <w:pPr>
        <w:pStyle w:val="Heading2"/>
      </w:pPr>
      <w:bookmarkStart w:id="12" w:name="_Toc76979554"/>
      <w:r>
        <w:t>+ Итог</w:t>
      </w:r>
      <w:bookmarkEnd w:id="12"/>
    </w:p>
    <w:p w:rsidR="0026217E" w:rsidRDefault="0026217E" w:rsidP="00CC5070">
      <w:r>
        <w:t>Подумал и делать не буду. Так, как сделано сейчас – тоже пойдёт.</w:t>
      </w:r>
    </w:p>
    <w:p w:rsidR="0026217E" w:rsidRPr="00CC5070" w:rsidRDefault="0026217E" w:rsidP="00CC5070">
      <w:r>
        <w:t>При необходимости – напишу обвязку, реализующую недостающий функционал.</w:t>
      </w:r>
    </w:p>
    <w:p w:rsidR="0026217E" w:rsidRPr="009F512B" w:rsidRDefault="0026217E" w:rsidP="00413D06">
      <w:pPr>
        <w:pStyle w:val="Heading1"/>
        <w:rPr>
          <w:lang w:eastAsia="ru-RU"/>
        </w:rPr>
      </w:pPr>
      <w:bookmarkStart w:id="13" w:name="_Toc76979555"/>
      <w:r w:rsidRPr="007416E2">
        <w:rPr>
          <w:highlight w:val="green"/>
          <w:lang w:eastAsia="ru-RU"/>
        </w:rPr>
        <w:t>18Д.</w:t>
      </w:r>
      <w:r w:rsidRPr="007D147E">
        <w:rPr>
          <w:lang w:eastAsia="ru-RU"/>
        </w:rPr>
        <w:t xml:space="preserve"> </w:t>
      </w:r>
      <w:r w:rsidRPr="007D147E">
        <w:rPr>
          <w:color w:val="000000"/>
          <w:sz w:val="23"/>
          <w:szCs w:val="23"/>
          <w:lang w:eastAsia="ru-RU"/>
        </w:rPr>
        <w:t>Формы для отправки сообщений со страниц</w:t>
      </w:r>
      <w:r>
        <w:rPr>
          <w:color w:val="000000"/>
          <w:sz w:val="23"/>
          <w:szCs w:val="23"/>
          <w:lang w:eastAsia="ru-RU"/>
        </w:rPr>
        <w:t xml:space="preserve"> (дубль Отправка форм)</w:t>
      </w:r>
      <w:bookmarkEnd w:id="13"/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Формы для отправки сообщений со страниц: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21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https://промышленная-мебель.рус/vyezd-specialista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выезд эксперта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22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https://промышленная-мебель.рус/3d-proekt-pomesenij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3Д проект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23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https://промышленная-мебель.рус/tehniceskoe-zadanie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разработка ТЗ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hyperlink r:id="rId24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https://промышленная-мебель.рус/sborka-mebeli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Сборка мебели 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Нужно сделать не большие формы на этих страницах как сделано тут </w:t>
      </w:r>
      <w:hyperlink r:id="rId25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https://nizhniy-novgorod.defo.ru/services/specialist/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 сверху написано название услуги ... в Нашем случае это будет (Выезд эксперта, 3D - проект помещения, Подготовка ТЗ для торгов, Сборка мебели) ... Поля оставляем (Ваше имя *, Телефон *, E-mail, Сообщение *).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A5341A" w:rsidRDefault="0026217E" w:rsidP="00413D06">
      <w:pPr>
        <w:shd w:val="clear" w:color="auto" w:fill="FFFFFF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  <w:r w:rsidRPr="00A5341A">
        <w:rPr>
          <w:rFonts w:ascii="Arial" w:hAnsi="Arial" w:cs="Arial"/>
          <w:color w:val="000000"/>
          <w:sz w:val="23"/>
          <w:szCs w:val="23"/>
          <w:lang w:eastAsia="ru-RU"/>
        </w:rPr>
        <w:t>Формы одинаковые по содержанию и отправки. Отличаются только названием самой формы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.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К версталам и дизайнерам, пожалуйста. Но может быть что-то и сделаю сам.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EF6906">
        <w:rPr>
          <w:rFonts w:ascii="Arial" w:hAnsi="Arial" w:cs="Arial"/>
          <w:i/>
          <w:color w:val="0000FF"/>
          <w:sz w:val="23"/>
          <w:szCs w:val="23"/>
          <w:highlight w:val="green"/>
          <w:lang w:eastAsia="ru-RU"/>
        </w:rPr>
        <w:t xml:space="preserve">Так все формы уже есть, просто они ничего не отправляют. Вам надо просто отправку сдедлать. </w:t>
      </w:r>
      <w:hyperlink r:id="rId26" w:history="1">
        <w:r w:rsidRPr="00EF6906">
          <w:rPr>
            <w:rStyle w:val="Hyperlink"/>
            <w:rFonts w:ascii="Arial" w:hAnsi="Arial" w:cs="Arial"/>
            <w:i/>
            <w:sz w:val="23"/>
            <w:szCs w:val="23"/>
            <w:highlight w:val="green"/>
            <w:lang w:eastAsia="ru-RU"/>
          </w:rPr>
          <w:t>https://xn----7sbencb0bgbeiainp4k1b4a4c.xn--p1acf/vyezd-specialista</w:t>
        </w:r>
      </w:hyperlink>
      <w:r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Д</w:t>
      </w:r>
      <w:r w:rsidRPr="00A5341A">
        <w:rPr>
          <w:rFonts w:ascii="Arial" w:hAnsi="Arial" w:cs="Arial"/>
          <w:color w:val="000000"/>
          <w:sz w:val="23"/>
          <w:szCs w:val="23"/>
          <w:lang w:eastAsia="ru-RU"/>
        </w:rPr>
        <w:t>елаем кнопку на странице и всплывающую форму.</w:t>
      </w:r>
      <w:r w:rsidRPr="00A5341A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 - форму делаем прямо на странице, разместим ее в контентной области. </w:t>
      </w:r>
      <w:hyperlink r:id="rId27" w:tgtFrame="_blank" w:history="1">
        <w:r w:rsidRPr="00A5341A">
          <w:rPr>
            <w:rFonts w:ascii="Arial" w:hAnsi="Arial" w:cs="Arial"/>
            <w:b/>
            <w:bCs/>
            <w:color w:val="2222CC"/>
            <w:sz w:val="23"/>
            <w:szCs w:val="23"/>
            <w:u w:val="single"/>
            <w:lang w:eastAsia="ru-RU"/>
          </w:rPr>
          <w:t>https://nizhniy-novgorod.defo.ru/services/specialist/</w:t>
        </w:r>
      </w:hyperlink>
      <w:r w:rsidRPr="00A5341A"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  скрин21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A21003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Примерно догадываюсь, о чём это. Может быть сделаю.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</w:p>
    <w:p w:rsidR="0026217E" w:rsidRPr="009F512B" w:rsidRDefault="0026217E" w:rsidP="00413D06">
      <w:pPr>
        <w:pStyle w:val="Heading1"/>
        <w:rPr>
          <w:lang w:eastAsia="ru-RU"/>
        </w:rPr>
      </w:pPr>
      <w:bookmarkStart w:id="14" w:name="_Toc76979556"/>
      <w:r w:rsidRPr="007416E2">
        <w:rPr>
          <w:highlight w:val="green"/>
          <w:lang w:eastAsia="ru-RU"/>
        </w:rPr>
        <w:t>26.</w:t>
      </w:r>
      <w:r w:rsidRPr="007D147E">
        <w:rPr>
          <w:lang w:eastAsia="ru-RU"/>
        </w:rPr>
        <w:t xml:space="preserve"> </w:t>
      </w:r>
      <w:r>
        <w:rPr>
          <w:lang w:eastAsia="ru-RU"/>
        </w:rPr>
        <w:t>Письмо после отправки заказа через корзину</w:t>
      </w:r>
      <w:bookmarkEnd w:id="14"/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После после отправки заказа через корзину выводится страница </w:t>
      </w:r>
      <w:hyperlink r:id="rId28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http://промышленная-мебель.рус/vash-zakaz-prinyat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... нужно что бы одновременно с этим отправлялось письмо клиенту, содержание письма я вышлю. (в корзине сделать обязательным для заполнения поле телефон и емайл - сейчас обязательный только телефон).</w:t>
      </w:r>
    </w:p>
    <w:p w:rsidR="0026217E" w:rsidRPr="007D14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</w:t>
      </w:r>
    </w:p>
    <w:p w:rsidR="0026217E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EA27D2">
        <w:rPr>
          <w:rFonts w:ascii="Arial" w:hAnsi="Arial" w:cs="Arial"/>
          <w:i/>
          <w:color w:val="0000FF"/>
          <w:sz w:val="23"/>
          <w:szCs w:val="23"/>
          <w:lang w:eastAsia="ru-RU"/>
        </w:rPr>
        <w:t>Принято к исполнению.</w:t>
      </w:r>
    </w:p>
    <w:p w:rsidR="0026217E" w:rsidRDefault="0026217E" w:rsidP="00DF0A20">
      <w:pPr>
        <w:pStyle w:val="Heading1"/>
      </w:pPr>
      <w:bookmarkStart w:id="15" w:name="_Toc76979557"/>
      <w:r>
        <w:rPr>
          <w:shd w:val="clear" w:color="auto" w:fill="00FF00"/>
        </w:rPr>
        <w:t>38</w:t>
      </w:r>
      <w:r>
        <w:t> Раздутый каталог избыточной глубины</w:t>
      </w:r>
      <w:bookmarkEnd w:id="15"/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FF0000"/>
        </w:rPr>
        <w:t>/* Начало блока Набор Слов */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1. Страница бренда </w:t>
      </w:r>
      <w:hyperlink r:id="rId29" w:tgtFrame="_blank" w:history="1">
        <w:r>
          <w:rPr>
            <w:rStyle w:val="Hyperlink"/>
            <w:rFonts w:ascii="Arial" w:hAnsi="Arial" w:cs="Arial"/>
            <w:color w:val="2222CC"/>
            <w:sz w:val="23"/>
            <w:szCs w:val="23"/>
          </w:rPr>
          <w:t>http://промышленная-мебель.рус/brand/viking</w:t>
        </w:r>
      </w:hyperlink>
      <w:r>
        <w:rPr>
          <w:rFonts w:ascii="Arial" w:hAnsi="Arial" w:cs="Arial"/>
          <w:color w:val="000000"/>
          <w:sz w:val="23"/>
          <w:szCs w:val="23"/>
        </w:rPr>
        <w:t> сейчас она заполняется так: под видео и описанием есть раздел Промышленная мебель Viking раздел Рабочие места (серии рабочих мест) мне создал прошлый программист. Остальные разделы (Подкатные столы, Подкатные столы антистатические ESD и т.д.) создаются автоматически при добавлении их на сайт и указании в админке на странице товара или в файле эксель (Статус (вывод на страницу Бренда: 0 - скрыт \ 1 - опубликован)). В итоге получается очень большое количество категорий т.к. столы, стулья, шкафы и т.д. выпускаются в 2-х вариантах обычном и антистатическом, на страницу вываливается очень много товаров - они выглядят одинаково и пользователь просто в ней теряется.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Задача сделать возможность через админку (лучший вариант) или вручную программистом (название категорий я вышлю, только для каждого бренда нужно будет делать это программисту) добавлять категории в бренд как сейчас добавлена Серии Рабочих мест - с тем же функционалом ...  в созданной категории я добавляю серии как сейчас.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Скрин1604 и 16041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color w:val="000000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Ответ: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color w:val="000000"/>
        </w:rPr>
        <w:t> </w:t>
      </w:r>
      <w:r>
        <w:rPr>
          <w:color w:val="000000"/>
          <w:shd w:val="clear" w:color="auto" w:fill="00FF00"/>
        </w:rPr>
        <w:t>- это делается для продвижения каждого бренда отдельно в Директе (делается реклама под бренд) и в поиске (т.к. Наши клиенты ищут и бренды, например ВИКИНГ запрашивают порядка 1000 раз в месяц).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color w:val="000000"/>
          <w:shd w:val="clear" w:color="auto" w:fill="00FF00"/>
        </w:rPr>
        <w:t>- Такой вид каталога делается </w:t>
      </w:r>
      <w:hyperlink r:id="rId30" w:tgtFrame="_blank" w:history="1">
        <w:r>
          <w:rPr>
            <w:rStyle w:val="Hyperlink"/>
            <w:color w:val="000080"/>
            <w:shd w:val="clear" w:color="auto" w:fill="00FF00"/>
          </w:rPr>
          <w:t>http://промышленная-мебель.рус/series/klassik</w:t>
        </w:r>
      </w:hyperlink>
      <w:r>
        <w:rPr>
          <w:color w:val="000000"/>
          <w:shd w:val="clear" w:color="auto" w:fill="00FF00"/>
        </w:rPr>
        <w:t> для продвижения одной модели столов (например серии класски) в Директе (делается реклама под эту модель стола) и в поиске (т.к. Наши клиенты ищут модель СР-15  запрашивают порядка 200 раз в месяц). На данный момент такой вид каталога удобен для пользователя, он может выбрать стол Серии Классик нужной длины и глубины и все дополнительные опции для него ...  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color w:val="000000"/>
          <w:shd w:val="clear" w:color="auto" w:fill="00FF00"/>
        </w:rPr>
        <w:t>Уточненное задание: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00FF00"/>
        </w:rPr>
        <w:t>1. Страница бренда </w:t>
      </w:r>
      <w:hyperlink r:id="rId31" w:tgtFrame="_blank" w:history="1">
        <w:r>
          <w:rPr>
            <w:rStyle w:val="Hyperlink"/>
            <w:rFonts w:ascii="Arial" w:hAnsi="Arial" w:cs="Arial"/>
            <w:color w:val="2222CC"/>
            <w:sz w:val="23"/>
            <w:szCs w:val="23"/>
            <w:shd w:val="clear" w:color="auto" w:fill="00FF00"/>
          </w:rPr>
          <w:t>http://промышленная-мебель.рус/brand/viking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00FF00"/>
        </w:rPr>
        <w:t> сейчас она заполняется так: под видео и описанием есть раздел Промышленная мебель Viking, в нем подраздел Рабочие места (из админки я его создать не могу - мне его создал прошлый программист). В админке - если я не ошибаюсь это категория Серии рабочих мест-Родительская.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00FF00"/>
        </w:rPr>
        <w:t>Остальные подразделы (Дополнительное оснащение, Транспортные тележки, Транспортные тележки антистатические ESD и т.д.) создаются автоматически при добавлении их на сайт и указании в админке на странице товара или в файле эксель (Статус (вывод на страницу Бренда: 0 - скрыт \ 1 - опубликован)). В итоге получается очень большое количество категорий т.к. столы, стулья, шкафы и т.д. выпускаются в 2-х вариантах обычном и антистатическом, на страницу вываливается очень много товаров - они выглядят одинаково и пользователь просто в ней теряется. В общем и придумано и реализовано не верно.</w:t>
      </w:r>
    </w:p>
    <w:p w:rsidR="0026217E" w:rsidRDefault="0026217E" w:rsidP="00DF0A20">
      <w:pPr>
        <w:shd w:val="clear" w:color="auto" w:fill="FFFFFF"/>
        <w:spacing w:line="229" w:lineRule="atLeast"/>
        <w:rPr>
          <w:color w:val="000000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00FF00"/>
        </w:rPr>
        <w:t>Задача сделать возможность через админку (лучший вариант) или вручную программистом (название подразделов я вышлю, для каждого бренда нужно будет делать это программисту) добавлять подразделы в бренд как сейчас добавлен подраздел Рабочие места - с тем же функционалом (в созданном подразделе я добавляю серии как сейчас).</w:t>
      </w:r>
    </w:p>
    <w:p w:rsidR="0026217E" w:rsidRDefault="0026217E" w:rsidP="00DF0A20">
      <w:pPr>
        <w:shd w:val="clear" w:color="auto" w:fill="FFFFFF"/>
        <w:spacing w:line="229" w:lineRule="atLeast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>
        <w:rPr>
          <w:color w:val="000000"/>
        </w:rPr>
        <w:t> </w:t>
      </w:r>
    </w:p>
    <w:p w:rsidR="0026217E" w:rsidRPr="00D63A9E" w:rsidRDefault="0026217E" w:rsidP="00413D06">
      <w:pPr>
        <w:pStyle w:val="Heading2"/>
        <w:rPr>
          <w:shd w:val="clear" w:color="auto" w:fill="FFFF00"/>
          <w:lang w:eastAsia="ru-RU"/>
        </w:rPr>
      </w:pPr>
      <w:bookmarkStart w:id="16" w:name="_Toc76979558"/>
      <w:r>
        <w:rPr>
          <w:lang w:eastAsia="ru-RU"/>
        </w:rPr>
        <w:t>Итог</w:t>
      </w:r>
      <w:bookmarkEnd w:id="16"/>
    </w:p>
    <w:p w:rsidR="0026217E" w:rsidRPr="00D63A9E" w:rsidRDefault="0026217E" w:rsidP="00413D06">
      <w:pPr>
        <w:pStyle w:val="Heading1"/>
        <w:rPr>
          <w:rFonts w:ascii="Times New Roman" w:hAnsi="Times New Roman"/>
          <w:lang w:eastAsia="ru-RU"/>
        </w:rPr>
      </w:pPr>
      <w:bookmarkStart w:id="17" w:name="_Toc76979559"/>
      <w:r w:rsidRPr="004F1C00">
        <w:rPr>
          <w:highlight w:val="green"/>
          <w:lang w:eastAsia="ru-RU"/>
        </w:rPr>
        <w:t>6.</w:t>
      </w:r>
      <w:r w:rsidRPr="004F1C00">
        <w:rPr>
          <w:rFonts w:ascii="yandex-sans" w:hAnsi="yandex-sans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Что-то угадывать про каталог</w:t>
      </w:r>
      <w:bookmarkEnd w:id="17"/>
    </w:p>
    <w:p w:rsidR="0026217E" w:rsidRPr="004F1C00" w:rsidRDefault="0026217E" w:rsidP="00413D06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  <w:r w:rsidRPr="004F1C00">
        <w:rPr>
          <w:rFonts w:ascii="yandex-sans" w:hAnsi="yandex-sans"/>
          <w:color w:val="000000"/>
          <w:sz w:val="23"/>
          <w:szCs w:val="23"/>
          <w:lang w:eastAsia="ru-RU"/>
        </w:rPr>
        <w:t xml:space="preserve">– верхнее меню, популярные производители. Просьба написать, где в админке указывать: в какое выпадающее меню выводить каждый бренд. </w:t>
      </w:r>
    </w:p>
    <w:p w:rsidR="0026217E" w:rsidRPr="004F1C00" w:rsidRDefault="0026217E" w:rsidP="00413D06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lang w:eastAsia="ru-RU"/>
        </w:rPr>
      </w:pPr>
    </w:p>
    <w:p w:rsidR="0026217E" w:rsidRPr="004F1C00" w:rsidRDefault="0026217E" w:rsidP="00413D06">
      <w:pPr>
        <w:rPr>
          <w:rFonts w:ascii="Arial" w:hAnsi="Arial" w:cs="Arial"/>
          <w:lang w:eastAsia="ru-RU"/>
        </w:rPr>
      </w:pPr>
      <w:r w:rsidRPr="004F1C00">
        <w:rPr>
          <w:lang w:eastAsia="ru-RU"/>
        </w:rPr>
        <w:t>Например, в Промышленная мебель выводятся все, а в Паяльное оборудование только TRESTON</w:t>
      </w:r>
    </w:p>
    <w:p w:rsidR="0026217E" w:rsidRPr="002A4DA4" w:rsidRDefault="0026217E" w:rsidP="00413D06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highlight w:val="green"/>
          <w:lang w:eastAsia="ru-RU"/>
        </w:rPr>
      </w:pPr>
    </w:p>
    <w:p w:rsidR="0026217E" w:rsidRDefault="0026217E" w:rsidP="00413D06">
      <w:r w:rsidRPr="003E47F0">
        <w:t>прошу пояснить как добавить разные бренды в разные пункты меню: например - из пунктов меню Промышленная мебель, Паяльное оборудование, Измерительные приборы удалить бренд VKG TOOLS, и оставить его только Антистатическом оснащении?</w:t>
      </w:r>
    </w:p>
    <w:p w:rsidR="0026217E" w:rsidRDefault="0026217E" w:rsidP="00413D06">
      <w:r w:rsidRPr="00540046">
        <w:rPr>
          <w:highlight w:val="green"/>
        </w:rPr>
        <w:t>Это к отмене, не делаем эту задачу!!!!!! Убираем совсем!</w:t>
      </w:r>
    </w:p>
    <w:p w:rsidR="0026217E" w:rsidRDefault="0026217E" w:rsidP="00413D06">
      <w:pPr>
        <w:rPr>
          <w:i/>
          <w:color w:val="0000FF"/>
          <w:sz w:val="24"/>
          <w:szCs w:val="24"/>
        </w:rPr>
      </w:pPr>
      <w:r w:rsidRPr="00EA27D2">
        <w:rPr>
          <w:i/>
          <w:color w:val="0000FF"/>
          <w:sz w:val="24"/>
          <w:szCs w:val="24"/>
        </w:rPr>
        <w:t>Попробую угадать</w:t>
      </w:r>
    </w:p>
    <w:p w:rsidR="0026217E" w:rsidRDefault="0026217E" w:rsidP="00413D06">
      <w:pPr>
        <w:pStyle w:val="Heading2"/>
      </w:pPr>
      <w:bookmarkStart w:id="18" w:name="_Toc76979560"/>
      <w:r>
        <w:t>Итог</w:t>
      </w:r>
      <w:bookmarkEnd w:id="18"/>
    </w:p>
    <w:p w:rsidR="0026217E" w:rsidRPr="00413D06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1C0A47" w:rsidRDefault="0026217E" w:rsidP="00A01424">
      <w:pPr>
        <w:pStyle w:val="Heading1"/>
        <w:rPr>
          <w:lang w:eastAsia="ru-RU"/>
        </w:rPr>
      </w:pPr>
      <w:bookmarkStart w:id="19" w:name="_Toc76979561"/>
      <w:r>
        <w:rPr>
          <w:highlight w:val="green"/>
          <w:lang w:eastAsia="ru-RU"/>
        </w:rPr>
        <w:t xml:space="preserve">+ </w:t>
      </w:r>
      <w:r w:rsidRPr="007416E2">
        <w:rPr>
          <w:highlight w:val="green"/>
          <w:lang w:eastAsia="ru-RU"/>
        </w:rPr>
        <w:t>15.</w:t>
      </w:r>
      <w:r w:rsidRPr="007D147E">
        <w:rPr>
          <w:lang w:eastAsia="ru-RU"/>
        </w:rPr>
        <w:t xml:space="preserve"> </w:t>
      </w:r>
      <w:r>
        <w:rPr>
          <w:lang w:eastAsia="ru-RU"/>
        </w:rPr>
        <w:t xml:space="preserve">Лог курсов валют. Скеджелер. </w:t>
      </w:r>
      <w:r w:rsidRPr="001C0A47">
        <w:rPr>
          <w:lang w:eastAsia="ru-RU"/>
        </w:rPr>
        <w:t>Кроссвалют</w:t>
      </w:r>
      <w:r>
        <w:rPr>
          <w:lang w:eastAsia="ru-RU"/>
        </w:rPr>
        <w:t>ность. Форматирование стандартного вывода денежных сумм. Рефакторинг проекта для внедрения данного функционала. 5 (ПЯТЬ!) задач.</w:t>
      </w:r>
      <w:bookmarkEnd w:id="19"/>
    </w:p>
    <w:p w:rsidR="0026217E" w:rsidRDefault="0026217E" w:rsidP="00A65469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Начало</w:t>
      </w:r>
      <w:r w:rsidRPr="00A65469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Цена на товар а фунтах привязана к курсу, в евро сейчас реализовано, на странице товара и в таблице эксель для загрузки. </w:t>
      </w:r>
    </w:p>
    <w:p w:rsidR="0026217E" w:rsidRDefault="0026217E" w:rsidP="003D2417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</w:pPr>
      <w:r w:rsidRPr="003D2417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я загрузил из таблицы эксель тестовый товар (цену в рублях поставил 0, в евро 0, в фунтах 10) </w:t>
      </w:r>
      <w:hyperlink r:id="rId32" w:tgtFrame="_blank" w:history="1">
        <w:r w:rsidRPr="003D2417">
          <w:rPr>
            <w:rFonts w:ascii="Arial" w:hAnsi="Arial" w:cs="Arial"/>
            <w:color w:val="2222CC"/>
            <w:sz w:val="23"/>
            <w:szCs w:val="23"/>
            <w:u w:val="single"/>
            <w:shd w:val="clear" w:color="auto" w:fill="FFFF00"/>
            <w:lang w:eastAsia="ru-RU"/>
          </w:rPr>
          <w:t>http://промышленная-мебель.рус/catalog/filtry-dla-dymoulovitelej/test-funta</w:t>
        </w:r>
      </w:hyperlink>
      <w:r w:rsidRPr="003D2417">
        <w:rPr>
          <w:rFonts w:ascii="Arial" w:hAnsi="Arial" w:cs="Arial"/>
          <w:color w:val="000000"/>
          <w:sz w:val="23"/>
          <w:szCs w:val="23"/>
          <w:shd w:val="clear" w:color="auto" w:fill="FFFF00"/>
          <w:lang w:eastAsia="ru-RU"/>
        </w:rPr>
        <w:t> . Не работает. Прошу восстановить работу пересчета в евро, фунтах.</w:t>
      </w:r>
    </w:p>
    <w:p w:rsidR="0026217E" w:rsidRDefault="0026217E" w:rsidP="00A65469">
      <w:pPr>
        <w:shd w:val="clear" w:color="auto" w:fill="FFFFFF"/>
        <w:spacing w:after="0" w:line="240" w:lineRule="auto"/>
        <w:rPr>
          <w:rFonts w:ascii="Arial" w:hAnsi="Arial" w:cs="Arial"/>
          <w:color w:val="FFFFFF"/>
          <w:sz w:val="23"/>
          <w:szCs w:val="23"/>
          <w:lang w:eastAsia="ru-RU"/>
        </w:rPr>
      </w:pP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/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* Конец</w:t>
      </w:r>
      <w:r w:rsidRPr="00BF6035"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 xml:space="preserve"> </w:t>
      </w:r>
      <w:r>
        <w:rPr>
          <w:rFonts w:ascii="Arial" w:hAnsi="Arial" w:cs="Arial"/>
          <w:color w:val="FFFFFF"/>
          <w:sz w:val="23"/>
          <w:szCs w:val="23"/>
          <w:highlight w:val="red"/>
          <w:lang w:eastAsia="ru-RU"/>
        </w:rPr>
        <w:t>блока Набор Слов */</w:t>
      </w:r>
    </w:p>
    <w:p w:rsidR="0026217E" w:rsidRDefault="0026217E" w:rsidP="003D2417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3D2417">
      <w:pPr>
        <w:shd w:val="clear" w:color="auto" w:fill="FFFFFF"/>
        <w:spacing w:after="15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>
        <w:rPr>
          <w:rFonts w:ascii="Arial" w:hAnsi="Arial" w:cs="Arial"/>
          <w:i/>
          <w:color w:val="0000FF"/>
          <w:sz w:val="23"/>
          <w:szCs w:val="23"/>
          <w:lang w:eastAsia="ru-RU"/>
        </w:rPr>
        <w:t>В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сё совсем не так, как написано в постановах задач на эту тему.</w:t>
      </w:r>
    </w:p>
    <w:p w:rsidR="0026217E" w:rsidRPr="00A21003" w:rsidRDefault="0026217E" w:rsidP="003D2417">
      <w:pPr>
        <w:shd w:val="clear" w:color="auto" w:fill="FFFFFF"/>
        <w:spacing w:after="15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540046">
        <w:rPr>
          <w:rFonts w:ascii="Arial" w:hAnsi="Arial" w:cs="Arial"/>
          <w:i/>
          <w:color w:val="0000FF"/>
          <w:sz w:val="23"/>
          <w:szCs w:val="23"/>
          <w:highlight w:val="green"/>
          <w:lang w:eastAsia="ru-RU"/>
        </w:rPr>
        <w:t>Да, я уже УПРОЩАЮ. Как могу, чтобы запустить проект в работу. Делаем по этой, упрощенной донельзя схеме)))</w:t>
      </w:r>
    </w:p>
    <w:p w:rsidR="0026217E" w:rsidRDefault="0026217E" w:rsidP="002A6579">
      <w:pPr>
        <w:pStyle w:val="Heading2"/>
        <w:rPr>
          <w:lang w:eastAsia="ru-RU"/>
        </w:rPr>
      </w:pPr>
      <w:bookmarkStart w:id="20" w:name="_Toc76979562"/>
      <w:r>
        <w:rPr>
          <w:lang w:eastAsia="ru-RU"/>
        </w:rPr>
        <w:t>+</w:t>
      </w:r>
      <w:r w:rsidRPr="007D147E">
        <w:rPr>
          <w:lang w:eastAsia="ru-RU"/>
        </w:rPr>
        <w:t> </w:t>
      </w:r>
      <w:r>
        <w:rPr>
          <w:lang w:eastAsia="ru-RU"/>
        </w:rPr>
        <w:t>Итог Лог курсов валют</w:t>
      </w:r>
      <w:bookmarkEnd w:id="20"/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Сделано. 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Курсы валют обновляются 1 раз в 8 часов с оф.сайта ЦБ. И записываются в БД, с датой получения курсов. Таким образом, имеем лог курсов валют, вида: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C11920">
        <w:rPr>
          <w:rFonts w:ascii="Arial" w:hAnsi="Arial" w:cs="Arial"/>
          <w:noProof/>
          <w:color w:val="000000"/>
          <w:sz w:val="23"/>
          <w:szCs w:val="23"/>
          <w:lang w:eastAsia="ru-RU"/>
        </w:rPr>
        <w:pict>
          <v:shape id="Рисунок 1" o:spid="_x0000_i1028" type="#_x0000_t75" style="width:281.9pt;height:91.7pt;visibility:visible">
            <v:imagedata r:id="rId33" o:title=""/>
          </v:shape>
        </w:pic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1C0A47">
      <w:pPr>
        <w:pStyle w:val="Heading2"/>
        <w:rPr>
          <w:color w:val="000000"/>
          <w:sz w:val="23"/>
          <w:szCs w:val="23"/>
          <w:lang w:eastAsia="ru-RU"/>
        </w:rPr>
      </w:pPr>
      <w:bookmarkStart w:id="21" w:name="_Toc76979563"/>
      <w:r>
        <w:rPr>
          <w:lang w:eastAsia="ru-RU"/>
        </w:rPr>
        <w:t>+Итог Скеджелер</w:t>
      </w:r>
      <w:bookmarkEnd w:id="21"/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Т.к.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Cron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есть не на всех хостингах</w:t>
      </w:r>
      <w:r w:rsidRPr="001C0A47">
        <w:rPr>
          <w:rFonts w:ascii="Arial" w:hAnsi="Arial" w:cs="Arial"/>
          <w:color w:val="000000"/>
          <w:sz w:val="23"/>
          <w:szCs w:val="23"/>
          <w:lang w:eastAsia="ru-RU"/>
        </w:rPr>
        <w:t xml:space="preserve">, обновление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курсов по графику </w:t>
      </w:r>
      <w:r w:rsidRPr="001C0A47">
        <w:rPr>
          <w:rFonts w:ascii="Arial" w:hAnsi="Arial" w:cs="Arial"/>
          <w:color w:val="000000"/>
          <w:sz w:val="23"/>
          <w:szCs w:val="23"/>
          <w:lang w:eastAsia="ru-RU"/>
        </w:rPr>
        <w:t xml:space="preserve">реализовано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исключительно средствами веб-стэка.</w:t>
      </w:r>
    </w:p>
    <w:p w:rsidR="0026217E" w:rsidRDefault="0026217E" w:rsidP="000628B9">
      <w:pPr>
        <w:pStyle w:val="HTMLPreformatted"/>
        <w:shd w:val="clear" w:color="auto" w:fill="FFFFFF"/>
        <w:rPr>
          <w:rFonts w:ascii="InputMono" w:hAnsi="InputMono"/>
          <w:color w:val="000000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При каждой загрузке каждой страницы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сайта (это не перебор и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подобных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вызовов 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с другими целями происходит несколько сотен для того, чтобы «открылась» любая страница любого сайта) выполняется не ресурсоёмкий запрос на адрес </w:t>
      </w:r>
      <w:r>
        <w:rPr>
          <w:rFonts w:ascii="InputMono" w:hAnsi="InputMono"/>
          <w:b/>
          <w:bCs/>
          <w:color w:val="008000"/>
        </w:rPr>
        <w:t>/scheduler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Инициируя тем самым процесс проверки условий обновления курсов валют.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C11920">
        <w:rPr>
          <w:rFonts w:ascii="Arial" w:hAnsi="Arial" w:cs="Arial"/>
          <w:noProof/>
          <w:color w:val="000000"/>
          <w:sz w:val="23"/>
          <w:szCs w:val="23"/>
          <w:lang w:eastAsia="ru-RU"/>
        </w:rPr>
        <w:pict>
          <v:shape id="Рисунок 2" o:spid="_x0000_i1029" type="#_x0000_t75" style="width:489.75pt;height:232.3pt;visibility:visible">
            <v:imagedata r:id="rId34" o:title=""/>
          </v:shape>
        </w:pic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val="en-US" w:eastAsia="ru-RU"/>
        </w:rPr>
        <w:t>Action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502E59">
        <w:rPr>
          <w:rFonts w:ascii="Arial" w:hAnsi="Arial" w:cs="Arial"/>
          <w:color w:val="000000"/>
          <w:sz w:val="23"/>
          <w:szCs w:val="23"/>
          <w:lang w:eastAsia="ru-RU"/>
        </w:rPr>
        <w:t xml:space="preserve">и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JS</w:t>
      </w:r>
      <w:r w:rsidRPr="00502E59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>реализован</w:t>
      </w:r>
      <w:r w:rsidRPr="00502E59">
        <w:rPr>
          <w:rFonts w:ascii="Arial" w:hAnsi="Arial" w:cs="Arial"/>
          <w:color w:val="000000"/>
          <w:sz w:val="23"/>
          <w:szCs w:val="23"/>
          <w:lang w:eastAsia="ru-RU"/>
        </w:rPr>
        <w:t>ы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с учётом требований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CORS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(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р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>абота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ет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 xml:space="preserve"> для </w:t>
      </w:r>
      <w:r>
        <w:rPr>
          <w:rFonts w:ascii="Arial" w:hAnsi="Arial" w:cs="Arial"/>
          <w:color w:val="000000"/>
          <w:sz w:val="23"/>
          <w:szCs w:val="23"/>
          <w:lang w:val="en-US" w:eastAsia="ru-RU"/>
        </w:rPr>
        <w:t>https</w:t>
      </w:r>
      <w:r>
        <w:rPr>
          <w:rFonts w:ascii="Arial" w:hAnsi="Arial" w:cs="Arial"/>
          <w:color w:val="000000"/>
          <w:sz w:val="23"/>
          <w:szCs w:val="23"/>
          <w:lang w:eastAsia="ru-RU"/>
        </w:rPr>
        <w:t xml:space="preserve"> и проч. в любых браузерах</w:t>
      </w:r>
      <w:r w:rsidRPr="000628B9">
        <w:rPr>
          <w:rFonts w:ascii="Arial" w:hAnsi="Arial" w:cs="Arial"/>
          <w:color w:val="000000"/>
          <w:sz w:val="23"/>
          <w:szCs w:val="23"/>
          <w:lang w:eastAsia="ru-RU"/>
        </w:rPr>
        <w:t>)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… Ну и бла-бла-бла )).</w:t>
      </w:r>
    </w:p>
    <w:p w:rsidR="0026217E" w:rsidRPr="000628B9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>
        <w:rPr>
          <w:rFonts w:ascii="Arial" w:hAnsi="Arial" w:cs="Arial"/>
          <w:color w:val="000000"/>
          <w:sz w:val="23"/>
          <w:szCs w:val="23"/>
          <w:lang w:eastAsia="ru-RU"/>
        </w:rPr>
        <w:t>Данную реализацию скеджелера в дальнейшем можно будет легко использовать для выполнения на сервере любых задач по расписанию.</w:t>
      </w:r>
    </w:p>
    <w:p w:rsidR="0026217E" w:rsidRPr="00BF6035" w:rsidRDefault="0026217E" w:rsidP="005F67E0">
      <w:pPr>
        <w:pStyle w:val="Heading2"/>
        <w:rPr>
          <w:lang w:val="en-US" w:eastAsia="ru-RU"/>
        </w:rPr>
      </w:pPr>
      <w:bookmarkStart w:id="22" w:name="_Toc76979564"/>
      <w:r w:rsidRPr="00BF6035">
        <w:rPr>
          <w:lang w:val="en-US" w:eastAsia="ru-RU"/>
        </w:rPr>
        <w:t>+</w:t>
      </w:r>
      <w:r>
        <w:rPr>
          <w:lang w:eastAsia="ru-RU"/>
        </w:rPr>
        <w:t>Итог</w:t>
      </w:r>
      <w:r w:rsidRPr="00BF6035">
        <w:rPr>
          <w:lang w:val="en-US" w:eastAsia="ru-RU"/>
        </w:rPr>
        <w:t xml:space="preserve"> </w:t>
      </w:r>
      <w:r>
        <w:rPr>
          <w:lang w:eastAsia="ru-RU"/>
        </w:rPr>
        <w:t>Кроссвалютность</w:t>
      </w:r>
      <w:bookmarkEnd w:id="22"/>
    </w:p>
    <w:p w:rsidR="0026217E" w:rsidRPr="00502E59" w:rsidRDefault="0026217E" w:rsidP="00502E59">
      <w:pPr>
        <w:pStyle w:val="HTMLPreformatted"/>
        <w:shd w:val="clear" w:color="auto" w:fill="FFFFFF"/>
        <w:rPr>
          <w:rFonts w:ascii="InputMono" w:hAnsi="InputMono"/>
          <w:color w:val="000000"/>
          <w:lang w:val="en-US"/>
        </w:rPr>
      </w:pP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&lt;?php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br/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app\models;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  <w:t>…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class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Currency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  <w:t>{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…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br/>
        <w:t xml:space="preserve">   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>/**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>
        <w:rPr>
          <w:rFonts w:ascii="InputMono" w:hAnsi="InputMono"/>
          <w:i/>
          <w:iCs/>
          <w:color w:val="808080"/>
          <w:shd w:val="clear" w:color="auto" w:fill="F7FAFF"/>
        </w:rPr>
        <w:t>Универсальный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конвертер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number|float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$srcVal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исходной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валюте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string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$srcCurr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Код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alpha3 </w:t>
      </w:r>
      <w:r>
        <w:rPr>
          <w:rFonts w:ascii="InputMono" w:hAnsi="InputMono"/>
          <w:i/>
          <w:iCs/>
          <w:color w:val="808080"/>
          <w:shd w:val="clear" w:color="auto" w:fill="F7FAFF"/>
        </w:rPr>
        <w:t>исходной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валюты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,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например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usd, rur, eur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string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$destCurr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Код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alpha3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конечной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валюты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,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например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usd, rur, eur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false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$digitsNum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Количество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десятичных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знаков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(</w:t>
      </w:r>
      <w:r>
        <w:rPr>
          <w:rFonts w:ascii="InputMono" w:hAnsi="InputMono"/>
          <w:i/>
          <w:iCs/>
          <w:color w:val="808080"/>
          <w:shd w:val="clear" w:color="auto" w:fill="F7FAFF"/>
        </w:rPr>
        <w:t>после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запятой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>)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false </w:t>
      </w:r>
      <w:r w:rsidRPr="00502E59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$forDate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Дата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,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которую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должен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использоваться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курс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02E59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@return 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float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конечной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валюте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502E59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convertCurrency(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>$srcVal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>$srcCurr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 xml:space="preserve">$destCurr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02E59">
        <w:rPr>
          <w:rFonts w:ascii="InputMono" w:hAnsi="InputMono"/>
          <w:b/>
          <w:bCs/>
          <w:color w:val="008000"/>
          <w:shd w:val="clear" w:color="auto" w:fill="F7FAFF"/>
          <w:lang w:val="en-US"/>
        </w:rPr>
        <w:t>'rur'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 xml:space="preserve">$digitsNum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false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02E59">
        <w:rPr>
          <w:rFonts w:ascii="InputMono" w:hAnsi="InputMono"/>
          <w:color w:val="660000"/>
          <w:shd w:val="clear" w:color="auto" w:fill="F7FAFF"/>
          <w:lang w:val="en-US"/>
        </w:rPr>
        <w:t xml:space="preserve">$forDate 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02E59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false</w:t>
      </w:r>
      <w:r w:rsidRPr="00502E59">
        <w:rPr>
          <w:rFonts w:ascii="InputMono" w:hAnsi="InputMono"/>
          <w:color w:val="000000"/>
          <w:shd w:val="clear" w:color="auto" w:fill="F7FAFF"/>
          <w:lang w:val="en-US"/>
        </w:rPr>
        <w:t>)</w:t>
      </w:r>
    </w:p>
    <w:p w:rsidR="0026217E" w:rsidRPr="00BF6035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val="en-US" w:eastAsia="ru-RU"/>
        </w:rPr>
      </w:pPr>
    </w:p>
    <w:p w:rsidR="0026217E" w:rsidRDefault="0026217E" w:rsidP="005F67E0">
      <w:pPr>
        <w:pStyle w:val="Heading2"/>
        <w:rPr>
          <w:lang w:eastAsia="ru-RU"/>
        </w:rPr>
      </w:pPr>
      <w:bookmarkStart w:id="23" w:name="_Toc76979565"/>
      <w:r>
        <w:rPr>
          <w:lang w:eastAsia="ru-RU"/>
        </w:rPr>
        <w:t>+Итог Форматирование стандартного вывода денежных сумм</w:t>
      </w:r>
      <w:bookmarkEnd w:id="23"/>
    </w:p>
    <w:p w:rsidR="0026217E" w:rsidRPr="005F67E0" w:rsidRDefault="0026217E" w:rsidP="005F67E0">
      <w:pPr>
        <w:pStyle w:val="HTMLPreformatted"/>
        <w:shd w:val="clear" w:color="auto" w:fill="FFFFFF"/>
        <w:rPr>
          <w:rFonts w:ascii="InputMono" w:hAnsi="InputMono"/>
          <w:color w:val="000000"/>
          <w:lang w:val="en-US"/>
        </w:rPr>
      </w:pP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&lt;?php</w:t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br/>
        <w:t xml:space="preserve">namespace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app\models;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…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class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Currency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  <w:t>{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…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br/>
        <w:t xml:space="preserve">   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/** </w:t>
      </w:r>
      <w:r>
        <w:rPr>
          <w:rFonts w:ascii="InputMono" w:hAnsi="InputMono"/>
          <w:i/>
          <w:iCs/>
          <w:color w:val="808080"/>
          <w:shd w:val="clear" w:color="auto" w:fill="F7FAFF"/>
        </w:rPr>
        <w:t>Функция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для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однообразного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форматирования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вывода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на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обтображение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любых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 w:rsidRPr="00C76B31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 </w:t>
      </w:r>
      <w:r>
        <w:rPr>
          <w:rFonts w:ascii="InputMono" w:hAnsi="InputMono"/>
          <w:i/>
          <w:iCs/>
          <w:color w:val="808080"/>
          <w:shd w:val="clear" w:color="auto" w:fill="F7FAFF"/>
        </w:rPr>
        <w:t>денежных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F67E0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number|float </w:t>
      </w:r>
      <w:r w:rsidRPr="005F67E0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$price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(</w:t>
      </w:r>
      <w:r>
        <w:rPr>
          <w:rFonts w:ascii="InputMono" w:hAnsi="InputMono"/>
          <w:i/>
          <w:iCs/>
          <w:color w:val="808080"/>
          <w:shd w:val="clear" w:color="auto" w:fill="F7FAFF"/>
        </w:rPr>
        <w:t>в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рублях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или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иных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валютах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>)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F67E0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@param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bool|int </w:t>
      </w:r>
      <w:r w:rsidRPr="005F67E0">
        <w:rPr>
          <w:rFonts w:ascii="InputMono" w:hAnsi="InputMono"/>
          <w:i/>
          <w:iCs/>
          <w:color w:val="660000"/>
          <w:shd w:val="clear" w:color="auto" w:fill="F7FAFF"/>
          <w:lang w:val="en-US"/>
        </w:rPr>
        <w:t xml:space="preserve">$digitsNum </w:t>
      </w:r>
      <w:r>
        <w:rPr>
          <w:rFonts w:ascii="InputMono" w:hAnsi="InputMono"/>
          <w:i/>
          <w:iCs/>
          <w:color w:val="808080"/>
          <w:shd w:val="clear" w:color="auto" w:fill="F7FAFF"/>
        </w:rPr>
        <w:t>Количество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знаков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после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запятой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 </w:t>
      </w:r>
      <w:r w:rsidRPr="005F67E0">
        <w:rPr>
          <w:rFonts w:ascii="InputMono" w:hAnsi="InputMono"/>
          <w:b/>
          <w:bCs/>
          <w:i/>
          <w:iCs/>
          <w:color w:val="808080"/>
          <w:shd w:val="clear" w:color="auto" w:fill="F7FAFF"/>
          <w:lang w:val="en-US"/>
        </w:rPr>
        <w:t xml:space="preserve">@return 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string </w:t>
      </w:r>
      <w:r>
        <w:rPr>
          <w:rFonts w:ascii="InputMono" w:hAnsi="InputMono"/>
          <w:i/>
          <w:iCs/>
          <w:color w:val="808080"/>
          <w:shd w:val="clear" w:color="auto" w:fill="F7FAFF"/>
        </w:rPr>
        <w:t>Отформатированная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rFonts w:ascii="InputMono" w:hAnsi="InputMono"/>
          <w:i/>
          <w:iCs/>
          <w:color w:val="808080"/>
          <w:shd w:val="clear" w:color="auto" w:fill="F7FAFF"/>
        </w:rPr>
        <w:t>сумма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 */</w:t>
      </w:r>
      <w:r w:rsidRPr="005F67E0">
        <w:rPr>
          <w:rFonts w:ascii="InputMono" w:hAnsi="InputMono"/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 xml:space="preserve">public static function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priceWrapper(</w:t>
      </w:r>
      <w:r w:rsidRPr="005F67E0">
        <w:rPr>
          <w:rFonts w:ascii="InputMono" w:hAnsi="InputMono"/>
          <w:color w:val="660000"/>
          <w:shd w:val="clear" w:color="auto" w:fill="F7FAFF"/>
          <w:lang w:val="en-US"/>
        </w:rPr>
        <w:t>$price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 xml:space="preserve">, </w:t>
      </w:r>
      <w:r w:rsidRPr="005F67E0">
        <w:rPr>
          <w:rFonts w:ascii="InputMono" w:hAnsi="InputMono"/>
          <w:color w:val="660000"/>
          <w:shd w:val="clear" w:color="auto" w:fill="F7FAFF"/>
          <w:lang w:val="en-US"/>
        </w:rPr>
        <w:t xml:space="preserve">$digitsNum 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 xml:space="preserve">= </w:t>
      </w:r>
      <w:r w:rsidRPr="005F67E0">
        <w:rPr>
          <w:rFonts w:ascii="InputMono" w:hAnsi="InputMono"/>
          <w:b/>
          <w:bCs/>
          <w:color w:val="000080"/>
          <w:shd w:val="clear" w:color="auto" w:fill="F7FAFF"/>
          <w:lang w:val="en-US"/>
        </w:rPr>
        <w:t>false</w:t>
      </w:r>
      <w:r w:rsidRPr="005F67E0">
        <w:rPr>
          <w:rFonts w:ascii="InputMono" w:hAnsi="InputMono"/>
          <w:color w:val="000000"/>
          <w:shd w:val="clear" w:color="auto" w:fill="F7FAFF"/>
          <w:lang w:val="en-US"/>
        </w:rPr>
        <w:t>)</w:t>
      </w:r>
    </w:p>
    <w:p w:rsidR="0026217E" w:rsidRPr="005F67E0" w:rsidRDefault="0026217E" w:rsidP="005F67E0">
      <w:pPr>
        <w:rPr>
          <w:lang w:val="en-US"/>
        </w:rPr>
      </w:pPr>
    </w:p>
    <w:p w:rsidR="0026217E" w:rsidRDefault="0026217E" w:rsidP="005F67E0">
      <w:pPr>
        <w:pStyle w:val="Heading2"/>
        <w:rPr>
          <w:lang w:eastAsia="ru-RU"/>
        </w:rPr>
      </w:pPr>
      <w:bookmarkStart w:id="24" w:name="_Toc76979566"/>
      <w:r>
        <w:rPr>
          <w:lang w:eastAsia="ru-RU"/>
        </w:rPr>
        <w:t>+Итог</w:t>
      </w:r>
      <w:r w:rsidRPr="00BF6035">
        <w:rPr>
          <w:lang w:eastAsia="ru-RU"/>
        </w:rPr>
        <w:t xml:space="preserve"> </w:t>
      </w:r>
      <w:r>
        <w:rPr>
          <w:lang w:eastAsia="ru-RU"/>
        </w:rPr>
        <w:t>Рефакторинг</w:t>
      </w:r>
      <w:r w:rsidRPr="00BF6035">
        <w:rPr>
          <w:lang w:eastAsia="ru-RU"/>
        </w:rPr>
        <w:t xml:space="preserve"> </w:t>
      </w:r>
      <w:r>
        <w:rPr>
          <w:lang w:eastAsia="ru-RU"/>
        </w:rPr>
        <w:t>проекта</w:t>
      </w:r>
      <w:bookmarkEnd w:id="24"/>
    </w:p>
    <w:p w:rsidR="0026217E" w:rsidRDefault="0026217E" w:rsidP="00C76B31">
      <w:pPr>
        <w:rPr>
          <w:lang w:eastAsia="ru-RU"/>
        </w:rPr>
      </w:pPr>
      <w:r>
        <w:rPr>
          <w:lang w:eastAsia="ru-RU"/>
        </w:rPr>
        <w:t xml:space="preserve">В модели Product реализовано свойство actualPrice, при чтении которого вызывается геттер </w:t>
      </w:r>
    </w:p>
    <w:p w:rsidR="0026217E" w:rsidRDefault="0026217E" w:rsidP="00C76B31">
      <w:pPr>
        <w:pStyle w:val="HTMLPreformatted"/>
        <w:shd w:val="clear" w:color="auto" w:fill="FFFFFF"/>
        <w:rPr>
          <w:rFonts w:ascii="InputMono" w:hAnsi="InputMono"/>
          <w:color w:val="000000"/>
        </w:rPr>
      </w:pPr>
      <w:r>
        <w:rPr>
          <w:rFonts w:ascii="InputMono" w:hAnsi="InputMono"/>
          <w:i/>
          <w:iCs/>
          <w:color w:val="808080"/>
          <w:shd w:val="clear" w:color="auto" w:fill="F7FAFF"/>
        </w:rPr>
        <w:t>/** Возвращает цену товара в рублях с форматированием (в виде строки) или без (в виде числа)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  <w:t xml:space="preserve"> * </w:t>
      </w:r>
      <w:r>
        <w:rPr>
          <w:rFonts w:ascii="InputMono" w:hAnsi="InputMono"/>
          <w:b/>
          <w:bCs/>
          <w:i/>
          <w:iCs/>
          <w:color w:val="808080"/>
          <w:shd w:val="clear" w:color="auto" w:fill="F7FAFF"/>
        </w:rPr>
        <w:t xml:space="preserve">@param </w:t>
      </w:r>
      <w:r>
        <w:rPr>
          <w:rFonts w:ascii="InputMono" w:hAnsi="InputMono"/>
          <w:i/>
          <w:iCs/>
          <w:color w:val="808080"/>
          <w:shd w:val="clear" w:color="auto" w:fill="F7FAFF"/>
        </w:rPr>
        <w:t xml:space="preserve">bool </w:t>
      </w:r>
      <w:r>
        <w:rPr>
          <w:rFonts w:ascii="InputMono" w:hAnsi="InputMono"/>
          <w:i/>
          <w:iCs/>
          <w:color w:val="660000"/>
          <w:shd w:val="clear" w:color="auto" w:fill="F7FAFF"/>
        </w:rPr>
        <w:t xml:space="preserve">$asNumber </w:t>
      </w:r>
      <w:r>
        <w:rPr>
          <w:rFonts w:ascii="InputMono" w:hAnsi="InputMono"/>
          <w:i/>
          <w:iCs/>
          <w:color w:val="808080"/>
          <w:shd w:val="clear" w:color="auto" w:fill="F7FAFF"/>
        </w:rPr>
        <w:t>Если true - возвращает результат в виде числа для дальнейших вычислений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  <w:t xml:space="preserve"> * </w:t>
      </w:r>
      <w:r>
        <w:rPr>
          <w:rFonts w:ascii="InputMono" w:hAnsi="InputMono"/>
          <w:b/>
          <w:bCs/>
          <w:i/>
          <w:iCs/>
          <w:color w:val="808080"/>
          <w:shd w:val="clear" w:color="auto" w:fill="F7FAFF"/>
        </w:rPr>
        <w:t xml:space="preserve">@return </w:t>
      </w:r>
      <w:r>
        <w:rPr>
          <w:rFonts w:ascii="InputMono" w:hAnsi="InputMono"/>
          <w:i/>
          <w:iCs/>
          <w:color w:val="808080"/>
          <w:shd w:val="clear" w:color="auto" w:fill="F7FAFF"/>
        </w:rPr>
        <w:t>float|int|string|null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ascii="InputMono" w:hAnsi="InputMono"/>
          <w:i/>
          <w:iCs/>
          <w:color w:val="808080"/>
          <w:shd w:val="clear" w:color="auto" w:fill="F7FAFF"/>
        </w:rPr>
        <w:br/>
      </w:r>
      <w:r>
        <w:rPr>
          <w:rFonts w:ascii="InputMono" w:hAnsi="InputMono"/>
          <w:b/>
          <w:bCs/>
          <w:color w:val="000080"/>
          <w:shd w:val="clear" w:color="auto" w:fill="F7FAFF"/>
        </w:rPr>
        <w:t xml:space="preserve">public function </w:t>
      </w:r>
      <w:r>
        <w:rPr>
          <w:rFonts w:ascii="InputMono" w:hAnsi="InputMono"/>
          <w:color w:val="000000"/>
          <w:shd w:val="clear" w:color="auto" w:fill="F7FAFF"/>
        </w:rPr>
        <w:t>getActualPrice(</w:t>
      </w:r>
      <w:r>
        <w:rPr>
          <w:rFonts w:ascii="InputMono" w:hAnsi="InputMono"/>
          <w:color w:val="660000"/>
          <w:shd w:val="clear" w:color="auto" w:fill="F7FAFF"/>
        </w:rPr>
        <w:t xml:space="preserve">$asNumber </w:t>
      </w:r>
      <w:r>
        <w:rPr>
          <w:rFonts w:ascii="InputMono" w:hAnsi="InputMono"/>
          <w:color w:val="000000"/>
          <w:shd w:val="clear" w:color="auto" w:fill="F7FAFF"/>
        </w:rPr>
        <w:t xml:space="preserve">= </w:t>
      </w:r>
      <w:r>
        <w:rPr>
          <w:rFonts w:ascii="InputMono" w:hAnsi="InputMono"/>
          <w:b/>
          <w:bCs/>
          <w:color w:val="000080"/>
          <w:shd w:val="clear" w:color="auto" w:fill="F7FAFF"/>
        </w:rPr>
        <w:t>false</w:t>
      </w:r>
      <w:r>
        <w:rPr>
          <w:rFonts w:ascii="InputMono" w:hAnsi="InputMono"/>
          <w:color w:val="000000"/>
          <w:shd w:val="clear" w:color="auto" w:fill="F7FAFF"/>
        </w:rPr>
        <w:t>)</w:t>
      </w:r>
    </w:p>
    <w:p w:rsidR="0026217E" w:rsidRDefault="0026217E" w:rsidP="00C76B31">
      <w:pPr>
        <w:rPr>
          <w:lang w:eastAsia="ru-RU"/>
        </w:rPr>
      </w:pPr>
    </w:p>
    <w:p w:rsidR="0026217E" w:rsidRDefault="0026217E" w:rsidP="00C76B31">
      <w:pPr>
        <w:rPr>
          <w:rFonts w:ascii="InputMono" w:hAnsi="InputMono"/>
          <w:color w:val="660000"/>
          <w:shd w:val="clear" w:color="auto" w:fill="F7FAFF"/>
        </w:rPr>
      </w:pPr>
      <w:r>
        <w:rPr>
          <w:lang w:eastAsia="ru-RU"/>
        </w:rPr>
        <w:t xml:space="preserve">Геттер является публичным и может вызываться отдельно, для задания параметра </w:t>
      </w:r>
      <w:r>
        <w:rPr>
          <w:rFonts w:ascii="InputMono" w:hAnsi="InputMono"/>
          <w:color w:val="660000"/>
          <w:shd w:val="clear" w:color="auto" w:fill="F7FAFF"/>
        </w:rPr>
        <w:t>asNumber</w:t>
      </w:r>
    </w:p>
    <w:p w:rsidR="0026217E" w:rsidRDefault="0026217E" w:rsidP="00C76B31">
      <w:pPr>
        <w:rPr>
          <w:lang w:eastAsia="ru-RU"/>
        </w:rPr>
      </w:pPr>
      <w:r>
        <w:rPr>
          <w:lang w:eastAsia="ru-RU"/>
        </w:rPr>
        <w:t>Все исходники проекта прокрыжены, весь вывод и обработка цен переписаны для использования приведенных выше функций.</w:t>
      </w:r>
    </w:p>
    <w:p w:rsidR="0026217E" w:rsidRPr="00C76B31" w:rsidRDefault="0026217E" w:rsidP="00C76B31">
      <w:pPr>
        <w:rPr>
          <w:b/>
          <w:lang w:eastAsia="ru-RU"/>
        </w:rPr>
      </w:pPr>
      <w:r w:rsidRPr="00C76B31">
        <w:rPr>
          <w:b/>
          <w:lang w:eastAsia="ru-RU"/>
        </w:rPr>
        <w:t>Всё это расписано только для того, чтобы в дальнейшем Проект проще было сопровождать третьим лицам.</w:t>
      </w:r>
    </w:p>
    <w:p w:rsidR="0026217E" w:rsidRDefault="0026217E" w:rsidP="00A01424">
      <w:pPr>
        <w:pStyle w:val="Heading1"/>
        <w:rPr>
          <w:lang w:eastAsia="ru-RU"/>
        </w:rPr>
      </w:pPr>
      <w:bookmarkStart w:id="25" w:name="_Toc76979567"/>
      <w:r>
        <w:rPr>
          <w:highlight w:val="green"/>
          <w:lang w:eastAsia="ru-RU"/>
        </w:rPr>
        <w:t>+</w:t>
      </w:r>
      <w:r w:rsidRPr="00C76B31">
        <w:rPr>
          <w:highlight w:val="green"/>
          <w:lang w:eastAsia="ru-RU"/>
        </w:rPr>
        <w:t>16.</w:t>
      </w:r>
      <w:r w:rsidRPr="00C76B31">
        <w:rPr>
          <w:lang w:eastAsia="ru-RU"/>
        </w:rPr>
        <w:t xml:space="preserve"> </w:t>
      </w:r>
      <w:r>
        <w:rPr>
          <w:lang w:eastAsia="ru-RU"/>
        </w:rPr>
        <w:t>Вёрстка вывода корзины на печать. Название файла корзины при сохранении.</w:t>
      </w:r>
      <w:bookmarkEnd w:id="25"/>
    </w:p>
    <w:p w:rsidR="0026217E" w:rsidRPr="009F512B" w:rsidRDefault="0026217E" w:rsidP="009F512B">
      <w:pPr>
        <w:rPr>
          <w:i/>
          <w:color w:val="0000FF"/>
          <w:lang w:eastAsia="ru-RU"/>
        </w:rPr>
      </w:pPr>
      <w:r w:rsidRPr="009F512B">
        <w:rPr>
          <w:i/>
          <w:color w:val="0000FF"/>
          <w:lang w:eastAsia="ru-RU"/>
        </w:rPr>
        <w:t>И снова – две задачи в одной. Не-не, Вам-то пофиг и чем меньше задач, тем проще потом сказать, что ничего и не сделано. Или сделано так ничтожно мало и так долго, что вот тыща рублей на пивас и пламенное менеджерское спасибо )). Но фокус не пройдёт!</w:t>
      </w:r>
    </w:p>
    <w:p w:rsidR="0026217E" w:rsidRPr="00BF6035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Страница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вывода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на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печать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из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корзины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...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распечатать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и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сохранить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-</w:t>
      </w:r>
      <w:r w:rsidRPr="005F67E0">
        <w:rPr>
          <w:rFonts w:ascii="Arial" w:hAnsi="Arial" w:cs="Arial"/>
          <w:color w:val="000000"/>
          <w:sz w:val="23"/>
          <w:szCs w:val="23"/>
          <w:lang w:val="en-US" w:eastAsia="ru-RU"/>
        </w:rPr>
        <w:t> 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улучшить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внешний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вид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-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сделать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по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возможности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вид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как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в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корзине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 </w:t>
      </w: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таблицы</w:t>
      </w:r>
      <w:r w:rsidRPr="00BF6035">
        <w:rPr>
          <w:rFonts w:ascii="Arial" w:hAnsi="Arial" w:cs="Arial"/>
          <w:color w:val="000000"/>
          <w:sz w:val="23"/>
          <w:szCs w:val="23"/>
          <w:lang w:eastAsia="ru-RU"/>
        </w:rPr>
        <w:t xml:space="preserve">. </w:t>
      </w:r>
    </w:p>
    <w:p w:rsidR="0026217E" w:rsidRPr="00BF6035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К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версталам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и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дизайнерам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,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пожалуйста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.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Но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может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быть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 xml:space="preserve"> 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что</w:t>
      </w:r>
      <w:r w:rsidRPr="00BF6035">
        <w:rPr>
          <w:rFonts w:ascii="Arial" w:hAnsi="Arial" w:cs="Arial"/>
          <w:i/>
          <w:color w:val="0000FF"/>
          <w:sz w:val="23"/>
          <w:szCs w:val="23"/>
          <w:lang w:eastAsia="ru-RU"/>
        </w:rPr>
        <w:t>-</w:t>
      </w: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то и сделаю сам.</w:t>
      </w:r>
    </w:p>
    <w:p w:rsidR="0026217E" w:rsidRPr="00A21003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 xml:space="preserve">Скрин10 - должны выводиться все поля и галочки корзины. 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Аналогично</w:t>
      </w:r>
    </w:p>
    <w:p w:rsidR="0026217E" w:rsidRPr="00A21003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Сейчас сохраняется с названием файла - pdf - его можно поменять например назвать файл zakaz?.</w:t>
      </w:r>
    </w:p>
    <w:p w:rsidR="0026217E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A21003" w:rsidRDefault="0026217E" w:rsidP="007D147E">
      <w:pPr>
        <w:shd w:val="clear" w:color="auto" w:fill="FFFFFF"/>
        <w:spacing w:after="0" w:line="240" w:lineRule="auto"/>
        <w:rPr>
          <w:rFonts w:ascii="Arial" w:hAnsi="Arial" w:cs="Arial"/>
          <w:i/>
          <w:color w:val="0000FF"/>
          <w:sz w:val="23"/>
          <w:szCs w:val="23"/>
          <w:lang w:eastAsia="ru-RU"/>
        </w:rPr>
      </w:pPr>
      <w:r w:rsidRPr="00A21003">
        <w:rPr>
          <w:rFonts w:ascii="Arial" w:hAnsi="Arial" w:cs="Arial"/>
          <w:i/>
          <w:color w:val="0000FF"/>
          <w:sz w:val="23"/>
          <w:szCs w:val="23"/>
          <w:lang w:eastAsia="ru-RU"/>
        </w:rPr>
        <w:t>Принято к исполнению.</w:t>
      </w:r>
    </w:p>
    <w:p w:rsidR="0026217E" w:rsidRDefault="0026217E" w:rsidP="009F512B">
      <w:pPr>
        <w:pStyle w:val="Heading2"/>
        <w:rPr>
          <w:lang w:eastAsia="ru-RU"/>
        </w:rPr>
      </w:pPr>
      <w:bookmarkStart w:id="26" w:name="_Toc76979568"/>
      <w:r w:rsidRPr="00C17214">
        <w:rPr>
          <w:color w:val="000000"/>
          <w:sz w:val="23"/>
          <w:szCs w:val="23"/>
          <w:lang w:eastAsia="ru-RU"/>
        </w:rPr>
        <w:t>+</w:t>
      </w:r>
      <w:r w:rsidRPr="007D147E">
        <w:rPr>
          <w:color w:val="000000"/>
          <w:sz w:val="23"/>
          <w:szCs w:val="23"/>
          <w:lang w:eastAsia="ru-RU"/>
        </w:rPr>
        <w:t> </w:t>
      </w:r>
      <w:r w:rsidRPr="009F512B">
        <w:t>Итог</w:t>
      </w:r>
      <w:r>
        <w:rPr>
          <w:color w:val="000000"/>
          <w:sz w:val="23"/>
          <w:szCs w:val="23"/>
          <w:lang w:eastAsia="ru-RU"/>
        </w:rPr>
        <w:t xml:space="preserve"> </w:t>
      </w:r>
      <w:r w:rsidRPr="009F512B">
        <w:t>В</w:t>
      </w:r>
      <w:r>
        <w:t>е</w:t>
      </w:r>
      <w:r w:rsidRPr="009F512B">
        <w:t>рстка</w:t>
      </w:r>
      <w:r>
        <w:rPr>
          <w:lang w:eastAsia="ru-RU"/>
        </w:rPr>
        <w:t xml:space="preserve"> вывода корзины на печать</w:t>
      </w:r>
      <w:bookmarkEnd w:id="26"/>
    </w:p>
    <w:p w:rsidR="0026217E" w:rsidRDefault="0026217E" w:rsidP="00970EFE">
      <w:pPr>
        <w:rPr>
          <w:i/>
          <w:color w:val="0000FF"/>
          <w:sz w:val="28"/>
          <w:szCs w:val="28"/>
        </w:rPr>
      </w:pPr>
      <w:r w:rsidRPr="00970EFE">
        <w:rPr>
          <w:i/>
          <w:color w:val="0000FF"/>
          <w:sz w:val="28"/>
          <w:szCs w:val="28"/>
        </w:rPr>
        <w:t xml:space="preserve"> Сделано. Убил целый день на этот фетиш розовый</w:t>
      </w:r>
    </w:p>
    <w:p w:rsidR="0026217E" w:rsidRPr="00BF6035" w:rsidRDefault="0026217E" w:rsidP="00C17214">
      <w:pPr>
        <w:rPr>
          <w:lang w:val="en-US"/>
        </w:rPr>
      </w:pPr>
      <w:r>
        <w:t>Вся</w:t>
      </w:r>
      <w:r w:rsidRPr="00C17214">
        <w:rPr>
          <w:lang w:val="en-US"/>
        </w:rPr>
        <w:t xml:space="preserve"> </w:t>
      </w:r>
      <w:r>
        <w:t>вёрстка</w:t>
      </w:r>
      <w:r w:rsidRPr="00C17214">
        <w:rPr>
          <w:lang w:val="en-US"/>
        </w:rPr>
        <w:t xml:space="preserve"> </w:t>
      </w:r>
      <w:r>
        <w:t>снесена</w:t>
      </w:r>
      <w:r w:rsidRPr="00C17214">
        <w:rPr>
          <w:lang w:val="en-US"/>
        </w:rPr>
        <w:t xml:space="preserve"> </w:t>
      </w:r>
      <w:r>
        <w:t>в</w:t>
      </w:r>
      <w:r w:rsidRPr="00C17214">
        <w:rPr>
          <w:lang w:val="en-US"/>
        </w:rPr>
        <w:t xml:space="preserve"> </w:t>
      </w:r>
      <w:r>
        <w:t>файл</w:t>
      </w:r>
      <w:r w:rsidRPr="00C17214">
        <w:rPr>
          <w:lang w:val="en-US"/>
        </w:rPr>
        <w:t xml:space="preserve"> modules/front/views/product/cartPdf.php</w:t>
      </w:r>
    </w:p>
    <w:p w:rsidR="0026217E" w:rsidRDefault="0026217E" w:rsidP="00C17214">
      <w:r>
        <w:t xml:space="preserve">Все стили реализованы в файле </w:t>
      </w:r>
      <w:r w:rsidRPr="00C17214">
        <w:t>web/css/print-pdf.css</w:t>
      </w:r>
    </w:p>
    <w:p w:rsidR="0026217E" w:rsidRPr="00C17214" w:rsidRDefault="0026217E" w:rsidP="00C17214">
      <w:r>
        <w:t xml:space="preserve">Все тексты пока hardcoded, ибо текущая реализация параметров настройки системы в виде «таблица params  =&gt; имя поля» – совершенно невменяема!!! и будет в последствии переделана в </w:t>
      </w:r>
      <w:r>
        <w:rPr>
          <w:lang w:val="en-US"/>
        </w:rPr>
        <w:t>key</w:t>
      </w:r>
      <w:r>
        <w:t xml:space="preserve"> </w:t>
      </w:r>
      <w:r w:rsidRPr="00C17214">
        <w:t>=</w:t>
      </w:r>
      <w:r>
        <w:t xml:space="preserve">&gt; </w:t>
      </w:r>
      <w:r w:rsidRPr="00C17214">
        <w:t>value</w:t>
      </w:r>
    </w:p>
    <w:p w:rsidR="0026217E" w:rsidRPr="007D147E" w:rsidRDefault="0026217E" w:rsidP="009F512B">
      <w:pPr>
        <w:pStyle w:val="Heading2"/>
        <w:rPr>
          <w:color w:val="000000"/>
          <w:sz w:val="23"/>
          <w:szCs w:val="23"/>
          <w:lang w:eastAsia="ru-RU"/>
        </w:rPr>
      </w:pPr>
      <w:bookmarkStart w:id="27" w:name="_Toc76979569"/>
      <w:r w:rsidRPr="00C17214">
        <w:rPr>
          <w:lang w:eastAsia="ru-RU"/>
        </w:rPr>
        <w:t>+</w:t>
      </w:r>
      <w:r>
        <w:rPr>
          <w:lang w:eastAsia="ru-RU"/>
        </w:rPr>
        <w:t xml:space="preserve">Итог Название </w:t>
      </w:r>
      <w:r w:rsidRPr="009F512B">
        <w:t>файла</w:t>
      </w:r>
      <w:r>
        <w:rPr>
          <w:lang w:eastAsia="ru-RU"/>
        </w:rPr>
        <w:t xml:space="preserve"> корзины при сохранении</w:t>
      </w:r>
      <w:bookmarkEnd w:id="27"/>
    </w:p>
    <w:p w:rsidR="0026217E" w:rsidRDefault="0026217E" w:rsidP="00970EFE">
      <w:pPr>
        <w:rPr>
          <w:i/>
          <w:color w:val="0000FF"/>
          <w:sz w:val="28"/>
          <w:szCs w:val="28"/>
        </w:rPr>
      </w:pPr>
      <w:r w:rsidRPr="00970EFE">
        <w:rPr>
          <w:i/>
          <w:color w:val="0000FF"/>
          <w:sz w:val="28"/>
          <w:szCs w:val="28"/>
        </w:rPr>
        <w:t>Сделано</w:t>
      </w:r>
    </w:p>
    <w:p w:rsidR="0026217E" w:rsidRDefault="0026217E" w:rsidP="0075783C">
      <w:pPr>
        <w:pStyle w:val="Heading1"/>
      </w:pPr>
      <w:bookmarkStart w:id="28" w:name="_Toc76979570"/>
      <w:r>
        <w:t>001. Альт описания для видео</w:t>
      </w:r>
      <w:bookmarkEnd w:id="28"/>
    </w:p>
    <w:p w:rsidR="0026217E" w:rsidRDefault="0026217E" w:rsidP="00B830AF">
      <w:pPr>
        <w:shd w:val="clear" w:color="auto" w:fill="FFFFFF"/>
        <w:spacing w:after="0" w:line="240" w:lineRule="auto"/>
      </w:pPr>
      <w:r>
        <w:t xml:space="preserve">Альт описания для видео я не вижу. Добавьте плз ,чтобы к значку ЮТУБА (см под фото товара) </w:t>
      </w:r>
      <w:hyperlink r:id="rId35" w:history="1">
        <w:r w:rsidRPr="00B87DA3">
          <w:rPr>
            <w:rStyle w:val="Hyperlink"/>
          </w:rPr>
          <w:t>https://xn----7sbencb0bgbeiainp4k1b4a4c.xn--p1acf/catalog/rabocie-stoly-antistaticeskie-esd/sr-15-7-esd-stol-rabocij-klassik-1500h700-mm-antistaticeskij</w:t>
        </w:r>
      </w:hyperlink>
      <w:r>
        <w:t xml:space="preserve"> при наведении высвечивался комментарий «Видео стола», например и снимем этот пункт. Т.е. в админке просто поле </w:t>
      </w:r>
      <w:r>
        <w:rPr>
          <w:lang w:val="en-US"/>
        </w:rPr>
        <w:t>ALT</w:t>
      </w:r>
      <w:r w:rsidRPr="00CC7461">
        <w:t xml:space="preserve"> </w:t>
      </w:r>
      <w:r>
        <w:t xml:space="preserve">для каждого выводимого файла </w:t>
      </w:r>
      <w:r>
        <w:rPr>
          <w:lang w:val="en-US"/>
        </w:rPr>
        <w:t>Youtube</w:t>
      </w:r>
      <w:r w:rsidRPr="00CC7461">
        <w:t xml:space="preserve"> </w:t>
      </w:r>
      <w:r>
        <w:t>добавить нужно.</w:t>
      </w:r>
    </w:p>
    <w:p w:rsidR="0026217E" w:rsidRDefault="0026217E" w:rsidP="00B830AF">
      <w:pPr>
        <w:shd w:val="clear" w:color="auto" w:fill="FFFFFF"/>
        <w:spacing w:after="0" w:line="240" w:lineRule="auto"/>
      </w:pPr>
    </w:p>
    <w:p w:rsidR="0026217E" w:rsidRPr="00823504" w:rsidRDefault="0026217E" w:rsidP="00B830AF">
      <w:pPr>
        <w:shd w:val="clear" w:color="auto" w:fill="FFFFFF"/>
        <w:spacing w:after="0" w:line="240" w:lineRule="auto"/>
        <w:rPr>
          <w:highlight w:val="yellow"/>
        </w:rPr>
      </w:pPr>
      <w:r w:rsidRPr="00823504">
        <w:rPr>
          <w:highlight w:val="yellow"/>
        </w:rPr>
        <w:t xml:space="preserve">Цитата. «Т.е. в админке просто поле </w:t>
      </w:r>
      <w:r w:rsidRPr="00823504">
        <w:rPr>
          <w:highlight w:val="yellow"/>
          <w:lang w:val="en-US"/>
        </w:rPr>
        <w:t>ALT</w:t>
      </w:r>
      <w:r w:rsidRPr="00823504">
        <w:rPr>
          <w:highlight w:val="yellow"/>
        </w:rPr>
        <w:t xml:space="preserve"> для каждого выводимого файла </w:t>
      </w:r>
      <w:r w:rsidRPr="00823504">
        <w:rPr>
          <w:highlight w:val="yellow"/>
          <w:lang w:val="en-US"/>
        </w:rPr>
        <w:t>Youtube</w:t>
      </w:r>
      <w:r w:rsidRPr="00823504">
        <w:rPr>
          <w:highlight w:val="yellow"/>
        </w:rPr>
        <w:t xml:space="preserve"> добавить нужно.”</w:t>
      </w:r>
    </w:p>
    <w:p w:rsidR="0026217E" w:rsidRDefault="0026217E" w:rsidP="00B830AF">
      <w:pPr>
        <w:shd w:val="clear" w:color="auto" w:fill="FFFFFF"/>
        <w:spacing w:after="0" w:line="240" w:lineRule="auto"/>
        <w:rPr>
          <w:highlight w:val="yellow"/>
        </w:rPr>
      </w:pPr>
      <w:r w:rsidRPr="00823504">
        <w:rPr>
          <w:highlight w:val="yellow"/>
        </w:rPr>
        <w:t>Н могу оставить это вот «просто» - без комментариев. Этим «просто» - Вы сбиваете цену? )) Или честно не представляете, сколько и чего нужно сделать, чтобы этот ALT появился и работал так, как Вы хотите? Думаю, что и то, и другое. Кстати, помните, Вы говорили, что можете сами написать такой вот магазин за 10 дней? )) Почему бы и нет? Не хотите ли пари? Допустим, на</w:t>
      </w:r>
      <w:r w:rsidRPr="00823504">
        <w:rPr>
          <w:highlight w:val="yellow"/>
          <w:lang w:val="en-US"/>
        </w:rPr>
        <w:t xml:space="preserve"> 1000</w:t>
      </w:r>
      <w:r w:rsidRPr="00823504">
        <w:rPr>
          <w:highlight w:val="yellow"/>
        </w:rPr>
        <w:t xml:space="preserve"> долларов? )))))))))))))))))</w:t>
      </w:r>
    </w:p>
    <w:p w:rsidR="0026217E" w:rsidRDefault="0026217E" w:rsidP="00B830AF">
      <w:pPr>
        <w:shd w:val="clear" w:color="auto" w:fill="FFFFFF"/>
        <w:spacing w:after="0" w:line="240" w:lineRule="auto"/>
        <w:rPr>
          <w:highlight w:val="yellow"/>
        </w:rPr>
      </w:pPr>
    </w:p>
    <w:p w:rsidR="0026217E" w:rsidRDefault="0026217E" w:rsidP="00B830AF">
      <w:pPr>
        <w:shd w:val="clear" w:color="auto" w:fill="FFFFFF"/>
        <w:spacing w:after="0" w:line="240" w:lineRule="auto"/>
      </w:pPr>
      <w:r>
        <w:rPr>
          <w:highlight w:val="yellow"/>
        </w:rPr>
        <w:t>Но это ещё не всё. Задачка на столько «ПРОСТАЯ», что для полноценной реализации даже потребует полной переделки подсистемы работы с изображениями.</w:t>
      </w:r>
    </w:p>
    <w:p w:rsidR="0026217E" w:rsidRDefault="0026217E" w:rsidP="00B830AF">
      <w:pPr>
        <w:shd w:val="clear" w:color="auto" w:fill="FFFFFF"/>
        <w:spacing w:after="0" w:line="240" w:lineRule="auto"/>
      </w:pPr>
    </w:p>
    <w:p w:rsidR="0026217E" w:rsidRPr="00391446" w:rsidRDefault="0026217E" w:rsidP="00B830AF">
      <w:pPr>
        <w:shd w:val="clear" w:color="auto" w:fill="FFFFFF"/>
        <w:spacing w:after="0" w:line="240" w:lineRule="auto"/>
        <w:rPr>
          <w:szCs w:val="23"/>
        </w:rPr>
      </w:pPr>
      <w:r w:rsidRPr="00391446">
        <w:rPr>
          <w:szCs w:val="23"/>
          <w:highlight w:val="yellow"/>
        </w:rPr>
        <w:t>А всё просто потому, что всё слишком ПРОСТО было в этом проекте. Проектировать было ПРОСТО вплоть местами до полного отсутствия проектирования. Пока были бюджеты. Завидую тем прекрасным парням, которые это всё понаделали за 10, как Вы однажды изволили выразиться, дней.</w:t>
      </w:r>
    </w:p>
    <w:p w:rsidR="0026217E" w:rsidRPr="00052E89" w:rsidRDefault="0026217E" w:rsidP="00107263">
      <w:pPr>
        <w:pStyle w:val="Heading2"/>
        <w:rPr>
          <w:lang w:eastAsia="ru-RU"/>
        </w:rPr>
      </w:pPr>
      <w:bookmarkStart w:id="29" w:name="_Toc76979571"/>
      <w:r w:rsidRPr="00391446">
        <w:rPr>
          <w:lang w:eastAsia="ru-RU"/>
        </w:rPr>
        <w:t>??</w:t>
      </w:r>
      <w:r>
        <w:rPr>
          <w:lang w:val="en-US" w:eastAsia="ru-RU"/>
        </w:rPr>
        <w:t xml:space="preserve">? </w:t>
      </w:r>
      <w:r w:rsidRPr="004D0208">
        <w:rPr>
          <w:lang w:eastAsia="ru-RU"/>
        </w:rPr>
        <w:t>Итог</w:t>
      </w:r>
      <w:bookmarkEnd w:id="29"/>
    </w:p>
    <w:p w:rsidR="0026217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  <w:r>
        <w:rPr>
          <w:i/>
          <w:color w:val="000080"/>
          <w:sz w:val="28"/>
          <w:szCs w:val="28"/>
          <w:lang w:eastAsia="ru-RU"/>
        </w:rPr>
        <w:t>В процессе проектирования.</w:t>
      </w:r>
    </w:p>
    <w:p w:rsidR="0026217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</w:p>
    <w:p w:rsidR="0026217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  <w:r>
        <w:rPr>
          <w:i/>
          <w:color w:val="000080"/>
          <w:sz w:val="28"/>
          <w:szCs w:val="28"/>
          <w:lang w:eastAsia="ru-RU"/>
        </w:rPr>
        <w:t>Для всех изображений товаров (в том числе – и для иконок видео) в структуру данных добавлен атрибут alt</w:t>
      </w:r>
      <w:r w:rsidRPr="009D34DD">
        <w:rPr>
          <w:i/>
          <w:color w:val="000080"/>
          <w:sz w:val="28"/>
          <w:szCs w:val="28"/>
          <w:lang w:eastAsia="ru-RU"/>
        </w:rPr>
        <w:t xml:space="preserve"> типа</w:t>
      </w:r>
      <w:r>
        <w:rPr>
          <w:i/>
          <w:color w:val="000080"/>
          <w:sz w:val="28"/>
          <w:szCs w:val="28"/>
          <w:lang w:eastAsia="ru-RU"/>
        </w:rPr>
        <w:t xml:space="preserve"> </w:t>
      </w:r>
      <w:r>
        <w:rPr>
          <w:i/>
          <w:color w:val="000080"/>
          <w:sz w:val="28"/>
          <w:szCs w:val="28"/>
          <w:lang w:val="en-US" w:eastAsia="ru-RU"/>
        </w:rPr>
        <w:t>varchar</w:t>
      </w:r>
      <w:r>
        <w:rPr>
          <w:i/>
          <w:color w:val="000080"/>
          <w:sz w:val="28"/>
          <w:szCs w:val="28"/>
          <w:lang w:eastAsia="ru-RU"/>
        </w:rPr>
        <w:t>(1024) т.е. до 255 символов в кодировке utf8mb4</w:t>
      </w:r>
      <w:r w:rsidRPr="009D34DD">
        <w:rPr>
          <w:i/>
          <w:color w:val="000080"/>
          <w:sz w:val="28"/>
          <w:szCs w:val="28"/>
          <w:lang w:eastAsia="ru-RU"/>
        </w:rPr>
        <w:t xml:space="preserve"> – для </w:t>
      </w:r>
      <w:r>
        <w:rPr>
          <w:i/>
          <w:color w:val="000080"/>
          <w:sz w:val="28"/>
          <w:szCs w:val="28"/>
          <w:lang w:eastAsia="ru-RU"/>
        </w:rPr>
        <w:t xml:space="preserve">хранения значения текстового </w:t>
      </w:r>
      <w:r w:rsidRPr="009D34DD">
        <w:rPr>
          <w:i/>
          <w:color w:val="000080"/>
          <w:sz w:val="28"/>
          <w:szCs w:val="28"/>
          <w:lang w:eastAsia="ru-RU"/>
        </w:rPr>
        <w:t>описания</w:t>
      </w:r>
      <w:r>
        <w:rPr>
          <w:i/>
          <w:color w:val="000080"/>
          <w:sz w:val="28"/>
          <w:szCs w:val="28"/>
          <w:lang w:eastAsia="ru-RU"/>
        </w:rPr>
        <w:t xml:space="preserve"> изображения.</w:t>
      </w:r>
    </w:p>
    <w:p w:rsidR="0026217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</w:p>
    <w:p w:rsidR="0026217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  <w:r>
        <w:rPr>
          <w:i/>
          <w:color w:val="000080"/>
          <w:sz w:val="28"/>
          <w:szCs w:val="28"/>
          <w:lang w:eastAsia="ru-RU"/>
        </w:rPr>
        <w:t>Мы понимаем, что у SEO могут возникнуть пожелания, чтобы у одного и того же изображения (но для разных товаров) были разные значения атрибута alt. Даже если это противоестественно, для такой реализации  существуют эффективные решения. Но они выходят далеко за рамки рассматриваемой задачи.</w:t>
      </w:r>
    </w:p>
    <w:p w:rsidR="0026217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</w:p>
    <w:p w:rsidR="0026217E" w:rsidRPr="00EA2ADE" w:rsidRDefault="0026217E" w:rsidP="00B830AF">
      <w:pPr>
        <w:shd w:val="clear" w:color="auto" w:fill="FFFFFF"/>
        <w:spacing w:after="0" w:line="240" w:lineRule="auto"/>
        <w:rPr>
          <w:i/>
          <w:color w:val="000080"/>
          <w:sz w:val="28"/>
          <w:szCs w:val="28"/>
          <w:lang w:eastAsia="ru-RU"/>
        </w:rPr>
      </w:pPr>
      <w:r>
        <w:rPr>
          <w:i/>
          <w:color w:val="000080"/>
          <w:sz w:val="28"/>
          <w:szCs w:val="28"/>
          <w:lang w:eastAsia="ru-RU"/>
        </w:rPr>
        <w:t xml:space="preserve">Продолжение следует…Кроме того. </w:t>
      </w:r>
    </w:p>
    <w:p w:rsidR="0026217E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Pr="007D147E" w:rsidRDefault="0026217E" w:rsidP="0075783C">
      <w:pPr>
        <w:pStyle w:val="Heading1"/>
        <w:rPr>
          <w:lang w:eastAsia="ru-RU"/>
        </w:rPr>
      </w:pPr>
      <w:bookmarkStart w:id="30" w:name="_Toc76979572"/>
      <w:r>
        <w:rPr>
          <w:lang w:eastAsia="ru-RU"/>
        </w:rPr>
        <w:t xml:space="preserve">+ 002. </w:t>
      </w:r>
      <w:r w:rsidRPr="00F7248C">
        <w:rPr>
          <w:lang w:eastAsia="ru-RU"/>
        </w:rPr>
        <w:t>По добавлению</w:t>
      </w:r>
      <w:r>
        <w:rPr>
          <w:lang w:eastAsia="ru-RU"/>
        </w:rPr>
        <w:t xml:space="preserve"> в корзину</w:t>
      </w:r>
      <w:bookmarkEnd w:id="30"/>
      <w:r w:rsidRPr="007D147E">
        <w:rPr>
          <w:lang w:eastAsia="ru-RU"/>
        </w:rPr>
        <w:t> </w:t>
      </w:r>
    </w:p>
    <w:p w:rsidR="0026217E" w:rsidRPr="001E5AC1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 xml:space="preserve">По добавлению: сейчас при добавлении в правом верхнем углу в корзине число меняется. При добавлении товара в корзину с витрины </w:t>
      </w:r>
      <w:hyperlink r:id="rId36" w:history="1">
        <w:r w:rsidRPr="00F7248C">
          <w:rPr>
            <w:rStyle w:val="Hyperlink"/>
            <w:rFonts w:ascii="Arial" w:hAnsi="Arial" w:cs="Arial"/>
            <w:sz w:val="23"/>
            <w:szCs w:val="23"/>
            <w:lang w:eastAsia="ru-RU"/>
          </w:rPr>
          <w:t>https://промышленная-мебель.рус/catalog/rabocie-stoly</w:t>
        </w:r>
      </w:hyperlink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 xml:space="preserve"> и после нажатия кнопки продолжить покупки число товаров на иконке корзины не меняется. То же самое при добавлении в корзину со страницы товара</w:t>
      </w:r>
    </w:p>
    <w:p w:rsidR="0026217E" w:rsidRDefault="0026217E" w:rsidP="00792D3C">
      <w:pPr>
        <w:pStyle w:val="Heading2"/>
        <w:rPr>
          <w:lang w:eastAsia="ru-RU"/>
        </w:rPr>
      </w:pPr>
      <w:bookmarkStart w:id="31" w:name="_Toc76979573"/>
      <w:r w:rsidRPr="004D0208">
        <w:rPr>
          <w:lang w:eastAsia="ru-RU"/>
        </w:rPr>
        <w:t>+</w:t>
      </w:r>
      <w:r w:rsidRPr="00792D3C">
        <w:t xml:space="preserve"> </w:t>
      </w:r>
      <w:r w:rsidRPr="004D0208">
        <w:rPr>
          <w:lang w:eastAsia="ru-RU"/>
        </w:rPr>
        <w:t>Итог</w:t>
      </w:r>
      <w:bookmarkEnd w:id="31"/>
    </w:p>
    <w:p w:rsidR="0026217E" w:rsidRPr="00792D3C" w:rsidRDefault="0026217E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  <w:lang w:eastAsia="ru-RU"/>
        </w:rPr>
        <w:t>Сделано</w:t>
      </w:r>
    </w:p>
    <w:p w:rsidR="0026217E" w:rsidRDefault="0026217E" w:rsidP="0075783C">
      <w:pPr>
        <w:pStyle w:val="Heading1"/>
        <w:rPr>
          <w:lang w:eastAsia="ru-RU"/>
        </w:rPr>
      </w:pPr>
      <w:bookmarkStart w:id="32" w:name="_Toc76979574"/>
      <w:r>
        <w:rPr>
          <w:lang w:eastAsia="ru-RU"/>
        </w:rPr>
        <w:t>+ 003-</w:t>
      </w:r>
      <w:r w:rsidRPr="007D147E">
        <w:rPr>
          <w:lang w:eastAsia="ru-RU"/>
        </w:rPr>
        <w:t>12Д. Расширенная витрина при наведении на товар</w:t>
      </w:r>
      <w:bookmarkEnd w:id="32"/>
      <w:r w:rsidRPr="007D147E">
        <w:rPr>
          <w:lang w:eastAsia="ru-RU"/>
        </w:rPr>
        <w:t> </w:t>
      </w:r>
    </w:p>
    <w:p w:rsidR="0026217E" w:rsidRPr="007D147E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Скрин9. </w:t>
      </w:r>
      <w:hyperlink r:id="rId37" w:tgtFrame="_blank" w:history="1">
        <w:r w:rsidRPr="007D147E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https://омск.промышленная-мебель.рус/catalog/rabocie-stoly</w:t>
        </w:r>
      </w:hyperlink>
      <w:r w:rsidRPr="007D147E">
        <w:rPr>
          <w:rFonts w:ascii="Arial" w:hAnsi="Arial" w:cs="Arial"/>
          <w:color w:val="000000"/>
          <w:sz w:val="23"/>
          <w:szCs w:val="23"/>
          <w:lang w:eastAsia="ru-RU"/>
        </w:rPr>
        <w:t> ... тут у Нас выводятся товары.</w:t>
      </w:r>
    </w:p>
    <w:p w:rsidR="0026217E" w:rsidRPr="001E5AC1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- иконки при наведении реагируют на наведение скрин13.</w:t>
      </w:r>
    </w:p>
    <w:p w:rsidR="0026217E" w:rsidRPr="00F7248C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- иконка и возможность отложить товар </w:t>
      </w:r>
      <w:hyperlink r:id="rId38" w:tgtFrame="_blank" w:history="1">
        <w:r w:rsidRPr="00F7248C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https://nizhniy-novgorod.defo.ru/</w:t>
        </w:r>
      </w:hyperlink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 нравится как тут сделана звездочкой</w:t>
      </w:r>
      <w:r>
        <w:rPr>
          <w:rFonts w:ascii="Arial" w:hAnsi="Arial" w:cs="Arial"/>
          <w:color w:val="000000"/>
          <w:sz w:val="23"/>
          <w:szCs w:val="23"/>
          <w:lang w:eastAsia="ru-RU"/>
        </w:rPr>
        <w:t>.</w:t>
      </w:r>
    </w:p>
    <w:p w:rsidR="0026217E" w:rsidRPr="00107263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eastAsia="ru-RU"/>
        </w:rPr>
      </w:pPr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- иконка добавления товар к сравнению </w:t>
      </w:r>
      <w:hyperlink r:id="rId39" w:tgtFrame="_blank" w:history="1">
        <w:r w:rsidRPr="00F7248C">
          <w:rPr>
            <w:rFonts w:ascii="Arial" w:hAnsi="Arial" w:cs="Arial"/>
            <w:color w:val="2222CC"/>
            <w:sz w:val="23"/>
            <w:szCs w:val="23"/>
            <w:u w:val="single"/>
            <w:lang w:eastAsia="ru-RU"/>
          </w:rPr>
          <w:t>https://nizhniy-novgorod.defo.ru/</w:t>
        </w:r>
      </w:hyperlink>
      <w:r w:rsidRPr="00F7248C">
        <w:rPr>
          <w:rFonts w:ascii="Arial" w:hAnsi="Arial" w:cs="Arial"/>
          <w:color w:val="000000"/>
          <w:sz w:val="23"/>
          <w:szCs w:val="23"/>
          <w:lang w:eastAsia="ru-RU"/>
        </w:rPr>
        <w:t> нравится как тут сделано</w:t>
      </w:r>
      <w:r>
        <w:rPr>
          <w:rFonts w:ascii="Arial" w:hAnsi="Arial" w:cs="Arial"/>
          <w:b/>
          <w:bCs/>
          <w:color w:val="000000"/>
          <w:sz w:val="23"/>
          <w:szCs w:val="23"/>
          <w:lang w:eastAsia="ru-RU"/>
        </w:rPr>
        <w:t>.</w:t>
      </w:r>
    </w:p>
    <w:p w:rsidR="0026217E" w:rsidRDefault="0026217E" w:rsidP="00792D3C">
      <w:pPr>
        <w:pStyle w:val="Heading2"/>
        <w:rPr>
          <w:lang w:eastAsia="ru-RU"/>
        </w:rPr>
      </w:pPr>
      <w:bookmarkStart w:id="33" w:name="_Toc76979575"/>
      <w:r w:rsidRPr="004D0208">
        <w:rPr>
          <w:lang w:eastAsia="ru-RU"/>
        </w:rPr>
        <w:t>+</w:t>
      </w:r>
      <w:r w:rsidRPr="00792D3C">
        <w:t xml:space="preserve"> </w:t>
      </w:r>
      <w:r w:rsidRPr="004D0208">
        <w:rPr>
          <w:lang w:eastAsia="ru-RU"/>
        </w:rPr>
        <w:t>Итог</w:t>
      </w:r>
      <w:bookmarkEnd w:id="33"/>
    </w:p>
    <w:p w:rsidR="0026217E" w:rsidRPr="00792D3C" w:rsidRDefault="0026217E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  <w:lang w:eastAsia="ru-RU"/>
        </w:rPr>
        <w:t>Сделано</w:t>
      </w:r>
    </w:p>
    <w:p w:rsidR="0026217E" w:rsidRDefault="0026217E" w:rsidP="0075783C">
      <w:pPr>
        <w:pStyle w:val="Heading1"/>
        <w:rPr>
          <w:color w:val="000000"/>
          <w:sz w:val="23"/>
          <w:szCs w:val="23"/>
          <w:lang w:eastAsia="ru-RU"/>
        </w:rPr>
      </w:pPr>
      <w:bookmarkStart w:id="34" w:name="_Toc76979576"/>
      <w:r>
        <w:rPr>
          <w:color w:val="000000"/>
          <w:sz w:val="23"/>
          <w:szCs w:val="23"/>
          <w:lang w:eastAsia="ru-RU"/>
        </w:rPr>
        <w:t xml:space="preserve">+ 004. </w:t>
      </w:r>
      <w:r w:rsidRPr="000641FA">
        <w:t xml:space="preserve">витрина товаров в брендах - </w:t>
      </w:r>
      <w:r w:rsidRPr="000641FA">
        <w:rPr>
          <w:highlight w:val="yellow"/>
        </w:rPr>
        <w:t>удалить кнопки - + и Купить</w:t>
      </w:r>
      <w:bookmarkEnd w:id="34"/>
    </w:p>
    <w:p w:rsidR="0026217E" w:rsidRDefault="0026217E" w:rsidP="00B830AF">
      <w:pPr>
        <w:rPr>
          <w:sz w:val="24"/>
          <w:szCs w:val="24"/>
        </w:rPr>
      </w:pPr>
      <w:r w:rsidRPr="000641FA">
        <w:rPr>
          <w:sz w:val="24"/>
          <w:szCs w:val="24"/>
        </w:rPr>
        <w:t xml:space="preserve">- витрина товаров в брендах - </w:t>
      </w:r>
      <w:r w:rsidRPr="000641FA">
        <w:rPr>
          <w:sz w:val="24"/>
          <w:szCs w:val="24"/>
          <w:highlight w:val="yellow"/>
        </w:rPr>
        <w:t>удалить кнопки - + и Купить,</w:t>
      </w:r>
      <w:r w:rsidRPr="000641FA">
        <w:rPr>
          <w:sz w:val="24"/>
          <w:szCs w:val="24"/>
        </w:rPr>
        <w:t xml:space="preserve"> </w:t>
      </w:r>
      <w:hyperlink r:id="rId40" w:anchor="work_table" w:history="1">
        <w:r w:rsidRPr="000641FA">
          <w:rPr>
            <w:rStyle w:val="Hyperlink"/>
            <w:sz w:val="24"/>
            <w:szCs w:val="24"/>
          </w:rPr>
          <w:t>http://промышленная-мебель.рус/brand/viking#work_table</w:t>
        </w:r>
      </w:hyperlink>
      <w:r w:rsidRPr="000641FA">
        <w:rPr>
          <w:sz w:val="24"/>
          <w:szCs w:val="24"/>
        </w:rPr>
        <w:t xml:space="preserve">, </w:t>
      </w:r>
    </w:p>
    <w:p w:rsidR="0026217E" w:rsidRDefault="0026217E" w:rsidP="0075783C">
      <w:pPr>
        <w:pStyle w:val="Heading2"/>
      </w:pPr>
      <w:bookmarkStart w:id="35" w:name="_Toc76979577"/>
      <w:r>
        <w:t>+ Итог</w:t>
      </w:r>
      <w:bookmarkEnd w:id="35"/>
    </w:p>
    <w:p w:rsidR="0026217E" w:rsidRPr="00792D3C" w:rsidRDefault="0026217E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</w:rPr>
        <w:t>Сделано</w:t>
      </w:r>
    </w:p>
    <w:p w:rsidR="0026217E" w:rsidRDefault="0026217E" w:rsidP="0075783C">
      <w:pPr>
        <w:pStyle w:val="Heading1"/>
      </w:pPr>
      <w:bookmarkStart w:id="36" w:name="_Toc76979578"/>
      <w:r>
        <w:t>+005. Сделать высоту блока товара как тут</w:t>
      </w:r>
      <w:bookmarkEnd w:id="36"/>
    </w:p>
    <w:p w:rsidR="0026217E" w:rsidRDefault="0026217E" w:rsidP="00B830AF">
      <w:r>
        <w:t xml:space="preserve">- сделать высоту блока товара как тут </w:t>
      </w:r>
      <w:hyperlink r:id="rId41" w:anchor="catanch+105" w:history="1">
        <w:r>
          <w:rPr>
            <w:rStyle w:val="Hyperlink"/>
          </w:rPr>
          <w:t>http://промышленная-мебель.рус/catalog/antistaticeskaa-mebel#catanch+105</w:t>
        </w:r>
      </w:hyperlink>
      <w:r>
        <w:t> – немного не одинаковые блоки снизу … сравните – доработайте.</w:t>
      </w:r>
    </w:p>
    <w:p w:rsidR="0026217E" w:rsidRDefault="0026217E" w:rsidP="0075783C">
      <w:pPr>
        <w:pStyle w:val="Heading2"/>
      </w:pPr>
      <w:bookmarkStart w:id="37" w:name="_Toc76979579"/>
      <w:r>
        <w:t>+ Итог</w:t>
      </w:r>
      <w:bookmarkEnd w:id="37"/>
    </w:p>
    <w:p w:rsidR="0026217E" w:rsidRPr="00792D3C" w:rsidRDefault="0026217E" w:rsidP="00792D3C">
      <w:pPr>
        <w:rPr>
          <w:i/>
          <w:color w:val="000080"/>
          <w:sz w:val="28"/>
          <w:szCs w:val="28"/>
        </w:rPr>
      </w:pPr>
      <w:r w:rsidRPr="00792D3C">
        <w:rPr>
          <w:i/>
          <w:color w:val="000080"/>
          <w:sz w:val="28"/>
          <w:szCs w:val="28"/>
        </w:rPr>
        <w:t>Сделано</w:t>
      </w:r>
    </w:p>
    <w:p w:rsidR="0026217E" w:rsidRDefault="0026217E" w:rsidP="0075783C">
      <w:pPr>
        <w:pStyle w:val="Heading1"/>
        <w:rPr>
          <w:lang w:eastAsia="ru-RU"/>
        </w:rPr>
      </w:pPr>
      <w:bookmarkStart w:id="38" w:name="_Toc76979580"/>
      <w:r>
        <w:rPr>
          <w:lang w:eastAsia="ru-RU"/>
        </w:rPr>
        <w:t>--- 006. 15.</w:t>
      </w:r>
      <w:r w:rsidRPr="007D147E">
        <w:rPr>
          <w:lang w:eastAsia="ru-RU"/>
        </w:rPr>
        <w:t> </w:t>
      </w:r>
      <w:r>
        <w:t xml:space="preserve">«Сроки поставки» и «Доставка» из загрузочного файла </w:t>
      </w:r>
      <w:r>
        <w:rPr>
          <w:lang w:val="en-US"/>
        </w:rPr>
        <w:t>xls</w:t>
      </w:r>
      <w:r w:rsidRPr="00EA2727">
        <w:t xml:space="preserve"> </w:t>
      </w:r>
      <w:r>
        <w:t>не добавляется</w:t>
      </w:r>
      <w:bookmarkEnd w:id="38"/>
    </w:p>
    <w:p w:rsidR="0026217E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«Сроки поставки» и «Доставка» из загрузочного файла </w:t>
      </w:r>
      <w:r>
        <w:rPr>
          <w:rFonts w:ascii="Arial" w:hAnsi="Arial" w:cs="Arial"/>
          <w:color w:val="000000"/>
          <w:sz w:val="23"/>
          <w:szCs w:val="23"/>
          <w:lang w:val="en-US"/>
        </w:rPr>
        <w:t>xls</w:t>
      </w:r>
      <w:r w:rsidRPr="00EA2727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не добавляется на страницу товара. Прошу проверить с Вашей стороны.</w:t>
      </w:r>
    </w:p>
    <w:p w:rsidR="0026217E" w:rsidRDefault="0026217E" w:rsidP="004D2120">
      <w:pPr>
        <w:pStyle w:val="Heading2"/>
      </w:pPr>
      <w:bookmarkStart w:id="39" w:name="_Toc76979581"/>
      <w:r>
        <w:t>--- Итог</w:t>
      </w:r>
      <w:bookmarkEnd w:id="39"/>
    </w:p>
    <w:p w:rsidR="0026217E" w:rsidRPr="00F7248C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  <w:r w:rsidRPr="004D2120">
        <w:rPr>
          <w:rFonts w:ascii="Arial" w:hAnsi="Arial" w:cs="Arial"/>
          <w:color w:val="000000"/>
          <w:sz w:val="23"/>
          <w:szCs w:val="23"/>
          <w:highlight w:val="yellow"/>
        </w:rPr>
        <w:t>См. выше.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26217E" w:rsidRPr="007D147E" w:rsidRDefault="0026217E" w:rsidP="00B830A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3"/>
          <w:szCs w:val="23"/>
          <w:lang w:eastAsia="ru-RU"/>
        </w:rPr>
      </w:pPr>
    </w:p>
    <w:p w:rsidR="0026217E" w:rsidRDefault="0026217E" w:rsidP="0075783C">
      <w:pPr>
        <w:pStyle w:val="Heading1"/>
      </w:pPr>
      <w:bookmarkStart w:id="40" w:name="_Toc76979582"/>
      <w:r>
        <w:t>007. Из шаблонов страниц удалить</w:t>
      </w:r>
      <w:bookmarkEnd w:id="40"/>
    </w:p>
    <w:p w:rsidR="0026217E" w:rsidRDefault="0026217E" w:rsidP="00B830AF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 Из шаблонов страниц удалить (только сделай резерв пожалуйста) с Скрин1404.</w:t>
      </w:r>
    </w:p>
    <w:p w:rsidR="0026217E" w:rsidRDefault="0026217E" w:rsidP="00B830AF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:rsidR="0026217E" w:rsidRDefault="0026217E" w:rsidP="00B830AF">
      <w:pPr>
        <w:shd w:val="clear" w:color="auto" w:fill="FFFFFF"/>
        <w:rPr>
          <w:rFonts w:ascii="Arial" w:hAnsi="Arial" w:cs="Arial"/>
          <w:color w:val="000000"/>
          <w:sz w:val="23"/>
          <w:szCs w:val="23"/>
        </w:rPr>
      </w:pPr>
    </w:p>
    <w:p w:rsidR="0026217E" w:rsidRDefault="0026217E" w:rsidP="00970EFE">
      <w:pPr>
        <w:rPr>
          <w:i/>
          <w:color w:val="0000FF"/>
          <w:sz w:val="28"/>
          <w:szCs w:val="28"/>
        </w:rPr>
      </w:pPr>
    </w:p>
    <w:p w:rsidR="0026217E" w:rsidRPr="00B830AF" w:rsidRDefault="0026217E" w:rsidP="00970EFE">
      <w:pPr>
        <w:rPr>
          <w:i/>
          <w:color w:val="0000FF"/>
          <w:sz w:val="28"/>
          <w:szCs w:val="28"/>
        </w:rPr>
      </w:pPr>
    </w:p>
    <w:p w:rsidR="0026217E" w:rsidRPr="005C1F32" w:rsidRDefault="0026217E" w:rsidP="005C1F32"/>
    <w:sectPr w:rsidR="0026217E" w:rsidRPr="005C1F32" w:rsidSect="007D1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B060402020202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putMono">
    <w:altName w:val="Calibri"/>
    <w:panose1 w:val="02000509020000090004"/>
    <w:charset w:val="CC"/>
    <w:family w:val="modern"/>
    <w:pitch w:val="fixed"/>
    <w:sig w:usb0="A00002E7" w:usb1="0000F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A07"/>
    <w:multiLevelType w:val="hybridMultilevel"/>
    <w:tmpl w:val="5D0275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9EF1039"/>
    <w:multiLevelType w:val="hybridMultilevel"/>
    <w:tmpl w:val="821AC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49A579C"/>
    <w:multiLevelType w:val="hybridMultilevel"/>
    <w:tmpl w:val="0A02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AC7267E"/>
    <w:multiLevelType w:val="hybridMultilevel"/>
    <w:tmpl w:val="A13AAB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5A76DE"/>
    <w:multiLevelType w:val="hybridMultilevel"/>
    <w:tmpl w:val="91C0F0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147E"/>
    <w:rsid w:val="000407B9"/>
    <w:rsid w:val="00052E89"/>
    <w:rsid w:val="000628B9"/>
    <w:rsid w:val="000641FA"/>
    <w:rsid w:val="0006500D"/>
    <w:rsid w:val="00067883"/>
    <w:rsid w:val="000A6EA8"/>
    <w:rsid w:val="000A7F63"/>
    <w:rsid w:val="000B175C"/>
    <w:rsid w:val="000C716A"/>
    <w:rsid w:val="000D178C"/>
    <w:rsid w:val="00107263"/>
    <w:rsid w:val="00180BC1"/>
    <w:rsid w:val="001A60A1"/>
    <w:rsid w:val="001C001B"/>
    <w:rsid w:val="001C0A47"/>
    <w:rsid w:val="001D3CB6"/>
    <w:rsid w:val="001E233F"/>
    <w:rsid w:val="001E5AC1"/>
    <w:rsid w:val="001F4CDE"/>
    <w:rsid w:val="00204107"/>
    <w:rsid w:val="00217E01"/>
    <w:rsid w:val="00232EFA"/>
    <w:rsid w:val="0024109F"/>
    <w:rsid w:val="0026217E"/>
    <w:rsid w:val="002A4DA4"/>
    <w:rsid w:val="002A6579"/>
    <w:rsid w:val="002D6F72"/>
    <w:rsid w:val="002E5D56"/>
    <w:rsid w:val="0030540C"/>
    <w:rsid w:val="00311403"/>
    <w:rsid w:val="0032626C"/>
    <w:rsid w:val="00360CED"/>
    <w:rsid w:val="00364F2C"/>
    <w:rsid w:val="0038099B"/>
    <w:rsid w:val="00381C1C"/>
    <w:rsid w:val="00391446"/>
    <w:rsid w:val="003A6856"/>
    <w:rsid w:val="003B727C"/>
    <w:rsid w:val="003C17C6"/>
    <w:rsid w:val="003D2417"/>
    <w:rsid w:val="003E47F0"/>
    <w:rsid w:val="00413D06"/>
    <w:rsid w:val="0043316F"/>
    <w:rsid w:val="0044131E"/>
    <w:rsid w:val="004418C5"/>
    <w:rsid w:val="0047619F"/>
    <w:rsid w:val="004A005C"/>
    <w:rsid w:val="004A3801"/>
    <w:rsid w:val="004A4BA4"/>
    <w:rsid w:val="004C04CD"/>
    <w:rsid w:val="004D0208"/>
    <w:rsid w:val="004D16A7"/>
    <w:rsid w:val="004D2120"/>
    <w:rsid w:val="004F1C00"/>
    <w:rsid w:val="00502E59"/>
    <w:rsid w:val="00521961"/>
    <w:rsid w:val="00540046"/>
    <w:rsid w:val="00542878"/>
    <w:rsid w:val="00543931"/>
    <w:rsid w:val="00583E66"/>
    <w:rsid w:val="005C1F32"/>
    <w:rsid w:val="005C6A59"/>
    <w:rsid w:val="005F562B"/>
    <w:rsid w:val="005F67E0"/>
    <w:rsid w:val="0062076A"/>
    <w:rsid w:val="006B6010"/>
    <w:rsid w:val="006F1AFC"/>
    <w:rsid w:val="00711AA6"/>
    <w:rsid w:val="00730BCB"/>
    <w:rsid w:val="00736074"/>
    <w:rsid w:val="007416E2"/>
    <w:rsid w:val="0075783C"/>
    <w:rsid w:val="00787B0B"/>
    <w:rsid w:val="00792D3C"/>
    <w:rsid w:val="007A02A2"/>
    <w:rsid w:val="007D147E"/>
    <w:rsid w:val="007D5DDC"/>
    <w:rsid w:val="007E542C"/>
    <w:rsid w:val="007F44F2"/>
    <w:rsid w:val="008029CF"/>
    <w:rsid w:val="00823504"/>
    <w:rsid w:val="008539FC"/>
    <w:rsid w:val="008A1091"/>
    <w:rsid w:val="008B32D3"/>
    <w:rsid w:val="008E2960"/>
    <w:rsid w:val="008E561E"/>
    <w:rsid w:val="008E75DB"/>
    <w:rsid w:val="00916419"/>
    <w:rsid w:val="00925EE4"/>
    <w:rsid w:val="0093256E"/>
    <w:rsid w:val="0094621C"/>
    <w:rsid w:val="009513C6"/>
    <w:rsid w:val="00970EFE"/>
    <w:rsid w:val="00975D82"/>
    <w:rsid w:val="009D34DD"/>
    <w:rsid w:val="009F512B"/>
    <w:rsid w:val="00A01424"/>
    <w:rsid w:val="00A02850"/>
    <w:rsid w:val="00A21003"/>
    <w:rsid w:val="00A44964"/>
    <w:rsid w:val="00A5341A"/>
    <w:rsid w:val="00A578D8"/>
    <w:rsid w:val="00A63395"/>
    <w:rsid w:val="00A65469"/>
    <w:rsid w:val="00AE77E8"/>
    <w:rsid w:val="00B76FB6"/>
    <w:rsid w:val="00B830AF"/>
    <w:rsid w:val="00B87DA3"/>
    <w:rsid w:val="00BA742D"/>
    <w:rsid w:val="00BF6035"/>
    <w:rsid w:val="00C01A8F"/>
    <w:rsid w:val="00C11920"/>
    <w:rsid w:val="00C17214"/>
    <w:rsid w:val="00C76B31"/>
    <w:rsid w:val="00C940EC"/>
    <w:rsid w:val="00CA4AF7"/>
    <w:rsid w:val="00CC5070"/>
    <w:rsid w:val="00CC7461"/>
    <w:rsid w:val="00CD4229"/>
    <w:rsid w:val="00CF3D88"/>
    <w:rsid w:val="00CF65B4"/>
    <w:rsid w:val="00D035D5"/>
    <w:rsid w:val="00D47C38"/>
    <w:rsid w:val="00D568A6"/>
    <w:rsid w:val="00D61531"/>
    <w:rsid w:val="00D63A9E"/>
    <w:rsid w:val="00D700EA"/>
    <w:rsid w:val="00D7191C"/>
    <w:rsid w:val="00D76528"/>
    <w:rsid w:val="00D82097"/>
    <w:rsid w:val="00DA417C"/>
    <w:rsid w:val="00DE4824"/>
    <w:rsid w:val="00DF0A20"/>
    <w:rsid w:val="00E13950"/>
    <w:rsid w:val="00E24F43"/>
    <w:rsid w:val="00E834D1"/>
    <w:rsid w:val="00E91105"/>
    <w:rsid w:val="00EA2727"/>
    <w:rsid w:val="00EA27D2"/>
    <w:rsid w:val="00EA2ADE"/>
    <w:rsid w:val="00ED10E3"/>
    <w:rsid w:val="00EF336C"/>
    <w:rsid w:val="00EF6906"/>
    <w:rsid w:val="00F074FF"/>
    <w:rsid w:val="00F26823"/>
    <w:rsid w:val="00F31126"/>
    <w:rsid w:val="00F44F01"/>
    <w:rsid w:val="00F7248C"/>
    <w:rsid w:val="00F808B7"/>
    <w:rsid w:val="00FA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E7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A014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A014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75DB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E75DB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rsid w:val="0031140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8539F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D700EA"/>
    <w:pPr>
      <w:ind w:left="720"/>
      <w:contextualSpacing/>
    </w:pPr>
  </w:style>
  <w:style w:type="character" w:customStyle="1" w:styleId="layout">
    <w:name w:val="layout"/>
    <w:basedOn w:val="DefaultParagraphFont"/>
    <w:uiPriority w:val="99"/>
    <w:rsid w:val="003E47F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0142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E75DB"/>
    <w:rPr>
      <w:rFonts w:ascii="Times New Roman" w:hAnsi="Times New Roman" w:cs="Times New Roman"/>
      <w:sz w:val="2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062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E75DB"/>
    <w:rPr>
      <w:rFonts w:ascii="Courier New" w:hAnsi="Courier New" w:cs="Courier New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rsid w:val="0075783C"/>
    <w:rPr>
      <w:rFonts w:cs="Times New Roman"/>
      <w:color w:val="8000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EF6906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EF6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ostav">
    <w:name w:val="dostav"/>
    <w:basedOn w:val="Normal"/>
    <w:uiPriority w:val="99"/>
    <w:rsid w:val="00EF6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99"/>
    <w:semiHidden/>
    <w:locked/>
    <w:rsid w:val="00542878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locked/>
    <w:rsid w:val="00542878"/>
    <w:pPr>
      <w:spacing w:after="0"/>
      <w:ind w:left="22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locked/>
    <w:rsid w:val="00542878"/>
    <w:pPr>
      <w:spacing w:after="0"/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locked/>
    <w:rsid w:val="00542878"/>
    <w:pPr>
      <w:spacing w:after="0"/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locked/>
    <w:rsid w:val="00542878"/>
    <w:pPr>
      <w:spacing w:after="0"/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542878"/>
    <w:pPr>
      <w:spacing w:after="0"/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542878"/>
    <w:pPr>
      <w:spacing w:after="0"/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542878"/>
    <w:pPr>
      <w:spacing w:after="0"/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542878"/>
    <w:pPr>
      <w:spacing w:after="0"/>
      <w:ind w:left="1760"/>
    </w:pPr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29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04"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173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66"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173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2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2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2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2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2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70"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17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9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9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9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9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9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29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9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98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9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9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979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9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-7sbencb0bgbeiainp4k1b4a4c.xn--p1acf/catalog/antistaticeskie-halaty/51-400-0003-laboratornyj-halat-dla-cistyh-pomesenij" TargetMode="External"/><Relationship Id="rId13" Type="http://schemas.openxmlformats.org/officeDocument/2006/relationships/hyperlink" Target="https://www.youtube.com/watch?v=uXW3P79D0lQ" TargetMode="External"/><Relationship Id="rId18" Type="http://schemas.openxmlformats.org/officeDocument/2006/relationships/hyperlink" Target="http://xn--80aaa0cvac.xn----7sbencb0bgbeiainp4k1b4a4c.xn--p1acf/catalog/rabocie-stoly/alf-15-7-stol-rabocij-serii-alfa" TargetMode="External"/><Relationship Id="rId26" Type="http://schemas.openxmlformats.org/officeDocument/2006/relationships/hyperlink" Target="https://xn----7sbencb0bgbeiainp4k1b4a4c.xn--p1acf/vyezd-specialista" TargetMode="External"/><Relationship Id="rId39" Type="http://schemas.openxmlformats.org/officeDocument/2006/relationships/hyperlink" Target="https://nizhniy-novgorod.defo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n----7sbencb0bgbeiainp4k1b4a4c.xn--p1acf/vyezd-specialista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hyperlink" Target="https://xn----7sbenacbbl2bhik1tlb.xn--p1ai/catalog/verstaki/verstaki-serii-vp/verstak-vp-5-1-6/" TargetMode="External"/><Relationship Id="rId12" Type="http://schemas.openxmlformats.org/officeDocument/2006/relationships/hyperlink" Target="http://xn----7sbencb0bgbeiainp4k1b4a4c.xn--p1acf/catalog/antistaticeskie-halaty/51-400-0003-laboratornyj-halat-dla-cistyh-pomesenij" TargetMode="External"/><Relationship Id="rId17" Type="http://schemas.openxmlformats.org/officeDocument/2006/relationships/hyperlink" Target="https://marquisonline.ru/izbrannoe.html" TargetMode="External"/><Relationship Id="rId25" Type="http://schemas.openxmlformats.org/officeDocument/2006/relationships/hyperlink" Target="https://nizhniy-novgorod.defo.ru/services/specialist/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nizhniy-novgorod.defo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quisonline.ru/samovsasyivayushhie-strujnyie-nasosyi/" TargetMode="External"/><Relationship Id="rId20" Type="http://schemas.openxmlformats.org/officeDocument/2006/relationships/hyperlink" Target="https://marquisonline.ru/compare.html" TargetMode="External"/><Relationship Id="rId29" Type="http://schemas.openxmlformats.org/officeDocument/2006/relationships/hyperlink" Target="http://xn----7sbencb0bgbeiainp4k1b4a4c.xn--p1acf/brand/viking" TargetMode="External"/><Relationship Id="rId41" Type="http://schemas.openxmlformats.org/officeDocument/2006/relationships/hyperlink" Target="http://xn----7sbencb0bgbeiainp4k1b4a4c.xn--p1acf/catalog/antistaticeskaa-meb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.yandex.ru/re.jsx?h=a,JjIKTKFHrkPGBsE-bJP3Ow&amp;l=aHR0cDovL3huLS0tLTdzYmVuY2IwYmdiZWlhaW5wNGsxYjRhNGMueG4tLXAxYWNmL2NhdGFsb2cvYW50aXN0YXRpY2Vza2FhLW1lYmVsI2NhdGFuY2grMTA1" TargetMode="External"/><Relationship Id="rId11" Type="http://schemas.openxmlformats.org/officeDocument/2006/relationships/hyperlink" Target="http://&#1087;&#1088;&#1086;&#1084;&#1099;&#1096;&#1083;&#1077;&#1085;&#1085;&#1072;&#1103;-&#1084;&#1077;&#1073;&#1077;&#1083;&#1100;.&#1088;&#1091;&#1089;/admin/order/view?id=134" TargetMode="External"/><Relationship Id="rId24" Type="http://schemas.openxmlformats.org/officeDocument/2006/relationships/hyperlink" Target="https://xn----7sbencb0bgbeiainp4k1b4a4c.xn--p1acf/sborka-mebeli" TargetMode="External"/><Relationship Id="rId32" Type="http://schemas.openxmlformats.org/officeDocument/2006/relationships/hyperlink" Target="https://mail.yandex.ru/re.jsx?h=a,T8WWAFo-oDxjp6G2uMnePA&amp;l=aHR0cDovL3huLS0tLTdzYmVuY2IwYmdiZWlhaW5wNGsxYjRhNGMueG4tLXAxYWNmL2NhdGFsb2cvZmlsdHJ5LWRsYS1keW1vdWxvdml0ZWxlai90ZXN0LWZ1bnRh" TargetMode="External"/><Relationship Id="rId37" Type="http://schemas.openxmlformats.org/officeDocument/2006/relationships/hyperlink" Target="https://xn--j1adfn.xn----7sbencb0bgbeiainp4k1b4a4c.xn--p1acf/catalog/rabocie-stoly" TargetMode="External"/><Relationship Id="rId40" Type="http://schemas.openxmlformats.org/officeDocument/2006/relationships/hyperlink" Target="http://xn----7sbencb0bgbeiainp4k1b4a4c.xn--p1acf/brand/viking" TargetMode="External"/><Relationship Id="rId5" Type="http://schemas.openxmlformats.org/officeDocument/2006/relationships/hyperlink" Target="https://mail.yandex.ru/re.jsx?h=a,t7OR8CpiRzwvybvKiFhGVg&amp;l=aHR0cDovL3huLS0tLTdzYmVuY2IwYmdiZWlhaW5wNGsxYjRhNGMueG4tLXAxYWNmL2JyYW5kL3Zpa2luZyN3b3JrX3RhYmxl" TargetMode="External"/><Relationship Id="rId15" Type="http://schemas.openxmlformats.org/officeDocument/2006/relationships/hyperlink" Target="http://xn--80aaa0cvac.xn----7sbencb0bgbeiainp4k1b4a4c.xn--p1acf/catalog/rabocie-stoly/alf-15-7-stol-rabocij-serii-alfa" TargetMode="External"/><Relationship Id="rId23" Type="http://schemas.openxmlformats.org/officeDocument/2006/relationships/hyperlink" Target="https://xn----7sbencb0bgbeiainp4k1b4a4c.xn--p1acf/tehniceskoe-zadanie" TargetMode="External"/><Relationship Id="rId28" Type="http://schemas.openxmlformats.org/officeDocument/2006/relationships/hyperlink" Target="http://xn----7sbencb0bgbeiainp4k1b4a4c.xn--p1acf/vash-zakaz-prinyat" TargetMode="External"/><Relationship Id="rId36" Type="http://schemas.openxmlformats.org/officeDocument/2006/relationships/hyperlink" Target="https://&#1087;&#1088;&#1086;&#1084;&#1099;&#1096;&#1083;&#1077;&#1085;&#1085;&#1072;&#1103;-&#1084;&#1077;&#1073;&#1077;&#1083;&#1100;.&#1088;&#1091;&#1089;/catalog/rabocie-stol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arquisonline.ru/samovsasyivayushhie-strujnyie-nasosyi/" TargetMode="External"/><Relationship Id="rId31" Type="http://schemas.openxmlformats.org/officeDocument/2006/relationships/hyperlink" Target="http://xn----7sbencb0bgbeiainp4k1b4a4c.xn--p1acf/brand/vik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s://xn----7sbencb0bgbeiainp4k1b4a4c.xn--p1acf/3d-proekt-pomesenij" TargetMode="External"/><Relationship Id="rId27" Type="http://schemas.openxmlformats.org/officeDocument/2006/relationships/hyperlink" Target="https://nizhniy-novgorod.defo.ru/services/specialist/" TargetMode="External"/><Relationship Id="rId30" Type="http://schemas.openxmlformats.org/officeDocument/2006/relationships/hyperlink" Target="http://xn----7sbencb0bgbeiainp4k1b4a4c.xn--p1acf/series/stol-universalnyj" TargetMode="External"/><Relationship Id="rId35" Type="http://schemas.openxmlformats.org/officeDocument/2006/relationships/hyperlink" Target="https://xn----7sbencb0bgbeiainp4k1b4a4c.xn--p1acf/catalog/rabocie-stoly-antistaticeskie-esd/sr-15-7-esd-stol-rabocij-klassik-1500h700-mm-antistaticeskij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1308</TotalTime>
  <Pages>13</Pages>
  <Words>4594</Words>
  <Characters>26189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Щеглов</cp:lastModifiedBy>
  <cp:revision>12</cp:revision>
  <dcterms:created xsi:type="dcterms:W3CDTF">2021-07-01T22:38:00Z</dcterms:created>
  <dcterms:modified xsi:type="dcterms:W3CDTF">2021-07-12T08:10:00Z</dcterms:modified>
</cp:coreProperties>
</file>