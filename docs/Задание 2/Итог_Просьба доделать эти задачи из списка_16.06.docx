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A6" w:rsidRPr="007D147E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8E2960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highlight w:val="yellow"/>
          <w:lang w:eastAsia="ru-RU"/>
        </w:rPr>
      </w:pPr>
    </w:p>
    <w:p w:rsidR="00D568A6" w:rsidRDefault="00D568A6" w:rsidP="00A01424">
      <w:pPr>
        <w:pStyle w:val="Heading1"/>
        <w:rPr>
          <w:lang w:eastAsia="ru-RU"/>
        </w:rPr>
      </w:pPr>
      <w:r w:rsidRPr="007416E2">
        <w:rPr>
          <w:highlight w:val="green"/>
          <w:lang w:eastAsia="ru-RU"/>
        </w:rPr>
        <w:t>12Д.</w:t>
      </w:r>
      <w:r w:rsidRPr="007D147E">
        <w:rPr>
          <w:lang w:eastAsia="ru-RU"/>
        </w:rPr>
        <w:t xml:space="preserve"> </w:t>
      </w:r>
      <w:r>
        <w:rPr>
          <w:lang w:eastAsia="ru-RU"/>
        </w:rPr>
        <w:t>Избранное и сравнение</w:t>
      </w:r>
    </w:p>
    <w:p w:rsidR="00D568A6" w:rsidRPr="00521961" w:rsidRDefault="00D568A6" w:rsidP="00521961">
      <w:pPr>
        <w:rPr>
          <w:i/>
          <w:color w:val="0000FF"/>
          <w:sz w:val="28"/>
          <w:szCs w:val="28"/>
        </w:rPr>
      </w:pPr>
      <w:r w:rsidRPr="00521961">
        <w:rPr>
          <w:i/>
          <w:color w:val="0000FF"/>
          <w:sz w:val="28"/>
          <w:szCs w:val="28"/>
        </w:rPr>
        <w:t>Это не одна, а ДВЕ задачи.</w:t>
      </w:r>
    </w:p>
    <w:p w:rsidR="00D568A6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> 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-подключить функцию к иконке «Отложить товар» (Избранное)</w:t>
      </w:r>
    </w:p>
    <w:p w:rsidR="00D568A6" w:rsidRPr="001E5AC1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-подключить функцию к иконке «Сравнить товар»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</w:p>
    <w:p w:rsidR="00D568A6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A65469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65469">
        <w:rPr>
          <w:rFonts w:ascii="Arial" w:hAnsi="Arial" w:cs="Arial"/>
          <w:i/>
          <w:color w:val="0000FF"/>
          <w:sz w:val="23"/>
          <w:szCs w:val="23"/>
          <w:lang w:eastAsia="ru-RU"/>
        </w:rPr>
        <w:t>Данный функционал является вполне стандартным для e-commerce и не требует особых разъяснений. Принято к исполнению.</w:t>
      </w:r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Но только потому, что я знаю, как это должно быть. А не потому, что понял смысл из описания задачи )) – это утверждение применимо к большинству предложенных описаний задач.</w:t>
      </w:r>
    </w:p>
    <w:p w:rsidR="00D568A6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93256E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bookmarkStart w:id="1" w:name="OLE_LINK1"/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  <w:bookmarkEnd w:id="1"/>
    </w:p>
    <w:p w:rsidR="00D568A6" w:rsidRPr="00F31126" w:rsidRDefault="00D568A6" w:rsidP="0093256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4F1C00"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  <w:t>витрина товаров в брендах </w:t>
      </w:r>
      <w:hyperlink r:id="rId5" w:tgtFrame="_blank" w:history="1">
        <w:r w:rsidRPr="004F1C00">
          <w:rPr>
            <w:rFonts w:ascii="Arial" w:hAnsi="Arial" w:cs="Arial"/>
            <w:color w:val="2222CC"/>
            <w:sz w:val="23"/>
            <w:szCs w:val="23"/>
            <w:u w:val="single"/>
            <w:shd w:val="clear" w:color="auto" w:fill="FFFF00"/>
            <w:lang w:eastAsia="ru-RU"/>
          </w:rPr>
          <w:t>http://промышленная-мебель.рус/brand/viking#work_table</w:t>
        </w:r>
      </w:hyperlink>
      <w:r w:rsidRPr="004F1C00"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  <w:t>, удалть кнопки -+ и Купить, сделать высоту блока товара как тут </w:t>
      </w:r>
      <w:hyperlink r:id="rId6" w:tgtFrame="_blank" w:history="1">
        <w:r w:rsidRPr="004F1C00">
          <w:rPr>
            <w:rFonts w:ascii="Arial" w:hAnsi="Arial" w:cs="Arial"/>
            <w:color w:val="2222CC"/>
            <w:sz w:val="23"/>
            <w:szCs w:val="23"/>
            <w:u w:val="single"/>
            <w:shd w:val="clear" w:color="auto" w:fill="FFFF00"/>
            <w:lang w:eastAsia="ru-RU"/>
          </w:rPr>
          <w:t>http://промышленная-мебель.рус/catalog/antistaticeskaa-mebel#catanch+105</w:t>
        </w:r>
      </w:hyperlink>
      <w:r w:rsidRPr="00F31126"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  <w:t> </w:t>
      </w:r>
    </w:p>
    <w:p w:rsidR="00D568A6" w:rsidRPr="00BF6035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Конец</w:t>
      </w: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На самом-то деле и корзину никто не тестировал, и эта задача вылилась ещё и в допиливание корзины.</w:t>
      </w:r>
    </w:p>
    <w:p w:rsidR="00D568A6" w:rsidRDefault="00D568A6" w:rsidP="00521961">
      <w:pPr>
        <w:pStyle w:val="Heading2"/>
        <w:rPr>
          <w:lang w:eastAsia="ru-RU"/>
        </w:rPr>
      </w:pPr>
      <w:r>
        <w:rPr>
          <w:lang w:eastAsia="ru-RU"/>
        </w:rPr>
        <w:t>+ Итог Корзина</w:t>
      </w:r>
    </w:p>
    <w:p w:rsidR="00D568A6" w:rsidRPr="00792D3C" w:rsidRDefault="00D568A6" w:rsidP="006B6010">
      <w:pPr>
        <w:rPr>
          <w:i/>
          <w:color w:val="000080"/>
          <w:sz w:val="28"/>
          <w:szCs w:val="28"/>
          <w:lang w:eastAsia="ru-RU"/>
        </w:rPr>
      </w:pPr>
      <w:r w:rsidRPr="00792D3C">
        <w:rPr>
          <w:i/>
          <w:color w:val="000080"/>
          <w:sz w:val="28"/>
          <w:szCs w:val="28"/>
          <w:lang w:eastAsia="ru-RU"/>
        </w:rPr>
        <w:t>Всё работает чётко и правильно</w:t>
      </w:r>
    </w:p>
    <w:p w:rsidR="00D568A6" w:rsidRDefault="00D568A6" w:rsidP="00521961">
      <w:pPr>
        <w:pStyle w:val="Heading2"/>
        <w:rPr>
          <w:lang w:eastAsia="ru-RU"/>
        </w:rPr>
      </w:pPr>
      <w:r>
        <w:rPr>
          <w:lang w:eastAsia="ru-RU"/>
        </w:rPr>
        <w:t>+ Итог Избранное</w:t>
      </w:r>
    </w:p>
    <w:p w:rsidR="00D568A6" w:rsidRPr="00792D3C" w:rsidRDefault="00D568A6" w:rsidP="00792D3C">
      <w:pPr>
        <w:rPr>
          <w:b/>
          <w:bCs/>
          <w:i/>
          <w:iCs/>
          <w:color w:val="000080"/>
          <w:sz w:val="28"/>
          <w:szCs w:val="28"/>
          <w:lang w:eastAsia="ru-RU"/>
        </w:rPr>
      </w:pPr>
      <w:r w:rsidRPr="00792D3C">
        <w:rPr>
          <w:i/>
          <w:color w:val="000080"/>
          <w:sz w:val="28"/>
          <w:szCs w:val="28"/>
        </w:rPr>
        <w:t>Сделано</w:t>
      </w:r>
    </w:p>
    <w:p w:rsidR="00D568A6" w:rsidRDefault="00D568A6" w:rsidP="00521961">
      <w:pPr>
        <w:pStyle w:val="Heading2"/>
        <w:rPr>
          <w:lang w:eastAsia="ru-RU"/>
        </w:rPr>
      </w:pPr>
      <w:r>
        <w:rPr>
          <w:lang w:eastAsia="ru-RU"/>
        </w:rPr>
        <w:t>Итог Сравнение</w:t>
      </w:r>
    </w:p>
    <w:p w:rsidR="00D568A6" w:rsidRPr="00BF6035" w:rsidRDefault="00D568A6" w:rsidP="00BF6035">
      <w:pPr>
        <w:rPr>
          <w:lang w:eastAsia="ru-RU"/>
        </w:rPr>
      </w:pPr>
    </w:p>
    <w:p w:rsidR="00D568A6" w:rsidRPr="007D147E" w:rsidRDefault="00D568A6" w:rsidP="00A01424">
      <w:pPr>
        <w:pStyle w:val="Heading1"/>
        <w:rPr>
          <w:lang w:eastAsia="ru-RU"/>
        </w:rPr>
      </w:pPr>
      <w:r w:rsidRPr="007416E2">
        <w:rPr>
          <w:highlight w:val="green"/>
          <w:lang w:eastAsia="ru-RU"/>
        </w:rPr>
        <w:t>13Д.</w:t>
      </w:r>
      <w:r w:rsidRPr="007D147E">
        <w:rPr>
          <w:lang w:eastAsia="ru-RU"/>
        </w:rPr>
        <w:t xml:space="preserve"> </w:t>
      </w:r>
      <w:r>
        <w:rPr>
          <w:lang w:eastAsia="ru-RU"/>
        </w:rPr>
        <w:t xml:space="preserve">Быстрый заказ, отправка форм, доставка и сроки </w:t>
      </w:r>
    </w:p>
    <w:p w:rsidR="00D568A6" w:rsidRPr="00521961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C0C0C0"/>
          <w:sz w:val="23"/>
          <w:szCs w:val="23"/>
          <w:lang w:eastAsia="ru-RU"/>
        </w:rPr>
      </w:pPr>
      <w:r w:rsidRPr="00521961">
        <w:rPr>
          <w:rFonts w:ascii="Arial" w:hAnsi="Arial" w:cs="Arial"/>
          <w:color w:val="C0C0C0"/>
          <w:sz w:val="23"/>
          <w:szCs w:val="23"/>
          <w:lang w:eastAsia="ru-RU"/>
        </w:rPr>
        <w:t>/* Начало блока Набор Слов */</w:t>
      </w:r>
    </w:p>
    <w:p w:rsidR="00D568A6" w:rsidRPr="00521961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C0C0C0"/>
          <w:sz w:val="23"/>
          <w:szCs w:val="23"/>
          <w:lang w:eastAsia="ru-RU"/>
        </w:rPr>
      </w:pPr>
      <w:r w:rsidRPr="00521961">
        <w:rPr>
          <w:rFonts w:ascii="Arial" w:hAnsi="Arial" w:cs="Arial"/>
          <w:color w:val="C0C0C0"/>
          <w:sz w:val="23"/>
          <w:szCs w:val="23"/>
          <w:lang w:eastAsia="ru-RU"/>
        </w:rPr>
        <w:t>- Отложить товар</w:t>
      </w:r>
    </w:p>
    <w:p w:rsidR="00D568A6" w:rsidRPr="00521961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C0C0C0"/>
          <w:sz w:val="23"/>
          <w:szCs w:val="23"/>
          <w:lang w:eastAsia="ru-RU"/>
        </w:rPr>
      </w:pPr>
      <w:r w:rsidRPr="00521961">
        <w:rPr>
          <w:rFonts w:ascii="Arial" w:hAnsi="Arial" w:cs="Arial"/>
          <w:color w:val="C0C0C0"/>
          <w:sz w:val="23"/>
          <w:szCs w:val="23"/>
          <w:lang w:eastAsia="ru-RU"/>
        </w:rPr>
        <w:t>- Добавить к сравнению</w:t>
      </w:r>
    </w:p>
    <w:p w:rsidR="00D568A6" w:rsidRPr="00521961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C0C0C0"/>
          <w:sz w:val="23"/>
          <w:szCs w:val="23"/>
          <w:lang w:eastAsia="ru-RU"/>
        </w:rPr>
      </w:pPr>
      <w:r w:rsidRPr="00521961">
        <w:rPr>
          <w:rFonts w:ascii="Arial" w:hAnsi="Arial" w:cs="Arial"/>
          <w:color w:val="C0C0C0"/>
          <w:sz w:val="23"/>
          <w:szCs w:val="23"/>
          <w:lang w:eastAsia="ru-RU"/>
        </w:rPr>
        <w:t>/* Конец блока Набор Слов */</w:t>
      </w:r>
    </w:p>
    <w:p w:rsidR="00D568A6" w:rsidRPr="007D147E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7D147E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- Быстрый заказ ... как тут купить в один клик </w:t>
      </w:r>
      <w:hyperlink r:id="rId7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https://железная-мебель.рф/catalog/verstaki/verstaki-serii-vp/verstak-vp-5-1-6/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открывается форма, соответственно отправляется информация о </w:t>
      </w:r>
      <w:r w:rsidRPr="007D147E"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нужном товаре 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на почту менеджера.</w:t>
      </w:r>
    </w:p>
    <w:p w:rsidR="00D568A6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>- на всех карточках товара должна быть новая Форма "Быстрый заказ".</w:t>
      </w:r>
    </w:p>
    <w:p w:rsidR="00D568A6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65469">
        <w:rPr>
          <w:rFonts w:ascii="Arial" w:hAnsi="Arial" w:cs="Arial"/>
          <w:i/>
          <w:color w:val="0000FF"/>
          <w:sz w:val="23"/>
          <w:szCs w:val="23"/>
          <w:lang w:eastAsia="ru-RU"/>
        </w:rPr>
        <w:t>Принято к исполнению</w:t>
      </w:r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то, что понятно и не входит в набор слов (здесь и далее)</w:t>
      </w:r>
      <w:r w:rsidRPr="00A65469">
        <w:rPr>
          <w:rFonts w:ascii="Arial" w:hAnsi="Arial" w:cs="Arial"/>
          <w:i/>
          <w:color w:val="0000FF"/>
          <w:sz w:val="23"/>
          <w:szCs w:val="23"/>
          <w:lang w:eastAsia="ru-RU"/>
        </w:rPr>
        <w:t>.</w:t>
      </w:r>
    </w:p>
    <w:p w:rsidR="00D568A6" w:rsidRPr="00BF6035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И, чёрт подери, </w:t>
      </w:r>
      <w:r w:rsidRPr="00521961">
        <w:rPr>
          <w:rFonts w:ascii="Arial" w:hAnsi="Arial" w:cs="Arial"/>
          <w:b/>
          <w:i/>
          <w:color w:val="0000FF"/>
          <w:sz w:val="28"/>
          <w:szCs w:val="28"/>
          <w:lang w:eastAsia="ru-RU"/>
        </w:rPr>
        <w:t>это не одна, а ТРИ,  ТРИ задачи!</w:t>
      </w:r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И не самых простых! А как иначе такое трактовать?</w:t>
      </w:r>
    </w:p>
    <w:p w:rsidR="00D568A6" w:rsidRPr="001E5AC1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/* Начало блока Набор Слов */</w:t>
      </w:r>
    </w:p>
    <w:p w:rsidR="00D568A6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eastAsia="ru-RU"/>
        </w:rPr>
      </w:pP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>Форма должна автоматически запоминать товар, с которого идет этот заказ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и</w:t>
      </w:r>
      <w:r w:rsidRPr="001E5AC1"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 xml:space="preserve"> менеджер должен получить информацию какой товар нужен покупателю.</w:t>
      </w:r>
    </w:p>
    <w:p w:rsidR="00D568A6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Конец</w:t>
      </w: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Pr="001E5AC1" w:rsidRDefault="00D568A6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Форму для мобильной версии меньше по размеру делаем.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На странице товара есть поля ДОСТАВКА и СРОК.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Они заполняются из файла загрузки (текст вставляется) или из админки.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A01424">
      <w:pPr>
        <w:rPr>
          <w:lang w:eastAsia="ru-RU"/>
        </w:rPr>
      </w:pPr>
      <w:r>
        <w:rPr>
          <w:lang w:eastAsia="ru-RU"/>
        </w:rPr>
        <w:t xml:space="preserve">В файл загрузки </w:t>
      </w:r>
      <w:r>
        <w:rPr>
          <w:lang w:val="en-US" w:eastAsia="ru-RU"/>
        </w:rPr>
        <w:t>xls</w:t>
      </w:r>
      <w:r w:rsidRPr="00D700EA">
        <w:rPr>
          <w:lang w:eastAsia="ru-RU"/>
        </w:rPr>
        <w:t xml:space="preserve"> </w:t>
      </w:r>
      <w:r>
        <w:rPr>
          <w:lang w:eastAsia="ru-RU"/>
        </w:rPr>
        <w:t xml:space="preserve">добавили 2 поля СРОК и ДОСТАВКА (см файл. </w:t>
      </w:r>
      <w:r>
        <w:rPr>
          <w:lang w:val="en-US" w:eastAsia="ru-RU"/>
        </w:rPr>
        <w:t>Xls</w:t>
      </w:r>
      <w:r w:rsidRPr="008E2960">
        <w:rPr>
          <w:lang w:eastAsia="ru-RU"/>
        </w:rPr>
        <w:t>).</w:t>
      </w:r>
    </w:p>
    <w:p w:rsidR="00D568A6" w:rsidRPr="00BF6035" w:rsidRDefault="00D568A6" w:rsidP="00A01424">
      <w:pPr>
        <w:rPr>
          <w:rFonts w:ascii="Arial" w:hAnsi="Arial" w:cs="Arial"/>
          <w:i/>
          <w:color w:val="FF0000"/>
          <w:sz w:val="23"/>
          <w:szCs w:val="23"/>
          <w:lang w:eastAsia="ru-RU"/>
        </w:rPr>
      </w:pPr>
      <w:r w:rsidRPr="00BF6035">
        <w:rPr>
          <w:rFonts w:ascii="Arial" w:hAnsi="Arial" w:cs="Arial"/>
          <w:i/>
          <w:color w:val="FF0000"/>
          <w:sz w:val="23"/>
          <w:szCs w:val="23"/>
          <w:lang w:eastAsia="ru-RU"/>
        </w:rPr>
        <w:t>Непонятно.</w:t>
      </w:r>
    </w:p>
    <w:p w:rsidR="00D568A6" w:rsidRPr="002A6579" w:rsidRDefault="00D568A6" w:rsidP="002A6579">
      <w:pPr>
        <w:rPr>
          <w:b/>
          <w:i/>
          <w:sz w:val="28"/>
          <w:szCs w:val="28"/>
          <w:lang w:eastAsia="ru-RU"/>
        </w:rPr>
      </w:pPr>
      <w:r w:rsidRPr="002A6579">
        <w:rPr>
          <w:b/>
          <w:i/>
          <w:sz w:val="28"/>
          <w:szCs w:val="28"/>
          <w:lang w:eastAsia="ru-RU"/>
        </w:rPr>
        <w:t>Срок поставки</w:t>
      </w:r>
    </w:p>
    <w:p w:rsidR="00D568A6" w:rsidRPr="00D700EA" w:rsidRDefault="00D568A6" w:rsidP="00D700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Со склада производства в г. Санкт-Петербург.</w:t>
      </w:r>
    </w:p>
    <w:p w:rsidR="00D568A6" w:rsidRPr="00D700EA" w:rsidRDefault="00D568A6" w:rsidP="00D700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Срок изготовления 4-6 недель.</w:t>
      </w:r>
    </w:p>
    <w:p w:rsidR="00D568A6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</w:pPr>
    </w:p>
    <w:p w:rsidR="00D568A6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01424">
        <w:rPr>
          <w:rFonts w:ascii="Arial" w:hAnsi="Arial" w:cs="Arial"/>
          <w:color w:val="FFFFFF"/>
          <w:sz w:val="23"/>
          <w:szCs w:val="23"/>
          <w:highlight w:val="red"/>
          <w:lang w:val="en-US" w:eastAsia="ru-RU"/>
        </w:rPr>
        <w:t>/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val="en-US" w:eastAsia="ru-RU"/>
        </w:rPr>
        <w:t xml:space="preserve"> 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Pr="00D700EA" w:rsidRDefault="00D568A6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Галочки раскрытия не нужны должны сразу выводиться условие 1 или условие 2</w:t>
      </w:r>
    </w:p>
    <w:p w:rsidR="00D568A6" w:rsidRDefault="00D568A6" w:rsidP="00D700E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Программист добавляет в админке и на странице товара текстовое поле Срок поставки: - заполняется оно либо в ручную</w:t>
      </w:r>
    </w:p>
    <w:p w:rsidR="00D568A6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Конец</w:t>
      </w: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Pr="00A01424" w:rsidRDefault="00D568A6" w:rsidP="00D700E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3"/>
          <w:szCs w:val="23"/>
          <w:lang w:eastAsia="ru-RU"/>
        </w:rPr>
      </w:pPr>
    </w:p>
    <w:p w:rsidR="00D568A6" w:rsidRPr="00D700EA" w:rsidRDefault="00D568A6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из админки, или из таблицы Эксель ( в таблицу добавляем столбец, в обязательные поля после столбца цена в евро).</w:t>
      </w:r>
    </w:p>
    <w:p w:rsidR="00D568A6" w:rsidRDefault="00D568A6" w:rsidP="00D700E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3"/>
          <w:szCs w:val="23"/>
          <w:lang w:eastAsia="ru-RU"/>
        </w:rPr>
      </w:pPr>
    </w:p>
    <w:p w:rsidR="00D568A6" w:rsidRDefault="00D568A6" w:rsidP="00D700EA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FF"/>
          <w:sz w:val="23"/>
          <w:szCs w:val="23"/>
          <w:lang w:eastAsia="ru-RU"/>
        </w:rPr>
      </w:pPr>
      <w:r w:rsidRPr="00A65469">
        <w:rPr>
          <w:rFonts w:ascii="Times New Roman" w:hAnsi="Times New Roman"/>
          <w:i/>
          <w:color w:val="0000FF"/>
          <w:sz w:val="23"/>
          <w:szCs w:val="23"/>
          <w:lang w:eastAsia="ru-RU"/>
        </w:rPr>
        <w:t>И что?</w:t>
      </w:r>
    </w:p>
    <w:p w:rsidR="00D568A6" w:rsidRPr="002A6579" w:rsidRDefault="00D568A6" w:rsidP="00D700EA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FF"/>
          <w:sz w:val="23"/>
          <w:szCs w:val="23"/>
          <w:lang w:eastAsia="ru-RU"/>
        </w:rPr>
      </w:pPr>
    </w:p>
    <w:p w:rsidR="00D568A6" w:rsidRPr="002A6579" w:rsidRDefault="00D568A6" w:rsidP="002A6579">
      <w:pPr>
        <w:rPr>
          <w:b/>
          <w:i/>
          <w:sz w:val="28"/>
          <w:szCs w:val="28"/>
        </w:rPr>
      </w:pPr>
      <w:r w:rsidRPr="002A6579">
        <w:rPr>
          <w:b/>
          <w:i/>
          <w:sz w:val="28"/>
          <w:szCs w:val="28"/>
          <w:lang w:eastAsia="ru-RU"/>
        </w:rPr>
        <w:t>Доставка</w:t>
      </w:r>
    </w:p>
    <w:p w:rsidR="00D568A6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Pr="00D700EA" w:rsidRDefault="00D568A6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Бесплатная доставка до терминала ТК "Деловые линии" в г. Санкт-Петербург и отправка в Ваш</w:t>
      </w:r>
    </w:p>
    <w:p w:rsidR="00D568A6" w:rsidRPr="00D700EA" w:rsidRDefault="00D568A6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адрес. Стоимость дальнейшей доставки рассчитывается отдельно и может быть включена в сумму</w:t>
      </w:r>
    </w:p>
    <w:p w:rsidR="00D568A6" w:rsidRPr="00D700EA" w:rsidRDefault="00D568A6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заказа.</w:t>
      </w:r>
    </w:p>
    <w:p w:rsidR="00D568A6" w:rsidRPr="00D700EA" w:rsidRDefault="00D568A6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Галочки раскрытия не нужны должны сразу выводиться условие оно тут одно.</w:t>
      </w:r>
    </w:p>
    <w:p w:rsidR="00D568A6" w:rsidRDefault="00D568A6" w:rsidP="00D700E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 xml:space="preserve">Программист добавляет в админке и на странице товара текстовое поле Доставка - заполняется оно либо в ручную </w:t>
      </w:r>
    </w:p>
    <w:p w:rsidR="00D568A6" w:rsidRDefault="00D568A6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Конец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Pr="00BF6035" w:rsidRDefault="00D568A6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из</w:t>
      </w:r>
      <w:r>
        <w:rPr>
          <w:rFonts w:ascii="yandex-sans" w:hAnsi="yandex-sans"/>
          <w:color w:val="000000"/>
          <w:sz w:val="23"/>
          <w:szCs w:val="23"/>
          <w:lang w:eastAsia="ru-RU"/>
        </w:rPr>
        <w:t xml:space="preserve"> </w:t>
      </w: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админки, или из таблицы Эксель ( в таблицу добавляем столбец, в обязательные поля после столбца цена в евро).</w:t>
      </w:r>
    </w:p>
    <w:p w:rsidR="00D568A6" w:rsidRPr="00BF6035" w:rsidRDefault="00D568A6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</w:p>
    <w:p w:rsidR="00D568A6" w:rsidRPr="002A6579" w:rsidRDefault="00D568A6" w:rsidP="00D700EA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FF"/>
          <w:sz w:val="23"/>
          <w:szCs w:val="23"/>
          <w:lang w:eastAsia="ru-RU"/>
        </w:rPr>
      </w:pPr>
      <w:r w:rsidRPr="002A6579">
        <w:rPr>
          <w:rFonts w:ascii="yandex-sans" w:hAnsi="yandex-sans"/>
          <w:i/>
          <w:color w:val="0000FF"/>
          <w:sz w:val="23"/>
          <w:szCs w:val="23"/>
          <w:lang w:eastAsia="ru-RU"/>
        </w:rPr>
        <w:t>И что?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2A6579" w:rsidRDefault="00D568A6" w:rsidP="002A6579">
      <w:pPr>
        <w:pStyle w:val="Heading2"/>
        <w:rPr>
          <w:lang w:eastAsia="ru-RU"/>
        </w:rPr>
      </w:pPr>
      <w:r>
        <w:rPr>
          <w:lang w:eastAsia="ru-RU"/>
        </w:rPr>
        <w:t>Итог</w:t>
      </w:r>
      <w:r w:rsidRPr="002A6579">
        <w:rPr>
          <w:lang w:eastAsia="ru-RU"/>
        </w:rPr>
        <w:t xml:space="preserve"> </w:t>
      </w:r>
      <w:r>
        <w:rPr>
          <w:lang w:eastAsia="ru-RU"/>
        </w:rPr>
        <w:t>Быстрый заказ</w:t>
      </w:r>
    </w:p>
    <w:p w:rsidR="00D568A6" w:rsidRDefault="00D568A6" w:rsidP="002A6579">
      <w:pPr>
        <w:pStyle w:val="Heading2"/>
        <w:rPr>
          <w:lang w:eastAsia="ru-RU"/>
        </w:rPr>
      </w:pPr>
      <w:r>
        <w:rPr>
          <w:lang w:eastAsia="ru-RU"/>
        </w:rPr>
        <w:t>Итог Отправка форм</w:t>
      </w:r>
    </w:p>
    <w:p w:rsidR="00D568A6" w:rsidRDefault="00D568A6" w:rsidP="002A6579">
      <w:pPr>
        <w:pStyle w:val="Heading2"/>
        <w:rPr>
          <w:lang w:eastAsia="ru-RU"/>
        </w:rPr>
      </w:pPr>
      <w:r>
        <w:rPr>
          <w:lang w:val="en-US" w:eastAsia="ru-RU"/>
        </w:rPr>
        <w:t xml:space="preserve">? </w:t>
      </w:r>
      <w:r>
        <w:rPr>
          <w:lang w:eastAsia="ru-RU"/>
        </w:rPr>
        <w:t>Итог Доставка и Сроки</w:t>
      </w:r>
    </w:p>
    <w:p w:rsidR="00D568A6" w:rsidRDefault="00D568A6" w:rsidP="00DA417C">
      <w:pPr>
        <w:rPr>
          <w:lang w:eastAsia="ru-RU"/>
        </w:rPr>
      </w:pPr>
      <w:r>
        <w:rPr>
          <w:lang w:eastAsia="ru-RU"/>
        </w:rPr>
        <w:t>Постановка задачи запутана и туманна. Поэтому.</w:t>
      </w:r>
    </w:p>
    <w:p w:rsidR="00D568A6" w:rsidRDefault="00D568A6" w:rsidP="001C001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Экспортируем параметры доставки и сроков из Экселя. Как сказано выше.</w:t>
      </w:r>
    </w:p>
    <w:p w:rsidR="00D568A6" w:rsidRDefault="00D568A6" w:rsidP="001C001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Делаем редактирование этих полей каждого товара в админке.</w:t>
      </w:r>
    </w:p>
    <w:p w:rsidR="00D568A6" w:rsidRDefault="00D568A6" w:rsidP="001C001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Если эти поля пустые \ не заданы (а они не заданы для всех уже импортированных товаров) – на фронте выводим сообщения по умолчанию.</w:t>
      </w:r>
    </w:p>
    <w:p w:rsidR="00D568A6" w:rsidRDefault="00D568A6" w:rsidP="001C001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Позднее в админке в редакторе товаров (и не только) делаем для свойств выпадающие списки для возможных значений всех свойств. И прочие удобности.</w:t>
      </w:r>
    </w:p>
    <w:p w:rsidR="00D568A6" w:rsidRDefault="00D568A6" w:rsidP="001C001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Остальные детали впоследствии следствие определит )). Ну, например, то, что доставку стоило бы делать не так, как написано в постановке задачи. Хотя чёрт его знает, по хорошему, что там написано. Слова, буквы… А делать надо было бы так, чтобы доставку можно было выбирать. И, соответственно, доставка – это не свойство товара. А свойство заказа. И в экселе ему делать нечего. Не говоря уже о том, что… много ещё о чём…</w:t>
      </w:r>
    </w:p>
    <w:p w:rsidR="00D568A6" w:rsidRDefault="00D568A6" w:rsidP="00381C1C">
      <w:pPr>
        <w:ind w:left="360"/>
        <w:rPr>
          <w:lang w:eastAsia="ru-RU"/>
        </w:rPr>
      </w:pPr>
      <w:r>
        <w:rPr>
          <w:lang w:eastAsia="ru-RU"/>
        </w:rPr>
        <w:t>Ну я подумаю, может сразу сделаю не то, что написано .а то, что действительно нужно. А может и не сделаю ).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A01424">
      <w:pPr>
        <w:pStyle w:val="Heading1"/>
        <w:rPr>
          <w:lang w:eastAsia="ru-RU"/>
        </w:rPr>
      </w:pPr>
      <w:r w:rsidRPr="007416E2">
        <w:rPr>
          <w:highlight w:val="green"/>
          <w:lang w:eastAsia="ru-RU"/>
        </w:rPr>
        <w:t>14Д.</w:t>
      </w:r>
      <w:r w:rsidRPr="007D147E">
        <w:rPr>
          <w:lang w:eastAsia="ru-RU"/>
        </w:rPr>
        <w:t xml:space="preserve"> Функционал иконки</w:t>
      </w:r>
      <w:r>
        <w:rPr>
          <w:lang w:eastAsia="ru-RU"/>
        </w:rPr>
        <w:t xml:space="preserve"> (дубль избранное и сравнение)</w:t>
      </w:r>
    </w:p>
    <w:p w:rsidR="00D568A6" w:rsidRPr="002A6579" w:rsidRDefault="00D568A6" w:rsidP="002A6579">
      <w:pPr>
        <w:rPr>
          <w:i/>
          <w:color w:val="0000FF"/>
          <w:sz w:val="24"/>
          <w:szCs w:val="24"/>
          <w:lang w:eastAsia="ru-RU"/>
        </w:rPr>
      </w:pPr>
      <w:r w:rsidRPr="002A6579">
        <w:rPr>
          <w:i/>
          <w:color w:val="0000FF"/>
          <w:sz w:val="24"/>
          <w:szCs w:val="24"/>
          <w:lang w:eastAsia="ru-RU"/>
        </w:rPr>
        <w:t>Никакой это не функционал иконки! А целых две подсистемы, Избранное и Сравнение.</w:t>
      </w:r>
    </w:p>
    <w:p w:rsidR="00D568A6" w:rsidRPr="007D147E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- иконка Отложить товар - при нажатии на иконку появляется табличка с надписью (аналогично как при добавлении товара в корзину)  </w:t>
      </w:r>
      <w:r w:rsidRPr="007D147E">
        <w:rPr>
          <w:rFonts w:ascii="Arial" w:hAnsi="Arial" w:cs="Arial"/>
          <w:b/>
          <w:bCs/>
          <w:color w:val="313132"/>
          <w:sz w:val="27"/>
          <w:szCs w:val="27"/>
          <w:shd w:val="clear" w:color="auto" w:fill="FFFFFF"/>
          <w:lang w:eastAsia="ru-RU"/>
        </w:rPr>
        <w:t>Товар </w:t>
      </w:r>
      <w:hyperlink r:id="rId8" w:tgtFrame="_blank" w:history="1">
        <w:r w:rsidRPr="007D147E">
          <w:rPr>
            <w:rFonts w:ascii="Arial" w:hAnsi="Arial" w:cs="Arial"/>
            <w:b/>
            <w:bCs/>
            <w:color w:val="CA1E1E"/>
            <w:sz w:val="27"/>
            <w:szCs w:val="27"/>
            <w:lang w:eastAsia="ru-RU"/>
          </w:rPr>
          <w:t>АЛФ-15-7 Стол рабочий АЛЬФА</w:t>
        </w:r>
      </w:hyperlink>
      <w:r w:rsidRPr="007D147E">
        <w:rPr>
          <w:rFonts w:ascii="Arial" w:hAnsi="Arial" w:cs="Arial"/>
          <w:b/>
          <w:bCs/>
          <w:color w:val="313132"/>
          <w:sz w:val="27"/>
          <w:szCs w:val="27"/>
          <w:shd w:val="clear" w:color="auto" w:fill="FFFFFF"/>
          <w:lang w:eastAsia="ru-RU"/>
        </w:rPr>
        <w:t> добавлен в список отложенных товаров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 xml:space="preserve">на иконке отображается количество отложенных товаров. Товары откладываются на отдельную страницу делаем как скрин11, по 6 товаров в строке - 2 строки. С кнопками - Отчистить список отложенных товаров - Продолжить покупки (ссылка на каталог товаров),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И пусть будет кнопка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«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удалить товар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»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 xml:space="preserve"> из списка отложенных товаров Скрин12. 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DE4824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</w:t>
      </w: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-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функционал </w:t>
      </w: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иконки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«</w:t>
      </w: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отложить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товар» - как обычная новая страница сайта с отложенными товарами, как «Избранное»  Тут нажмите на сердечко на товаре </w:t>
      </w:r>
      <w:hyperlink r:id="rId9" w:history="1">
        <w:r w:rsidRPr="004A3801">
          <w:rPr>
            <w:rStyle w:val="Hyperlink"/>
            <w:rFonts w:ascii="Arial" w:hAnsi="Arial" w:cs="Arial"/>
            <w:sz w:val="23"/>
            <w:szCs w:val="23"/>
            <w:lang w:eastAsia="ru-RU"/>
          </w:rPr>
          <w:t>https://marquisonline.ru/samovsasyivayushhie-strujnyie-nasosyi/</w:t>
        </w:r>
      </w:hyperlink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</w:p>
    <w:p w:rsidR="00D568A6" w:rsidRDefault="00D568A6" w:rsidP="00DE4824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и он добавится на страницу </w:t>
      </w:r>
      <w:hyperlink r:id="rId10" w:history="1">
        <w:r w:rsidRPr="004A3801">
          <w:rPr>
            <w:rStyle w:val="Hyperlink"/>
            <w:rFonts w:ascii="Arial" w:hAnsi="Arial" w:cs="Arial"/>
            <w:sz w:val="23"/>
            <w:szCs w:val="23"/>
            <w:lang w:eastAsia="ru-RU"/>
          </w:rPr>
          <w:t>https://marquisonline.ru/izbrannoe.html</w:t>
        </w:r>
      </w:hyperlink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</w:p>
    <w:p w:rsidR="00D568A6" w:rsidRPr="001E5AC1" w:rsidRDefault="00D568A6" w:rsidP="00DE4824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Т.е кнопка СЕРДЕЧКО может как добавлять товар в ИЗБРАННОЕ, та ки удалять товар из избранного. Просто при наведении на сердечко появится всплывашка-коммент: «Добавить в  Избранное» или «Удалить из избранного».</w:t>
      </w:r>
    </w:p>
    <w:p w:rsidR="00D568A6" w:rsidRPr="007D147E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7D147E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- иконка Добавить к сравнению - при нажатии на иконку появляется табличка с надписью (аналогично как при добавлении товара в корзину)  </w:t>
      </w:r>
      <w:r w:rsidRPr="007D147E">
        <w:rPr>
          <w:rFonts w:ascii="Arial" w:hAnsi="Arial" w:cs="Arial"/>
          <w:b/>
          <w:bCs/>
          <w:color w:val="313132"/>
          <w:sz w:val="27"/>
          <w:szCs w:val="27"/>
          <w:lang w:eastAsia="ru-RU"/>
        </w:rPr>
        <w:t>Товар </w:t>
      </w:r>
      <w:hyperlink r:id="rId11" w:tgtFrame="_blank" w:history="1">
        <w:r w:rsidRPr="007D147E">
          <w:rPr>
            <w:rFonts w:ascii="Arial" w:hAnsi="Arial" w:cs="Arial"/>
            <w:b/>
            <w:bCs/>
            <w:color w:val="CA1E1E"/>
            <w:sz w:val="27"/>
            <w:szCs w:val="27"/>
            <w:lang w:eastAsia="ru-RU"/>
          </w:rPr>
          <w:t>АЛФ-15-7 Стол рабочий АЛЬФА</w:t>
        </w:r>
      </w:hyperlink>
      <w:r w:rsidRPr="007D147E">
        <w:rPr>
          <w:rFonts w:ascii="Arial" w:hAnsi="Arial" w:cs="Arial"/>
          <w:b/>
          <w:bCs/>
          <w:color w:val="313132"/>
          <w:sz w:val="27"/>
          <w:szCs w:val="27"/>
          <w:lang w:eastAsia="ru-RU"/>
        </w:rPr>
        <w:t> добавлен в список сравнения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на иконке отображается количество отложенных товаров. Товары откладываются на отдельную страницу делаем как скрин14, по 1 строке с прокруткой . С кнопками - Отчистить список сравнения - Продолжить покупки (ссылка на каталог товаров), Продумать кнопку удалить товар из списка сравнения Скрин14.  Выводим товары как на витрине каталога под ними выводим Технические характеристики таблицей. 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1E5AC1" w:rsidRDefault="00D568A6" w:rsidP="00A0285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-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функционал </w:t>
      </w: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иконки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«добавления товара к сравнению»: тут можно добавить к сравнению </w:t>
      </w:r>
      <w:hyperlink r:id="rId12" w:history="1">
        <w:r w:rsidRPr="004A3801">
          <w:rPr>
            <w:rStyle w:val="Hyperlink"/>
            <w:rFonts w:ascii="Arial" w:hAnsi="Arial" w:cs="Arial"/>
            <w:sz w:val="23"/>
            <w:szCs w:val="23"/>
            <w:lang w:eastAsia="ru-RU"/>
          </w:rPr>
          <w:t>https://marquisonline.ru/samovsasyivayushhie-strujnyie-nasosyi/</w:t>
        </w:r>
      </w:hyperlink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и товар просто в раскрытом виде добавится сюда </w:t>
      </w:r>
      <w:hyperlink r:id="rId13" w:history="1">
        <w:r w:rsidRPr="004A3801">
          <w:rPr>
            <w:rStyle w:val="Hyperlink"/>
            <w:rFonts w:ascii="Arial" w:hAnsi="Arial" w:cs="Arial"/>
            <w:sz w:val="23"/>
            <w:szCs w:val="23"/>
            <w:lang w:eastAsia="ru-RU"/>
          </w:rPr>
          <w:t>https://marquisonline.ru/compare.html</w:t>
        </w:r>
      </w:hyperlink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</w:p>
    <w:p w:rsidR="00D568A6" w:rsidRPr="00BF6035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A21003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Идея в основном понятна. Принято к исполнению.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A65469">
        <w:rPr>
          <w:rFonts w:ascii="Arial" w:hAnsi="Arial" w:cs="Arial"/>
          <w:color w:val="000000"/>
          <w:sz w:val="23"/>
          <w:szCs w:val="23"/>
          <w:lang w:val="en-US" w:eastAsia="ru-RU"/>
        </w:rPr>
        <w:t> </w:t>
      </w:r>
    </w:p>
    <w:p w:rsidR="00D568A6" w:rsidRDefault="00D568A6" w:rsidP="00413D06">
      <w:pPr>
        <w:pStyle w:val="Heading1"/>
      </w:pPr>
      <w:r w:rsidRPr="00413D06">
        <w:t xml:space="preserve">Следствие 16. </w:t>
      </w:r>
      <w:r>
        <w:t>Переделка системы параметров в key-value</w:t>
      </w:r>
    </w:p>
    <w:p w:rsidR="00D568A6" w:rsidRPr="00413D06" w:rsidRDefault="00D568A6" w:rsidP="00413D06">
      <w:r>
        <w:t xml:space="preserve">«Все тексты пока hardcoded, ибо текущая реализация параметров настройки системы в виде «таблица params  =&gt; имя поля» – совершенно невменяема!!! и будет в последствии переделана в </w:t>
      </w:r>
      <w:r>
        <w:rPr>
          <w:lang w:val="en-US"/>
        </w:rPr>
        <w:t>key</w:t>
      </w:r>
      <w:r>
        <w:t xml:space="preserve"> </w:t>
      </w:r>
      <w:r w:rsidRPr="00C17214">
        <w:t>=</w:t>
      </w:r>
      <w:r>
        <w:t xml:space="preserve">&gt; </w:t>
      </w:r>
      <w:r w:rsidRPr="00C17214">
        <w:t>value</w:t>
      </w:r>
      <w:r>
        <w:t>»</w:t>
      </w:r>
    </w:p>
    <w:p w:rsidR="00D568A6" w:rsidRPr="00413D06" w:rsidRDefault="00D568A6" w:rsidP="00413D06">
      <w:pPr>
        <w:pStyle w:val="Heading2"/>
      </w:pPr>
      <w:r>
        <w:t>Итог</w:t>
      </w:r>
    </w:p>
    <w:p w:rsidR="00D568A6" w:rsidRPr="009F512B" w:rsidRDefault="00D568A6" w:rsidP="00413D06">
      <w:pPr>
        <w:pStyle w:val="Heading1"/>
        <w:rPr>
          <w:lang w:eastAsia="ru-RU"/>
        </w:rPr>
      </w:pPr>
      <w:r w:rsidRPr="007416E2">
        <w:rPr>
          <w:highlight w:val="green"/>
          <w:lang w:eastAsia="ru-RU"/>
        </w:rPr>
        <w:t>18Д.</w:t>
      </w:r>
      <w:r w:rsidRPr="007D147E">
        <w:rPr>
          <w:lang w:eastAsia="ru-RU"/>
        </w:rPr>
        <w:t xml:space="preserve"> </w:t>
      </w:r>
      <w:r w:rsidRPr="007D147E">
        <w:rPr>
          <w:color w:val="000000"/>
          <w:sz w:val="23"/>
          <w:szCs w:val="23"/>
          <w:lang w:eastAsia="ru-RU"/>
        </w:rPr>
        <w:t>Формы для отправки сообщений со страниц</w:t>
      </w:r>
      <w:r>
        <w:rPr>
          <w:color w:val="000000"/>
          <w:sz w:val="23"/>
          <w:szCs w:val="23"/>
          <w:lang w:eastAsia="ru-RU"/>
        </w:rPr>
        <w:t xml:space="preserve"> (дубль Отправка форм)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Формы для отправки сообщений со страниц: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hyperlink r:id="rId14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https://промышленная-мебель.рус/vyezd-specialista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выезд эксперта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hyperlink r:id="rId15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https://промышленная-мебель.рус/3d-proekt-pomesenij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3Д проект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hyperlink r:id="rId16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https://промышленная-мебель.рус/tehniceskoe-zadanie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разработка ТЗ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hyperlink r:id="rId17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https://промышленная-мебель.рус/sborka-mebeli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Сборка мебели 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Нужно сделать не большие формы на этих страницах как сделано тут </w:t>
      </w:r>
      <w:hyperlink r:id="rId18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https://nizhniy-novgorod.defo.ru/services/specialist/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 сверху написано название услуги ... в Нашем случае это будет (Выезд эксперта, 3D - проект помещения, Подготовка ТЗ для торгов, Сборка мебели) ... Поля оставляем (Ваше имя *, Телефон *, E-mail, Сообщение *).</w:t>
      </w:r>
    </w:p>
    <w:p w:rsidR="00D568A6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A5341A" w:rsidRDefault="00D568A6" w:rsidP="00413D06">
      <w:pPr>
        <w:shd w:val="clear" w:color="auto" w:fill="FFFFFF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</w:t>
      </w:r>
      <w:r w:rsidRPr="00A5341A">
        <w:rPr>
          <w:rFonts w:ascii="Arial" w:hAnsi="Arial" w:cs="Arial"/>
          <w:color w:val="000000"/>
          <w:sz w:val="23"/>
          <w:szCs w:val="23"/>
          <w:lang w:eastAsia="ru-RU"/>
        </w:rPr>
        <w:t>Формы одинаковые по содержанию и отправки. Отличаются только названием самой формы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.</w:t>
      </w:r>
    </w:p>
    <w:p w:rsidR="00D568A6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К версталам и дизайнерам, пожалуйста. Но может быть что-то и сделаю сам.</w:t>
      </w:r>
    </w:p>
    <w:p w:rsidR="00D568A6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Д</w:t>
      </w:r>
      <w:r w:rsidRPr="00A5341A">
        <w:rPr>
          <w:rFonts w:ascii="Arial" w:hAnsi="Arial" w:cs="Arial"/>
          <w:color w:val="000000"/>
          <w:sz w:val="23"/>
          <w:szCs w:val="23"/>
          <w:lang w:eastAsia="ru-RU"/>
        </w:rPr>
        <w:t>елаем кнопку на странице и всплывающую форму.</w:t>
      </w:r>
      <w:r w:rsidRPr="00A5341A"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 - форму делаем прямо на странице, разместим ее в контентной области. </w:t>
      </w:r>
      <w:hyperlink r:id="rId19" w:tgtFrame="_blank" w:history="1">
        <w:r w:rsidRPr="00A5341A">
          <w:rPr>
            <w:rFonts w:ascii="Arial" w:hAnsi="Arial" w:cs="Arial"/>
            <w:b/>
            <w:bCs/>
            <w:color w:val="2222CC"/>
            <w:sz w:val="23"/>
            <w:szCs w:val="23"/>
            <w:u w:val="single"/>
            <w:lang w:eastAsia="ru-RU"/>
          </w:rPr>
          <w:t>https://nizhniy-novgorod.defo.ru/services/specialist/</w:t>
        </w:r>
      </w:hyperlink>
      <w:r w:rsidRPr="00A5341A"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  скрин21</w:t>
      </w:r>
    </w:p>
    <w:p w:rsidR="00D568A6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Конец</w:t>
      </w: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A21003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Примерно догадываюсь, о чём это. Может быть сделаю.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</w:t>
      </w:r>
    </w:p>
    <w:p w:rsidR="00D568A6" w:rsidRPr="009F512B" w:rsidRDefault="00D568A6" w:rsidP="00413D06">
      <w:pPr>
        <w:pStyle w:val="Heading1"/>
        <w:rPr>
          <w:lang w:eastAsia="ru-RU"/>
        </w:rPr>
      </w:pPr>
      <w:r w:rsidRPr="007416E2">
        <w:rPr>
          <w:highlight w:val="green"/>
          <w:lang w:eastAsia="ru-RU"/>
        </w:rPr>
        <w:t>26.</w:t>
      </w:r>
      <w:r w:rsidRPr="007D147E">
        <w:rPr>
          <w:lang w:eastAsia="ru-RU"/>
        </w:rPr>
        <w:t xml:space="preserve"> </w:t>
      </w:r>
      <w:r>
        <w:rPr>
          <w:lang w:eastAsia="ru-RU"/>
        </w:rPr>
        <w:t>Письмо после отправки заказа через корзину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После после отправки заказа через корзину выводится страница </w:t>
      </w:r>
      <w:hyperlink r:id="rId20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http://промышленная-мебель.рус/vash-zakaz-prinyat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... нужно что бы одновременно с этим отправлялось письмо клиенту, содержание письма я вышлю. (в корзине сделать обязательным для заполнения поле телефон и емайл - сейчас обязательный только телефон).</w:t>
      </w:r>
    </w:p>
    <w:p w:rsidR="00D568A6" w:rsidRPr="007D147E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</w:t>
      </w:r>
    </w:p>
    <w:p w:rsidR="00D568A6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EA27D2">
        <w:rPr>
          <w:rFonts w:ascii="Arial" w:hAnsi="Arial" w:cs="Arial"/>
          <w:i/>
          <w:color w:val="0000FF"/>
          <w:sz w:val="23"/>
          <w:szCs w:val="23"/>
          <w:lang w:eastAsia="ru-RU"/>
        </w:rPr>
        <w:t>Принято к исполнению.</w:t>
      </w:r>
    </w:p>
    <w:p w:rsidR="00D568A6" w:rsidRPr="00EA27D2" w:rsidRDefault="00D568A6" w:rsidP="00413D06">
      <w:pPr>
        <w:pStyle w:val="Heading2"/>
        <w:rPr>
          <w:lang w:eastAsia="ru-RU"/>
        </w:rPr>
      </w:pPr>
      <w:r>
        <w:rPr>
          <w:lang w:eastAsia="ru-RU"/>
        </w:rPr>
        <w:t>Итог</w:t>
      </w:r>
    </w:p>
    <w:p w:rsidR="00D568A6" w:rsidRDefault="00D568A6" w:rsidP="00413D06">
      <w:pPr>
        <w:pStyle w:val="Heading1"/>
      </w:pPr>
      <w:r w:rsidRPr="007416E2">
        <w:rPr>
          <w:highlight w:val="green"/>
        </w:rPr>
        <w:t>38</w:t>
      </w:r>
      <w:r>
        <w:t xml:space="preserve"> Раздутый каталог избыточной глубины</w:t>
      </w:r>
    </w:p>
    <w:p w:rsidR="00D568A6" w:rsidRPr="00EA27D2" w:rsidRDefault="00D568A6" w:rsidP="00413D06"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Default="00D568A6" w:rsidP="00413D06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1. Страница бренда </w:t>
      </w:r>
      <w:hyperlink r:id="rId21" w:tgtFrame="_blank" w:history="1">
        <w:r>
          <w:rPr>
            <w:rStyle w:val="Hyperlink"/>
            <w:rFonts w:ascii="Arial" w:hAnsi="Arial" w:cs="Arial"/>
            <w:color w:val="2222CC"/>
            <w:sz w:val="23"/>
            <w:szCs w:val="23"/>
          </w:rPr>
          <w:t>http://промышленная-мебель.рус/brand/viking</w:t>
        </w:r>
      </w:hyperlink>
      <w:r>
        <w:rPr>
          <w:rFonts w:ascii="Arial" w:hAnsi="Arial" w:cs="Arial"/>
          <w:color w:val="000000"/>
          <w:sz w:val="23"/>
          <w:szCs w:val="23"/>
        </w:rPr>
        <w:t> сейчас она заполняется так: под видео и описанием есть раздел Промышленная мебель Viking раздел Рабочие места (серии рабочих мест) мне создал прошлый программист. Остальные разделы (Подкатные столы, Подкатные столы антистатические ESD и т.д.) создаются автоматически при добавлении их на сайт и указании в админке на странице товара или в файле эксель (Статус (вывод на страницу Бренда: 0 - скрыт \ 1 - опубликован)). В итоге получается очень большое количество категорий т.к. столы, стулья, шкафы и т.д. выпускаются в 2-х вариантах обычном и антистатическом, на страницу вываливается очень много товаров - они выглядят одинаково и пользователь просто в ней теряется.</w:t>
      </w:r>
    </w:p>
    <w:p w:rsidR="00D568A6" w:rsidRDefault="00D568A6" w:rsidP="00413D06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Задача сделать возможность через админку (лучший вариант) или вручную программистом (название категорий я вышлю, только для каждого бренда нужно будет делать это программисту) добавлять категории в бренд как сейчас добавлена Серии Рабочих мест - с тем же функционалом ...  в созданной категории я добавляю серии как сейчас.</w:t>
      </w:r>
    </w:p>
    <w:p w:rsidR="00D568A6" w:rsidRPr="00583E66" w:rsidRDefault="00D568A6" w:rsidP="00413D06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Скрин1604 и 16041</w:t>
      </w:r>
    </w:p>
    <w:p w:rsidR="00D568A6" w:rsidRDefault="00D568A6" w:rsidP="00413D06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2. Из шаблонов страниц удалить (только сделай резерв пожалуйста) с Скрин1404</w:t>
      </w:r>
      <w:r w:rsidRPr="00583E66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и</w:t>
      </w:r>
      <w:r w:rsidRPr="00583E66">
        <w:rPr>
          <w:rFonts w:ascii="Arial" w:hAnsi="Arial" w:cs="Arial"/>
          <w:color w:val="000000"/>
          <w:sz w:val="23"/>
          <w:szCs w:val="23"/>
        </w:rPr>
        <w:t xml:space="preserve"> 14041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D568A6" w:rsidRDefault="00D568A6" w:rsidP="00413D06">
      <w:pPr>
        <w:shd w:val="clear" w:color="auto" w:fill="FFFFFF"/>
        <w:spacing w:after="15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Конец</w:t>
      </w: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Pr="00EA27D2" w:rsidRDefault="00D568A6" w:rsidP="00413D06">
      <w:pPr>
        <w:shd w:val="clear" w:color="auto" w:fill="FFFFFF"/>
        <w:spacing w:after="15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EA27D2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Открыл скрины в надежде что-то понять из них, но – </w:t>
      </w:r>
      <w:r>
        <w:rPr>
          <w:rFonts w:ascii="Arial" w:hAnsi="Arial" w:cs="Arial"/>
          <w:i/>
          <w:color w:val="0000FF"/>
          <w:sz w:val="23"/>
          <w:szCs w:val="23"/>
          <w:lang w:eastAsia="ru-RU"/>
        </w:rPr>
        <w:t>тщетно</w:t>
      </w:r>
      <w:r w:rsidRPr="00EA27D2">
        <w:rPr>
          <w:rFonts w:ascii="Arial" w:hAnsi="Arial" w:cs="Arial"/>
          <w:i/>
          <w:color w:val="0000FF"/>
          <w:sz w:val="23"/>
          <w:szCs w:val="23"/>
          <w:lang w:eastAsia="ru-RU"/>
        </w:rPr>
        <w:t>.</w:t>
      </w:r>
    </w:p>
    <w:p w:rsidR="00D568A6" w:rsidRDefault="00D568A6" w:rsidP="00413D06">
      <w:pPr>
        <w:shd w:val="clear" w:color="auto" w:fill="FFFFFF"/>
        <w:spacing w:after="15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EA27D2">
        <w:rPr>
          <w:rFonts w:ascii="Arial" w:hAnsi="Arial" w:cs="Arial"/>
          <w:i/>
          <w:color w:val="0000FF"/>
          <w:sz w:val="23"/>
          <w:szCs w:val="23"/>
          <w:lang w:eastAsia="ru-RU"/>
        </w:rPr>
        <w:t>Тем не менее, сама по себе суть проблемы «раздутый каталог избыточной глубины» - мне понятна. И попробую что-то сделать. Точнее – безусловно сделаю. Вдруг угадаю и это будет то, что хотелось?</w:t>
      </w:r>
    </w:p>
    <w:p w:rsidR="00D568A6" w:rsidRPr="00D63A9E" w:rsidRDefault="00D568A6" w:rsidP="00413D06">
      <w:pPr>
        <w:pStyle w:val="Heading2"/>
        <w:rPr>
          <w:shd w:val="clear" w:color="auto" w:fill="FFFF00"/>
          <w:lang w:eastAsia="ru-RU"/>
        </w:rPr>
      </w:pPr>
      <w:r>
        <w:rPr>
          <w:lang w:eastAsia="ru-RU"/>
        </w:rPr>
        <w:t>Итог</w:t>
      </w:r>
    </w:p>
    <w:p w:rsidR="00D568A6" w:rsidRPr="00D63A9E" w:rsidRDefault="00D568A6" w:rsidP="00413D06">
      <w:pPr>
        <w:pStyle w:val="Heading1"/>
        <w:rPr>
          <w:rFonts w:ascii="Times New Roman" w:hAnsi="Times New Roman"/>
          <w:lang w:eastAsia="ru-RU"/>
        </w:rPr>
      </w:pPr>
      <w:r w:rsidRPr="004F1C00">
        <w:rPr>
          <w:highlight w:val="green"/>
          <w:lang w:eastAsia="ru-RU"/>
        </w:rPr>
        <w:t>6.</w:t>
      </w:r>
      <w:r w:rsidRPr="004F1C00">
        <w:rPr>
          <w:rFonts w:ascii="yandex-sans" w:hAnsi="yandex-sans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Что-то угадывать про каталог</w:t>
      </w:r>
    </w:p>
    <w:p w:rsidR="00D568A6" w:rsidRPr="004F1C00" w:rsidRDefault="00D568A6" w:rsidP="00413D06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4F1C00">
        <w:rPr>
          <w:rFonts w:ascii="yandex-sans" w:hAnsi="yandex-sans"/>
          <w:color w:val="000000"/>
          <w:sz w:val="23"/>
          <w:szCs w:val="23"/>
          <w:lang w:eastAsia="ru-RU"/>
        </w:rPr>
        <w:t xml:space="preserve">– верхнее меню, популярные производители. Просьба написать, где в админке указывать: в какое выпадающее меню выводить каждый бренд. </w:t>
      </w:r>
    </w:p>
    <w:p w:rsidR="00D568A6" w:rsidRPr="004F1C00" w:rsidRDefault="00D568A6" w:rsidP="00413D06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</w:p>
    <w:p w:rsidR="00D568A6" w:rsidRPr="004F1C00" w:rsidRDefault="00D568A6" w:rsidP="00413D06">
      <w:pPr>
        <w:rPr>
          <w:rFonts w:ascii="Arial" w:hAnsi="Arial" w:cs="Arial"/>
          <w:lang w:eastAsia="ru-RU"/>
        </w:rPr>
      </w:pPr>
      <w:r w:rsidRPr="004F1C00">
        <w:rPr>
          <w:lang w:eastAsia="ru-RU"/>
        </w:rPr>
        <w:t>Например, в Промышленная мебель выводятся все, а в Паяльное оборудование только TRESTON</w:t>
      </w:r>
    </w:p>
    <w:p w:rsidR="00D568A6" w:rsidRPr="002A4DA4" w:rsidRDefault="00D568A6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highlight w:val="green"/>
          <w:lang w:eastAsia="ru-RU"/>
        </w:rPr>
      </w:pPr>
    </w:p>
    <w:p w:rsidR="00D568A6" w:rsidRDefault="00D568A6" w:rsidP="00413D06">
      <w:r w:rsidRPr="003E47F0">
        <w:t>прошу пояснить как добавить разные бренды в разные пункты меню: например - из пунктов меню Промышленная мебель, Паяльное оборудование, Измерительные приборы удалить бренд VKG TOOLS, и оставить его только Антистатическом оснащении?</w:t>
      </w:r>
    </w:p>
    <w:p w:rsidR="00D568A6" w:rsidRDefault="00D568A6" w:rsidP="00413D06"/>
    <w:p w:rsidR="00D568A6" w:rsidRDefault="00D568A6" w:rsidP="00413D06">
      <w:pPr>
        <w:rPr>
          <w:i/>
          <w:color w:val="0000FF"/>
          <w:sz w:val="24"/>
          <w:szCs w:val="24"/>
        </w:rPr>
      </w:pPr>
      <w:r w:rsidRPr="00EA27D2">
        <w:rPr>
          <w:i/>
          <w:color w:val="0000FF"/>
          <w:sz w:val="24"/>
          <w:szCs w:val="24"/>
        </w:rPr>
        <w:t>Попробую угадать</w:t>
      </w:r>
    </w:p>
    <w:p w:rsidR="00D568A6" w:rsidRDefault="00D568A6" w:rsidP="00413D06">
      <w:pPr>
        <w:pStyle w:val="Heading2"/>
      </w:pPr>
      <w:r>
        <w:t>Итог</w:t>
      </w:r>
    </w:p>
    <w:p w:rsidR="00D568A6" w:rsidRPr="00413D0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1C0A47" w:rsidRDefault="00D568A6" w:rsidP="00A01424">
      <w:pPr>
        <w:pStyle w:val="Heading1"/>
        <w:rPr>
          <w:lang w:eastAsia="ru-RU"/>
        </w:rPr>
      </w:pPr>
      <w:r>
        <w:rPr>
          <w:highlight w:val="green"/>
          <w:lang w:eastAsia="ru-RU"/>
        </w:rPr>
        <w:t xml:space="preserve">+ </w:t>
      </w:r>
      <w:r w:rsidRPr="007416E2">
        <w:rPr>
          <w:highlight w:val="green"/>
          <w:lang w:eastAsia="ru-RU"/>
        </w:rPr>
        <w:t>15.</w:t>
      </w:r>
      <w:r w:rsidRPr="007D147E">
        <w:rPr>
          <w:lang w:eastAsia="ru-RU"/>
        </w:rPr>
        <w:t xml:space="preserve"> </w:t>
      </w:r>
      <w:r>
        <w:rPr>
          <w:lang w:eastAsia="ru-RU"/>
        </w:rPr>
        <w:t xml:space="preserve">Лог курсов валют. Скеджелер. </w:t>
      </w:r>
      <w:r w:rsidRPr="001C0A47">
        <w:rPr>
          <w:lang w:eastAsia="ru-RU"/>
        </w:rPr>
        <w:t>Кроссвалют</w:t>
      </w:r>
      <w:r>
        <w:rPr>
          <w:lang w:eastAsia="ru-RU"/>
        </w:rPr>
        <w:t>ность. Форматирование стандартного вывода денежных сумм. Рефакторинг проекта для внедрения данного функционала. 5 (ПЯТЬ!) задач.</w:t>
      </w:r>
    </w:p>
    <w:p w:rsidR="00D568A6" w:rsidRDefault="00D568A6" w:rsidP="00A65469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Цена на товар а фунтах привязана к курсу, в евро сейчас реализовано, на странице товара и в таблице эксель для загрузки. </w:t>
      </w:r>
    </w:p>
    <w:p w:rsidR="00D568A6" w:rsidRDefault="00D568A6" w:rsidP="003D2417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</w:pPr>
      <w:r w:rsidRPr="003D2417"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  <w:t>я загрузил из таблицы эксель тестовый товар (цену в рублях поставил 0, в евро 0, в фунтах 10) </w:t>
      </w:r>
      <w:hyperlink r:id="rId22" w:tgtFrame="_blank" w:history="1">
        <w:r w:rsidRPr="003D2417">
          <w:rPr>
            <w:rFonts w:ascii="Arial" w:hAnsi="Arial" w:cs="Arial"/>
            <w:color w:val="2222CC"/>
            <w:sz w:val="23"/>
            <w:szCs w:val="23"/>
            <w:u w:val="single"/>
            <w:shd w:val="clear" w:color="auto" w:fill="FFFF00"/>
            <w:lang w:eastAsia="ru-RU"/>
          </w:rPr>
          <w:t>http://промышленная-мебель.рус/catalog/filtry-dla-dymoulovitelej/test-funta</w:t>
        </w:r>
      </w:hyperlink>
      <w:r w:rsidRPr="003D2417"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  <w:t> . Не работает. Прошу восстановить работу пересчета в евро, фунтах.</w:t>
      </w:r>
    </w:p>
    <w:p w:rsidR="00D568A6" w:rsidRDefault="00D568A6" w:rsidP="00A65469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Конец</w:t>
      </w: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D568A6" w:rsidRDefault="00D568A6" w:rsidP="003D2417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A21003" w:rsidRDefault="00D568A6" w:rsidP="003D2417">
      <w:pPr>
        <w:shd w:val="clear" w:color="auto" w:fill="FFFFFF"/>
        <w:spacing w:after="15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>
        <w:rPr>
          <w:rFonts w:ascii="Arial" w:hAnsi="Arial" w:cs="Arial"/>
          <w:i/>
          <w:color w:val="0000FF"/>
          <w:sz w:val="23"/>
          <w:szCs w:val="23"/>
          <w:lang w:eastAsia="ru-RU"/>
        </w:rPr>
        <w:t>В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сё совсем не так, как написано в постановах задач на эту тему.</w:t>
      </w:r>
    </w:p>
    <w:p w:rsidR="00D568A6" w:rsidRDefault="00D568A6" w:rsidP="002A6579">
      <w:pPr>
        <w:pStyle w:val="Heading2"/>
        <w:rPr>
          <w:lang w:eastAsia="ru-RU"/>
        </w:rPr>
      </w:pPr>
      <w:r>
        <w:rPr>
          <w:lang w:eastAsia="ru-RU"/>
        </w:rPr>
        <w:t>+</w:t>
      </w:r>
      <w:r w:rsidRPr="007D147E">
        <w:rPr>
          <w:lang w:eastAsia="ru-RU"/>
        </w:rPr>
        <w:t> </w:t>
      </w:r>
      <w:r>
        <w:rPr>
          <w:lang w:eastAsia="ru-RU"/>
        </w:rPr>
        <w:t>Итог Лог курсов валют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Сделано. 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Курсы валют обновляются 1 раз в 8 часов с оф.сайта ЦБ. И записываются в БД, с датой получения курсов. Таким образом, имеем лог курсов валют, вида: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0C716A">
        <w:rPr>
          <w:rFonts w:ascii="Arial" w:hAnsi="Arial" w:cs="Arial"/>
          <w:color w:val="000000"/>
          <w:sz w:val="23"/>
          <w:szCs w:val="23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91.7pt">
            <v:imagedata r:id="rId23" o:title=""/>
          </v:shape>
        </w:pic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1C0A47">
      <w:pPr>
        <w:pStyle w:val="Heading2"/>
        <w:rPr>
          <w:color w:val="000000"/>
          <w:sz w:val="23"/>
          <w:szCs w:val="23"/>
          <w:lang w:eastAsia="ru-RU"/>
        </w:rPr>
      </w:pPr>
      <w:r w:rsidRPr="007D147E">
        <w:rPr>
          <w:lang w:eastAsia="ru-RU"/>
        </w:rPr>
        <w:t> </w:t>
      </w:r>
      <w:r>
        <w:rPr>
          <w:lang w:eastAsia="ru-RU"/>
        </w:rPr>
        <w:t>+Итог Скеджелер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Т.к. </w:t>
      </w:r>
      <w:r>
        <w:rPr>
          <w:rFonts w:ascii="Arial" w:hAnsi="Arial" w:cs="Arial"/>
          <w:color w:val="000000"/>
          <w:sz w:val="23"/>
          <w:szCs w:val="23"/>
          <w:lang w:val="en-US" w:eastAsia="ru-RU"/>
        </w:rPr>
        <w:t>Cron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есть не на всех хостингах</w:t>
      </w:r>
      <w:r w:rsidRPr="001C0A47">
        <w:rPr>
          <w:rFonts w:ascii="Arial" w:hAnsi="Arial" w:cs="Arial"/>
          <w:color w:val="000000"/>
          <w:sz w:val="23"/>
          <w:szCs w:val="23"/>
          <w:lang w:eastAsia="ru-RU"/>
        </w:rPr>
        <w:t xml:space="preserve">, обновление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курсов по графику </w:t>
      </w:r>
      <w:r w:rsidRPr="001C0A47">
        <w:rPr>
          <w:rFonts w:ascii="Arial" w:hAnsi="Arial" w:cs="Arial"/>
          <w:color w:val="000000"/>
          <w:sz w:val="23"/>
          <w:szCs w:val="23"/>
          <w:lang w:eastAsia="ru-RU"/>
        </w:rPr>
        <w:t xml:space="preserve">реализовано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исключительно средствами веб-стэка.</w:t>
      </w:r>
    </w:p>
    <w:p w:rsidR="00D568A6" w:rsidRDefault="00D568A6" w:rsidP="000628B9">
      <w:pPr>
        <w:pStyle w:val="HTMLPreformatted"/>
        <w:shd w:val="clear" w:color="auto" w:fill="FFFFFF"/>
        <w:rPr>
          <w:rFonts w:ascii="InputMono" w:hAnsi="InputMono"/>
          <w:color w:val="000000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При каждой загрузке каждой страницы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сайта (это не перебор и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подобных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вызовов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с другими целями происходит несколько сотен для того, чтобы «открылась» любая страница любого сайта) выполняется не ресурсоёмкий запрос на адрес </w:t>
      </w:r>
      <w:r>
        <w:rPr>
          <w:rFonts w:ascii="InputMono" w:hAnsi="InputMono"/>
          <w:b/>
          <w:bCs/>
          <w:color w:val="008000"/>
        </w:rPr>
        <w:t>/scheduler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Инициируя тем самым процесс проверки условий обновления курсов валют.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0C716A">
        <w:rPr>
          <w:rFonts w:ascii="Arial" w:hAnsi="Arial" w:cs="Arial"/>
          <w:color w:val="000000"/>
          <w:sz w:val="23"/>
          <w:szCs w:val="23"/>
          <w:lang w:eastAsia="ru-RU"/>
        </w:rPr>
        <w:pict>
          <v:shape id="_x0000_i1026" type="#_x0000_t75" style="width:489.75pt;height:232.3pt">
            <v:imagedata r:id="rId24" o:title=""/>
          </v:shape>
        </w:pic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val="en-US" w:eastAsia="ru-RU"/>
        </w:rPr>
        <w:t>Action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502E59">
        <w:rPr>
          <w:rFonts w:ascii="Arial" w:hAnsi="Arial" w:cs="Arial"/>
          <w:color w:val="000000"/>
          <w:sz w:val="23"/>
          <w:szCs w:val="23"/>
          <w:lang w:eastAsia="ru-RU"/>
        </w:rPr>
        <w:t xml:space="preserve">и </w:t>
      </w:r>
      <w:r>
        <w:rPr>
          <w:rFonts w:ascii="Arial" w:hAnsi="Arial" w:cs="Arial"/>
          <w:color w:val="000000"/>
          <w:sz w:val="23"/>
          <w:szCs w:val="23"/>
          <w:lang w:val="en-US" w:eastAsia="ru-RU"/>
        </w:rPr>
        <w:t>JS</w:t>
      </w:r>
      <w:r w:rsidRPr="00502E59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>реализован</w:t>
      </w:r>
      <w:r w:rsidRPr="00502E59">
        <w:rPr>
          <w:rFonts w:ascii="Arial" w:hAnsi="Arial" w:cs="Arial"/>
          <w:color w:val="000000"/>
          <w:sz w:val="23"/>
          <w:szCs w:val="23"/>
          <w:lang w:eastAsia="ru-RU"/>
        </w:rPr>
        <w:t>ы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с учётом требований </w:t>
      </w:r>
      <w:r>
        <w:rPr>
          <w:rFonts w:ascii="Arial" w:hAnsi="Arial" w:cs="Arial"/>
          <w:color w:val="000000"/>
          <w:sz w:val="23"/>
          <w:szCs w:val="23"/>
          <w:lang w:val="en-US" w:eastAsia="ru-RU"/>
        </w:rPr>
        <w:t>CORS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(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р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>абота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ет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для </w:t>
      </w:r>
      <w:r>
        <w:rPr>
          <w:rFonts w:ascii="Arial" w:hAnsi="Arial" w:cs="Arial"/>
          <w:color w:val="000000"/>
          <w:sz w:val="23"/>
          <w:szCs w:val="23"/>
          <w:lang w:val="en-US" w:eastAsia="ru-RU"/>
        </w:rPr>
        <w:t>https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и проч. в любых браузерах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… Ну и бла-бла-бла )).</w:t>
      </w:r>
    </w:p>
    <w:p w:rsidR="00D568A6" w:rsidRPr="000628B9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Данную реализацию скеджелера в дальнейшем можно будет легко использовать для выполнения на сервере любых задач по расписанию.</w:t>
      </w:r>
    </w:p>
    <w:p w:rsidR="00D568A6" w:rsidRPr="00BF6035" w:rsidRDefault="00D568A6" w:rsidP="005F67E0">
      <w:pPr>
        <w:pStyle w:val="Heading2"/>
        <w:rPr>
          <w:lang w:val="en-US" w:eastAsia="ru-RU"/>
        </w:rPr>
      </w:pPr>
      <w:r w:rsidRPr="00BF6035">
        <w:rPr>
          <w:lang w:val="en-US" w:eastAsia="ru-RU"/>
        </w:rPr>
        <w:t>+</w:t>
      </w:r>
      <w:r>
        <w:rPr>
          <w:lang w:eastAsia="ru-RU"/>
        </w:rPr>
        <w:t>Итог</w:t>
      </w:r>
      <w:r w:rsidRPr="00BF6035">
        <w:rPr>
          <w:lang w:val="en-US" w:eastAsia="ru-RU"/>
        </w:rPr>
        <w:t xml:space="preserve"> </w:t>
      </w:r>
      <w:r>
        <w:rPr>
          <w:lang w:eastAsia="ru-RU"/>
        </w:rPr>
        <w:t>Кроссвалютность</w:t>
      </w:r>
    </w:p>
    <w:p w:rsidR="00D568A6" w:rsidRPr="00502E59" w:rsidRDefault="00D568A6" w:rsidP="00502E59">
      <w:pPr>
        <w:pStyle w:val="HTMLPreformatted"/>
        <w:shd w:val="clear" w:color="auto" w:fill="FFFFFF"/>
        <w:rPr>
          <w:rFonts w:ascii="InputMono" w:hAnsi="InputMono"/>
          <w:color w:val="000000"/>
          <w:lang w:val="en-US"/>
        </w:rPr>
      </w:pP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&lt;?php</w:t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br/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br/>
        <w:t xml:space="preserve">namespace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>app\models;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  <w:t>…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 xml:space="preserve">class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>Currency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  <w:t>{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</w:r>
      <w:r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…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  <w:t xml:space="preserve">   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>/**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>
        <w:rPr>
          <w:rFonts w:ascii="InputMono" w:hAnsi="InputMono"/>
          <w:i/>
          <w:iCs/>
          <w:color w:val="808080"/>
          <w:shd w:val="clear" w:color="auto" w:fill="F7FAFF"/>
        </w:rPr>
        <w:t>Универсальный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конвертер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number|float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$srcVal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Сумма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исходной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валюте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string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$srcCurr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Код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alpha3 </w:t>
      </w:r>
      <w:r>
        <w:rPr>
          <w:rFonts w:ascii="InputMono" w:hAnsi="InputMono"/>
          <w:i/>
          <w:iCs/>
          <w:color w:val="808080"/>
          <w:shd w:val="clear" w:color="auto" w:fill="F7FAFF"/>
        </w:rPr>
        <w:t>исходной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валюты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, </w:t>
      </w:r>
      <w:r>
        <w:rPr>
          <w:rFonts w:ascii="InputMono" w:hAnsi="InputMono"/>
          <w:i/>
          <w:iCs/>
          <w:color w:val="808080"/>
          <w:shd w:val="clear" w:color="auto" w:fill="F7FAFF"/>
        </w:rPr>
        <w:t>например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usd, rur, eur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string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$destCurr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Код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alpha3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конечной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валюты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, </w:t>
      </w:r>
      <w:r>
        <w:rPr>
          <w:rFonts w:ascii="InputMono" w:hAnsi="InputMono"/>
          <w:i/>
          <w:iCs/>
          <w:color w:val="808080"/>
          <w:shd w:val="clear" w:color="auto" w:fill="F7FAFF"/>
        </w:rPr>
        <w:t>например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usd, rur, eur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false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$digitsNum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Количество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десятичных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знаков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(</w:t>
      </w:r>
      <w:r>
        <w:rPr>
          <w:rFonts w:ascii="InputMono" w:hAnsi="InputMono"/>
          <w:i/>
          <w:iCs/>
          <w:color w:val="808080"/>
          <w:shd w:val="clear" w:color="auto" w:fill="F7FAFF"/>
        </w:rPr>
        <w:t>после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запятой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>)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false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$forDate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Дата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, </w:t>
      </w:r>
      <w:r>
        <w:rPr>
          <w:rFonts w:ascii="InputMono" w:hAnsi="InputMono"/>
          <w:i/>
          <w:iCs/>
          <w:color w:val="808080"/>
          <w:shd w:val="clear" w:color="auto" w:fill="F7FAFF"/>
        </w:rPr>
        <w:t>на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которую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должен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использоваться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курс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@return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float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Сумма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конечной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валюте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>convertCurrency(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>$srcVal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>$srcCurr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 xml:space="preserve">$destCurr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= </w:t>
      </w:r>
      <w:r w:rsidRPr="00502E59">
        <w:rPr>
          <w:rFonts w:ascii="InputMono" w:hAnsi="InputMono"/>
          <w:b/>
          <w:bCs/>
          <w:color w:val="008000"/>
          <w:shd w:val="clear" w:color="auto" w:fill="F7FAFF"/>
          <w:lang w:val="en-US"/>
        </w:rPr>
        <w:t>'rur'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 xml:space="preserve">$digitsNum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= </w:t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false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 xml:space="preserve">$forDate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= </w:t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false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>)</w:t>
      </w:r>
    </w:p>
    <w:p w:rsidR="00D568A6" w:rsidRPr="00BF6035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val="en-US" w:eastAsia="ru-RU"/>
        </w:rPr>
      </w:pPr>
    </w:p>
    <w:p w:rsidR="00D568A6" w:rsidRDefault="00D568A6" w:rsidP="005F67E0">
      <w:pPr>
        <w:pStyle w:val="Heading2"/>
        <w:rPr>
          <w:lang w:eastAsia="ru-RU"/>
        </w:rPr>
      </w:pPr>
      <w:r>
        <w:rPr>
          <w:lang w:eastAsia="ru-RU"/>
        </w:rPr>
        <w:t>+Итог Форматирование стандартного вывода денежных сумм</w:t>
      </w:r>
    </w:p>
    <w:p w:rsidR="00D568A6" w:rsidRPr="005F67E0" w:rsidRDefault="00D568A6" w:rsidP="005F67E0">
      <w:pPr>
        <w:pStyle w:val="HTMLPreformatted"/>
        <w:shd w:val="clear" w:color="auto" w:fill="FFFFFF"/>
        <w:rPr>
          <w:rFonts w:ascii="InputMono" w:hAnsi="InputMono"/>
          <w:color w:val="000000"/>
          <w:lang w:val="en-US"/>
        </w:rPr>
      </w:pP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&lt;?php</w:t>
      </w: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br/>
        <w:t xml:space="preserve">namespace 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>app\models;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</w:r>
      <w:r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…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</w: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 xml:space="preserve">class 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>Currency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  <w:t>{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</w:r>
      <w:r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…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  <w:t xml:space="preserve">    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/** </w:t>
      </w:r>
      <w:r>
        <w:rPr>
          <w:rFonts w:ascii="InputMono" w:hAnsi="InputMono"/>
          <w:i/>
          <w:iCs/>
          <w:color w:val="808080"/>
          <w:shd w:val="clear" w:color="auto" w:fill="F7FAFF"/>
        </w:rPr>
        <w:t>Функция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для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однообразного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форматирования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вывода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на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обтображение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любых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 w:rsidRPr="00C76B31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денежных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F67E0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number|float </w:t>
      </w:r>
      <w:r w:rsidRPr="005F67E0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$price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Сумма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(</w:t>
      </w:r>
      <w:r>
        <w:rPr>
          <w:rFonts w:ascii="InputMono" w:hAnsi="InputMono"/>
          <w:i/>
          <w:iCs/>
          <w:color w:val="808080"/>
          <w:shd w:val="clear" w:color="auto" w:fill="F7FAFF"/>
        </w:rPr>
        <w:t>в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рублях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или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иных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валютах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>)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F67E0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bool|int </w:t>
      </w:r>
      <w:r w:rsidRPr="005F67E0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$digitsNum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Количество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знаков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после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запятой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F67E0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@return 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string </w:t>
      </w:r>
      <w:r>
        <w:rPr>
          <w:rFonts w:ascii="InputMono" w:hAnsi="InputMono"/>
          <w:i/>
          <w:iCs/>
          <w:color w:val="808080"/>
          <w:shd w:val="clear" w:color="auto" w:fill="F7FAFF"/>
        </w:rPr>
        <w:t>Отформатированная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сумма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>priceWrapper(</w:t>
      </w:r>
      <w:r w:rsidRPr="005F67E0">
        <w:rPr>
          <w:rFonts w:ascii="InputMono" w:hAnsi="InputMono"/>
          <w:color w:val="660000"/>
          <w:shd w:val="clear" w:color="auto" w:fill="F7FAFF"/>
          <w:lang w:val="en-US"/>
        </w:rPr>
        <w:t>$price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F67E0">
        <w:rPr>
          <w:rFonts w:ascii="InputMono" w:hAnsi="InputMono"/>
          <w:color w:val="660000"/>
          <w:shd w:val="clear" w:color="auto" w:fill="F7FAFF"/>
          <w:lang w:val="en-US"/>
        </w:rPr>
        <w:t xml:space="preserve">$digitsNum 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 xml:space="preserve">= </w:t>
      </w: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false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>)</w:t>
      </w:r>
    </w:p>
    <w:p w:rsidR="00D568A6" w:rsidRPr="005F67E0" w:rsidRDefault="00D568A6" w:rsidP="005F67E0">
      <w:pPr>
        <w:rPr>
          <w:lang w:val="en-US"/>
        </w:rPr>
      </w:pPr>
    </w:p>
    <w:p w:rsidR="00D568A6" w:rsidRDefault="00D568A6" w:rsidP="005F67E0">
      <w:pPr>
        <w:pStyle w:val="Heading2"/>
        <w:rPr>
          <w:lang w:eastAsia="ru-RU"/>
        </w:rPr>
      </w:pPr>
      <w:r>
        <w:rPr>
          <w:lang w:eastAsia="ru-RU"/>
        </w:rPr>
        <w:t>+Итог</w:t>
      </w:r>
      <w:r w:rsidRPr="00BF6035">
        <w:rPr>
          <w:lang w:eastAsia="ru-RU"/>
        </w:rPr>
        <w:t xml:space="preserve"> </w:t>
      </w:r>
      <w:r>
        <w:rPr>
          <w:lang w:eastAsia="ru-RU"/>
        </w:rPr>
        <w:t>Рефакторинг</w:t>
      </w:r>
      <w:r w:rsidRPr="00BF6035">
        <w:rPr>
          <w:lang w:eastAsia="ru-RU"/>
        </w:rPr>
        <w:t xml:space="preserve"> </w:t>
      </w:r>
      <w:r>
        <w:rPr>
          <w:lang w:eastAsia="ru-RU"/>
        </w:rPr>
        <w:t>проекта</w:t>
      </w:r>
    </w:p>
    <w:p w:rsidR="00D568A6" w:rsidRDefault="00D568A6" w:rsidP="00C76B31">
      <w:pPr>
        <w:rPr>
          <w:lang w:eastAsia="ru-RU"/>
        </w:rPr>
      </w:pPr>
      <w:r>
        <w:rPr>
          <w:lang w:eastAsia="ru-RU"/>
        </w:rPr>
        <w:t xml:space="preserve">В модели Product реализовано свойство actualPrice, при чтении которого вызывается геттер </w:t>
      </w:r>
    </w:p>
    <w:p w:rsidR="00D568A6" w:rsidRDefault="00D568A6" w:rsidP="00C76B31">
      <w:pPr>
        <w:pStyle w:val="HTMLPreformatted"/>
        <w:shd w:val="clear" w:color="auto" w:fill="FFFFFF"/>
        <w:rPr>
          <w:rFonts w:ascii="InputMono" w:hAnsi="InputMono"/>
          <w:color w:val="000000"/>
        </w:rPr>
      </w:pPr>
      <w:r>
        <w:rPr>
          <w:rFonts w:ascii="InputMono" w:hAnsi="InputMono"/>
          <w:i/>
          <w:iCs/>
          <w:color w:val="808080"/>
          <w:shd w:val="clear" w:color="auto" w:fill="F7FAFF"/>
        </w:rPr>
        <w:t>/** Возвращает цену товара в рублях с форматированием (в виде строки) или без (в виде числа)</w:t>
      </w:r>
      <w:r>
        <w:rPr>
          <w:rFonts w:ascii="InputMono" w:hAnsi="InputMono"/>
          <w:i/>
          <w:iCs/>
          <w:color w:val="808080"/>
          <w:shd w:val="clear" w:color="auto" w:fill="F7FAFF"/>
        </w:rPr>
        <w:br/>
        <w:t xml:space="preserve"> * </w:t>
      </w:r>
      <w:r>
        <w:rPr>
          <w:rFonts w:ascii="InputMono" w:hAnsi="InputMono"/>
          <w:b/>
          <w:bCs/>
          <w:i/>
          <w:iCs/>
          <w:color w:val="808080"/>
          <w:shd w:val="clear" w:color="auto" w:fill="F7FAFF"/>
        </w:rPr>
        <w:t xml:space="preserve">@param </w:t>
      </w:r>
      <w:r>
        <w:rPr>
          <w:rFonts w:ascii="InputMono" w:hAnsi="InputMono"/>
          <w:i/>
          <w:iCs/>
          <w:color w:val="808080"/>
          <w:shd w:val="clear" w:color="auto" w:fill="F7FAFF"/>
        </w:rPr>
        <w:t xml:space="preserve">bool </w:t>
      </w:r>
      <w:r>
        <w:rPr>
          <w:rFonts w:ascii="InputMono" w:hAnsi="InputMono"/>
          <w:i/>
          <w:iCs/>
          <w:color w:val="660000"/>
          <w:shd w:val="clear" w:color="auto" w:fill="F7FAFF"/>
        </w:rPr>
        <w:t xml:space="preserve">$asNumber </w:t>
      </w:r>
      <w:r>
        <w:rPr>
          <w:rFonts w:ascii="InputMono" w:hAnsi="InputMono"/>
          <w:i/>
          <w:iCs/>
          <w:color w:val="808080"/>
          <w:shd w:val="clear" w:color="auto" w:fill="F7FAFF"/>
        </w:rPr>
        <w:t>Если true - возвращает результат в виде числа для дальнейших вычислений</w:t>
      </w:r>
      <w:r>
        <w:rPr>
          <w:rFonts w:ascii="InputMono" w:hAnsi="InputMono"/>
          <w:i/>
          <w:iCs/>
          <w:color w:val="808080"/>
          <w:shd w:val="clear" w:color="auto" w:fill="F7FAFF"/>
        </w:rPr>
        <w:br/>
        <w:t xml:space="preserve"> * </w:t>
      </w:r>
      <w:r>
        <w:rPr>
          <w:rFonts w:ascii="InputMono" w:hAnsi="InputMono"/>
          <w:b/>
          <w:bCs/>
          <w:i/>
          <w:iCs/>
          <w:color w:val="808080"/>
          <w:shd w:val="clear" w:color="auto" w:fill="F7FAFF"/>
        </w:rPr>
        <w:t xml:space="preserve">@return </w:t>
      </w:r>
      <w:r>
        <w:rPr>
          <w:rFonts w:ascii="InputMono" w:hAnsi="InputMono"/>
          <w:i/>
          <w:iCs/>
          <w:color w:val="808080"/>
          <w:shd w:val="clear" w:color="auto" w:fill="F7FAFF"/>
        </w:rPr>
        <w:t>float|int|string|null</w:t>
      </w:r>
      <w:r>
        <w:rPr>
          <w:rFonts w:ascii="InputMono" w:hAnsi="InputMono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ascii="InputMono" w:hAnsi="InputMono"/>
          <w:i/>
          <w:iCs/>
          <w:color w:val="808080"/>
          <w:shd w:val="clear" w:color="auto" w:fill="F7FAFF"/>
        </w:rPr>
        <w:br/>
      </w:r>
      <w:r>
        <w:rPr>
          <w:rFonts w:ascii="InputMono" w:hAnsi="InputMono"/>
          <w:b/>
          <w:bCs/>
          <w:color w:val="000080"/>
          <w:shd w:val="clear" w:color="auto" w:fill="F7FAFF"/>
        </w:rPr>
        <w:t xml:space="preserve">public function </w:t>
      </w:r>
      <w:r>
        <w:rPr>
          <w:rFonts w:ascii="InputMono" w:hAnsi="InputMono"/>
          <w:color w:val="000000"/>
          <w:shd w:val="clear" w:color="auto" w:fill="F7FAFF"/>
        </w:rPr>
        <w:t>getActualPrice(</w:t>
      </w:r>
      <w:r>
        <w:rPr>
          <w:rFonts w:ascii="InputMono" w:hAnsi="InputMono"/>
          <w:color w:val="660000"/>
          <w:shd w:val="clear" w:color="auto" w:fill="F7FAFF"/>
        </w:rPr>
        <w:t xml:space="preserve">$asNumber </w:t>
      </w:r>
      <w:r>
        <w:rPr>
          <w:rFonts w:ascii="InputMono" w:hAnsi="InputMono"/>
          <w:color w:val="000000"/>
          <w:shd w:val="clear" w:color="auto" w:fill="F7FAFF"/>
        </w:rPr>
        <w:t xml:space="preserve">= </w:t>
      </w:r>
      <w:r>
        <w:rPr>
          <w:rFonts w:ascii="InputMono" w:hAnsi="InputMono"/>
          <w:b/>
          <w:bCs/>
          <w:color w:val="000080"/>
          <w:shd w:val="clear" w:color="auto" w:fill="F7FAFF"/>
        </w:rPr>
        <w:t>false</w:t>
      </w:r>
      <w:r>
        <w:rPr>
          <w:rFonts w:ascii="InputMono" w:hAnsi="InputMono"/>
          <w:color w:val="000000"/>
          <w:shd w:val="clear" w:color="auto" w:fill="F7FAFF"/>
        </w:rPr>
        <w:t>)</w:t>
      </w:r>
    </w:p>
    <w:p w:rsidR="00D568A6" w:rsidRDefault="00D568A6" w:rsidP="00C76B31">
      <w:pPr>
        <w:rPr>
          <w:lang w:eastAsia="ru-RU"/>
        </w:rPr>
      </w:pPr>
    </w:p>
    <w:p w:rsidR="00D568A6" w:rsidRDefault="00D568A6" w:rsidP="00C76B31">
      <w:pPr>
        <w:rPr>
          <w:rFonts w:ascii="InputMono" w:hAnsi="InputMono"/>
          <w:color w:val="660000"/>
          <w:shd w:val="clear" w:color="auto" w:fill="F7FAFF"/>
        </w:rPr>
      </w:pPr>
      <w:r>
        <w:rPr>
          <w:lang w:eastAsia="ru-RU"/>
        </w:rPr>
        <w:t xml:space="preserve">Геттер является публичным и может вызываться отдельно, для задания параметра </w:t>
      </w:r>
      <w:r>
        <w:rPr>
          <w:rFonts w:ascii="InputMono" w:hAnsi="InputMono"/>
          <w:color w:val="660000"/>
          <w:shd w:val="clear" w:color="auto" w:fill="F7FAFF"/>
        </w:rPr>
        <w:t>asNumber</w:t>
      </w:r>
    </w:p>
    <w:p w:rsidR="00D568A6" w:rsidRDefault="00D568A6" w:rsidP="00C76B31">
      <w:pPr>
        <w:rPr>
          <w:lang w:eastAsia="ru-RU"/>
        </w:rPr>
      </w:pPr>
      <w:r>
        <w:rPr>
          <w:lang w:eastAsia="ru-RU"/>
        </w:rPr>
        <w:t>Все исходники проекта прокрыжены, весь вывод и обработка цен переписаны для использования приведенных выше функций.</w:t>
      </w:r>
    </w:p>
    <w:p w:rsidR="00D568A6" w:rsidRPr="00C76B31" w:rsidRDefault="00D568A6" w:rsidP="00C76B31">
      <w:pPr>
        <w:rPr>
          <w:b/>
          <w:lang w:eastAsia="ru-RU"/>
        </w:rPr>
      </w:pPr>
      <w:r w:rsidRPr="00C76B31">
        <w:rPr>
          <w:b/>
          <w:lang w:eastAsia="ru-RU"/>
        </w:rPr>
        <w:t>Всё это расписано только для того, чтобы в дальнейшем Проект проще было сопровождать третьим лицам.</w:t>
      </w:r>
    </w:p>
    <w:p w:rsidR="00D568A6" w:rsidRDefault="00D568A6" w:rsidP="00A01424">
      <w:pPr>
        <w:pStyle w:val="Heading1"/>
        <w:rPr>
          <w:lang w:eastAsia="ru-RU"/>
        </w:rPr>
      </w:pPr>
      <w:r>
        <w:rPr>
          <w:highlight w:val="green"/>
          <w:lang w:eastAsia="ru-RU"/>
        </w:rPr>
        <w:t>+</w:t>
      </w:r>
      <w:r w:rsidRPr="00C76B31">
        <w:rPr>
          <w:highlight w:val="green"/>
          <w:lang w:eastAsia="ru-RU"/>
        </w:rPr>
        <w:t>16.</w:t>
      </w:r>
      <w:r w:rsidRPr="00C76B31">
        <w:rPr>
          <w:lang w:eastAsia="ru-RU"/>
        </w:rPr>
        <w:t xml:space="preserve"> </w:t>
      </w:r>
      <w:r>
        <w:rPr>
          <w:lang w:eastAsia="ru-RU"/>
        </w:rPr>
        <w:t>Вёрстка вывода корзины на печать. Название файла корзины при сохранении.</w:t>
      </w:r>
    </w:p>
    <w:p w:rsidR="00D568A6" w:rsidRPr="009F512B" w:rsidRDefault="00D568A6" w:rsidP="009F512B">
      <w:pPr>
        <w:rPr>
          <w:i/>
          <w:color w:val="0000FF"/>
          <w:lang w:eastAsia="ru-RU"/>
        </w:rPr>
      </w:pPr>
      <w:r w:rsidRPr="009F512B">
        <w:rPr>
          <w:i/>
          <w:color w:val="0000FF"/>
          <w:lang w:eastAsia="ru-RU"/>
        </w:rPr>
        <w:t>И снова – две задачи в одной. Не-не, Вам-то пофиг и чем меньше задач, тем проще потом сказать, что ничего и не сделано. Или сделано так ничтожно мало и так долго, что вот тыща рублей на пивас и пламенное менеджерское спасибо )). Но фокус не пройдёт!</w:t>
      </w:r>
    </w:p>
    <w:p w:rsidR="00D568A6" w:rsidRPr="00BF6035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Страница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вывода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на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печать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из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корзины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...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распечатать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и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сохранить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-</w:t>
      </w:r>
      <w:r w:rsidRPr="005F67E0">
        <w:rPr>
          <w:rFonts w:ascii="Arial" w:hAnsi="Arial" w:cs="Arial"/>
          <w:color w:val="000000"/>
          <w:sz w:val="23"/>
          <w:szCs w:val="23"/>
          <w:lang w:val="en-US" w:eastAsia="ru-RU"/>
        </w:rPr>
        <w:t> 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улучшить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внешний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вид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-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сделать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по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возможности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вид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как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корзине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таблицы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. </w:t>
      </w:r>
    </w:p>
    <w:p w:rsidR="00D568A6" w:rsidRPr="00BF6035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К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версталам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и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дизайнерам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,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пожалуйста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.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Но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может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быть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что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>-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то и сделаю сам.</w:t>
      </w:r>
    </w:p>
    <w:p w:rsidR="00D568A6" w:rsidRPr="00A21003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 xml:space="preserve">Скрин10 - должны выводиться все поля и галочки корзины. 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Аналогично</w:t>
      </w:r>
    </w:p>
    <w:p w:rsidR="00D568A6" w:rsidRPr="00A21003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Сейчас сохраняется с названием файла - pdf - его можно поменять например назвать файл zakaz?.</w:t>
      </w:r>
    </w:p>
    <w:p w:rsidR="00D568A6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A21003" w:rsidRDefault="00D568A6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Принято к исполнению.</w:t>
      </w:r>
    </w:p>
    <w:p w:rsidR="00D568A6" w:rsidRDefault="00D568A6" w:rsidP="009F512B">
      <w:pPr>
        <w:pStyle w:val="Heading2"/>
        <w:rPr>
          <w:lang w:eastAsia="ru-RU"/>
        </w:rPr>
      </w:pPr>
      <w:r w:rsidRPr="00C17214">
        <w:rPr>
          <w:color w:val="000000"/>
          <w:sz w:val="23"/>
          <w:szCs w:val="23"/>
          <w:lang w:eastAsia="ru-RU"/>
        </w:rPr>
        <w:t>+</w:t>
      </w:r>
      <w:r w:rsidRPr="007D147E">
        <w:rPr>
          <w:color w:val="000000"/>
          <w:sz w:val="23"/>
          <w:szCs w:val="23"/>
          <w:lang w:eastAsia="ru-RU"/>
        </w:rPr>
        <w:t> </w:t>
      </w:r>
      <w:r w:rsidRPr="009F512B">
        <w:t>Итог</w:t>
      </w:r>
      <w:r>
        <w:rPr>
          <w:color w:val="000000"/>
          <w:sz w:val="23"/>
          <w:szCs w:val="23"/>
          <w:lang w:eastAsia="ru-RU"/>
        </w:rPr>
        <w:t xml:space="preserve"> </w:t>
      </w:r>
      <w:r w:rsidRPr="009F512B">
        <w:t>В</w:t>
      </w:r>
      <w:r>
        <w:t>е</w:t>
      </w:r>
      <w:r w:rsidRPr="009F512B">
        <w:t>рстка</w:t>
      </w:r>
      <w:r>
        <w:rPr>
          <w:lang w:eastAsia="ru-RU"/>
        </w:rPr>
        <w:t xml:space="preserve"> вывода корзины на печать</w:t>
      </w:r>
    </w:p>
    <w:p w:rsidR="00D568A6" w:rsidRDefault="00D568A6" w:rsidP="00970EFE">
      <w:pPr>
        <w:rPr>
          <w:i/>
          <w:color w:val="0000FF"/>
          <w:sz w:val="28"/>
          <w:szCs w:val="28"/>
        </w:rPr>
      </w:pPr>
      <w:r w:rsidRPr="00970EFE">
        <w:rPr>
          <w:i/>
          <w:color w:val="0000FF"/>
          <w:sz w:val="28"/>
          <w:szCs w:val="28"/>
        </w:rPr>
        <w:t xml:space="preserve"> Сделано. Убил целый день на этот фетиш розовый</w:t>
      </w:r>
    </w:p>
    <w:p w:rsidR="00D568A6" w:rsidRPr="00BF6035" w:rsidRDefault="00D568A6" w:rsidP="00C17214">
      <w:pPr>
        <w:rPr>
          <w:lang w:val="en-US"/>
        </w:rPr>
      </w:pPr>
      <w:r>
        <w:t>Вся</w:t>
      </w:r>
      <w:r w:rsidRPr="00C17214">
        <w:rPr>
          <w:lang w:val="en-US"/>
        </w:rPr>
        <w:t xml:space="preserve"> </w:t>
      </w:r>
      <w:r>
        <w:t>вёрстка</w:t>
      </w:r>
      <w:r w:rsidRPr="00C17214">
        <w:rPr>
          <w:lang w:val="en-US"/>
        </w:rPr>
        <w:t xml:space="preserve"> </w:t>
      </w:r>
      <w:r>
        <w:t>снесена</w:t>
      </w:r>
      <w:r w:rsidRPr="00C17214">
        <w:rPr>
          <w:lang w:val="en-US"/>
        </w:rPr>
        <w:t xml:space="preserve"> </w:t>
      </w:r>
      <w:r>
        <w:t>в</w:t>
      </w:r>
      <w:r w:rsidRPr="00C17214">
        <w:rPr>
          <w:lang w:val="en-US"/>
        </w:rPr>
        <w:t xml:space="preserve"> </w:t>
      </w:r>
      <w:r>
        <w:t>файл</w:t>
      </w:r>
      <w:r w:rsidRPr="00C17214">
        <w:rPr>
          <w:lang w:val="en-US"/>
        </w:rPr>
        <w:t xml:space="preserve"> modules/front/views/product/cartPdf.php</w:t>
      </w:r>
    </w:p>
    <w:p w:rsidR="00D568A6" w:rsidRDefault="00D568A6" w:rsidP="00C17214">
      <w:r>
        <w:t xml:space="preserve">Все стили реализованы в файле </w:t>
      </w:r>
      <w:r w:rsidRPr="00C17214">
        <w:t>web/css/print-pdf.css</w:t>
      </w:r>
    </w:p>
    <w:p w:rsidR="00D568A6" w:rsidRPr="00C17214" w:rsidRDefault="00D568A6" w:rsidP="00C17214">
      <w:r>
        <w:t xml:space="preserve">Все тексты пока hardcoded, ибо текущая реализация параметров настройки системы в виде «таблица params  =&gt; имя поля» – совершенно невменяема!!! и будет в последствии переделана в </w:t>
      </w:r>
      <w:r>
        <w:rPr>
          <w:lang w:val="en-US"/>
        </w:rPr>
        <w:t>key</w:t>
      </w:r>
      <w:r>
        <w:t xml:space="preserve"> </w:t>
      </w:r>
      <w:r w:rsidRPr="00C17214">
        <w:t>=</w:t>
      </w:r>
      <w:r>
        <w:t xml:space="preserve">&gt; </w:t>
      </w:r>
      <w:r w:rsidRPr="00C17214">
        <w:t>value</w:t>
      </w:r>
    </w:p>
    <w:p w:rsidR="00D568A6" w:rsidRPr="007D147E" w:rsidRDefault="00D568A6" w:rsidP="009F512B">
      <w:pPr>
        <w:pStyle w:val="Heading2"/>
        <w:rPr>
          <w:color w:val="000000"/>
          <w:sz w:val="23"/>
          <w:szCs w:val="23"/>
          <w:lang w:eastAsia="ru-RU"/>
        </w:rPr>
      </w:pPr>
      <w:r w:rsidRPr="00C17214">
        <w:rPr>
          <w:lang w:eastAsia="ru-RU"/>
        </w:rPr>
        <w:t>+</w:t>
      </w:r>
      <w:r>
        <w:rPr>
          <w:lang w:eastAsia="ru-RU"/>
        </w:rPr>
        <w:t xml:space="preserve">Итог Название </w:t>
      </w:r>
      <w:r w:rsidRPr="009F512B">
        <w:t>файла</w:t>
      </w:r>
      <w:r>
        <w:rPr>
          <w:lang w:eastAsia="ru-RU"/>
        </w:rPr>
        <w:t xml:space="preserve"> корзины при сохранении</w:t>
      </w:r>
    </w:p>
    <w:p w:rsidR="00D568A6" w:rsidRDefault="00D568A6" w:rsidP="00970EFE">
      <w:pPr>
        <w:rPr>
          <w:i/>
          <w:color w:val="0000FF"/>
          <w:sz w:val="28"/>
          <w:szCs w:val="28"/>
        </w:rPr>
      </w:pPr>
      <w:r w:rsidRPr="00970EFE">
        <w:rPr>
          <w:i/>
          <w:color w:val="0000FF"/>
          <w:sz w:val="28"/>
          <w:szCs w:val="28"/>
        </w:rPr>
        <w:t>Сделано</w:t>
      </w:r>
    </w:p>
    <w:p w:rsidR="00D568A6" w:rsidRDefault="00D568A6" w:rsidP="0075783C">
      <w:pPr>
        <w:pStyle w:val="Heading1"/>
      </w:pPr>
      <w:r>
        <w:t>001. Альт описания для видео</w:t>
      </w:r>
    </w:p>
    <w:p w:rsidR="00D568A6" w:rsidRPr="00CC7461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t xml:space="preserve">Альт описания для видео я не вижу. Добавьте плз ,чтобы к значку ЮТУБА (см под фото товара) </w:t>
      </w:r>
      <w:hyperlink r:id="rId25" w:history="1">
        <w:r w:rsidRPr="00B87DA3">
          <w:rPr>
            <w:rStyle w:val="Hyperlink"/>
          </w:rPr>
          <w:t>https://xn----7sbencb0bgbeiainp4k1b4a4c.xn--p1acf/catalog/rabocie-stoly-antistaticeskie-esd/sr-15-7-esd-stol-rabocij-klassik-1500h700-mm-antistaticeskij</w:t>
        </w:r>
      </w:hyperlink>
      <w:r>
        <w:t xml:space="preserve"> при наведении высвечивался комментарий «Видео стола», например и снимем этот пункт. Т.е. в админке просто поле </w:t>
      </w:r>
      <w:r>
        <w:rPr>
          <w:lang w:val="en-US"/>
        </w:rPr>
        <w:t>ALT</w:t>
      </w:r>
      <w:r w:rsidRPr="00CC7461">
        <w:t xml:space="preserve"> </w:t>
      </w:r>
      <w:r>
        <w:t xml:space="preserve">для каждого выводимого файла </w:t>
      </w:r>
      <w:r>
        <w:rPr>
          <w:lang w:val="en-US"/>
        </w:rPr>
        <w:t>Youtube</w:t>
      </w:r>
      <w:r w:rsidRPr="00CC7461">
        <w:t xml:space="preserve"> </w:t>
      </w:r>
      <w:r>
        <w:t>добавить нужно.</w:t>
      </w:r>
    </w:p>
    <w:p w:rsidR="00D568A6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Pr="007D147E" w:rsidRDefault="00D568A6" w:rsidP="0075783C">
      <w:pPr>
        <w:pStyle w:val="Heading1"/>
        <w:rPr>
          <w:lang w:eastAsia="ru-RU"/>
        </w:rPr>
      </w:pPr>
      <w:r>
        <w:rPr>
          <w:lang w:eastAsia="ru-RU"/>
        </w:rPr>
        <w:t xml:space="preserve">002. </w:t>
      </w:r>
      <w:r w:rsidRPr="00F7248C">
        <w:rPr>
          <w:lang w:eastAsia="ru-RU"/>
        </w:rPr>
        <w:t>По добавлению</w:t>
      </w:r>
      <w:r>
        <w:rPr>
          <w:lang w:eastAsia="ru-RU"/>
        </w:rPr>
        <w:t xml:space="preserve"> в корзину</w:t>
      </w:r>
      <w:r w:rsidRPr="007D147E">
        <w:rPr>
          <w:lang w:eastAsia="ru-RU"/>
        </w:rPr>
        <w:t> </w:t>
      </w:r>
    </w:p>
    <w:p w:rsidR="00D568A6" w:rsidRPr="001E5AC1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 xml:space="preserve">По добавлению: сейчас при добавлении в правом верхнем углу в корзине число меняется. При добавлении товара в корзину с витрины </w:t>
      </w:r>
      <w:hyperlink r:id="rId26" w:history="1">
        <w:r w:rsidRPr="00F7248C">
          <w:rPr>
            <w:rStyle w:val="Hyperlink"/>
            <w:rFonts w:ascii="Arial" w:hAnsi="Arial" w:cs="Arial"/>
            <w:sz w:val="23"/>
            <w:szCs w:val="23"/>
            <w:lang w:eastAsia="ru-RU"/>
          </w:rPr>
          <w:t>https://промышленная-мебель.рус/catalog/rabocie-stoly</w:t>
        </w:r>
      </w:hyperlink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 xml:space="preserve"> и после нажатия кнопки продолжить покупки число товаров на иконке корзины не меняется. То же самое при добавлении в корзину со страницы товара</w:t>
      </w:r>
    </w:p>
    <w:p w:rsidR="00D568A6" w:rsidRDefault="00D568A6" w:rsidP="00792D3C">
      <w:pPr>
        <w:pStyle w:val="Heading2"/>
        <w:rPr>
          <w:lang w:eastAsia="ru-RU"/>
        </w:rPr>
      </w:pPr>
      <w:r>
        <w:rPr>
          <w:lang w:val="en-US" w:eastAsia="ru-RU"/>
        </w:rPr>
        <w:t>+</w:t>
      </w:r>
      <w:r w:rsidRPr="00792D3C">
        <w:t xml:space="preserve"> </w:t>
      </w:r>
      <w:r w:rsidRPr="00792D3C">
        <w:rPr>
          <w:lang w:val="en-US" w:eastAsia="ru-RU"/>
        </w:rPr>
        <w:t>Итог</w:t>
      </w:r>
    </w:p>
    <w:p w:rsidR="00D568A6" w:rsidRPr="00792D3C" w:rsidRDefault="00D568A6" w:rsidP="00792D3C">
      <w:pPr>
        <w:rPr>
          <w:i/>
          <w:color w:val="000080"/>
          <w:sz w:val="28"/>
          <w:szCs w:val="28"/>
        </w:rPr>
      </w:pPr>
      <w:r w:rsidRPr="00792D3C">
        <w:rPr>
          <w:i/>
          <w:color w:val="000080"/>
          <w:sz w:val="28"/>
          <w:szCs w:val="28"/>
          <w:lang w:eastAsia="ru-RU"/>
        </w:rPr>
        <w:t>Сделано</w:t>
      </w:r>
    </w:p>
    <w:p w:rsidR="00D568A6" w:rsidRDefault="00D568A6" w:rsidP="0075783C">
      <w:pPr>
        <w:pStyle w:val="Heading1"/>
        <w:rPr>
          <w:lang w:eastAsia="ru-RU"/>
        </w:rPr>
      </w:pPr>
      <w:r>
        <w:rPr>
          <w:lang w:eastAsia="ru-RU"/>
        </w:rPr>
        <w:t>003-</w:t>
      </w:r>
      <w:r w:rsidRPr="007D147E">
        <w:rPr>
          <w:lang w:eastAsia="ru-RU"/>
        </w:rPr>
        <w:t>12Д. Расширенная витрина при наведении на товар </w:t>
      </w:r>
    </w:p>
    <w:p w:rsidR="00D568A6" w:rsidRPr="007D147E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Скрин9. </w:t>
      </w:r>
      <w:hyperlink r:id="rId27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https://омск.промышленная-мебель.рус/catalog/rabocie-stoly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... тут у Нас выводятся товары.</w:t>
      </w:r>
    </w:p>
    <w:p w:rsidR="00D568A6" w:rsidRPr="001E5AC1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- иконки при наведении реагируют на наведение скрин13.</w:t>
      </w:r>
    </w:p>
    <w:p w:rsidR="00D568A6" w:rsidRPr="00F7248C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- иконка и возможность отложить товар </w:t>
      </w:r>
      <w:hyperlink r:id="rId28" w:tgtFrame="_blank" w:history="1">
        <w:r w:rsidRPr="00F7248C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https://nizhniy-novgorod.defo.ru/</w:t>
        </w:r>
      </w:hyperlink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 нравится как тут сделана звездочкой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.</w:t>
      </w:r>
    </w:p>
    <w:p w:rsidR="00D568A6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val="en-US" w:eastAsia="ru-RU"/>
        </w:rPr>
      </w:pPr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- иконка добавления товар к сравнению </w:t>
      </w:r>
      <w:hyperlink r:id="rId29" w:tgtFrame="_blank" w:history="1">
        <w:r w:rsidRPr="00F7248C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https://nizhniy-novgorod.defo.ru/</w:t>
        </w:r>
      </w:hyperlink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 нравится как тут сделано</w:t>
      </w:r>
      <w:r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.</w:t>
      </w:r>
    </w:p>
    <w:p w:rsidR="00D568A6" w:rsidRDefault="00D568A6" w:rsidP="00792D3C">
      <w:pPr>
        <w:pStyle w:val="Heading2"/>
        <w:rPr>
          <w:lang w:eastAsia="ru-RU"/>
        </w:rPr>
      </w:pPr>
      <w:r>
        <w:rPr>
          <w:lang w:val="en-US" w:eastAsia="ru-RU"/>
        </w:rPr>
        <w:t>+</w:t>
      </w:r>
      <w:r w:rsidRPr="00792D3C">
        <w:t xml:space="preserve"> </w:t>
      </w:r>
      <w:r w:rsidRPr="00792D3C">
        <w:rPr>
          <w:lang w:val="en-US" w:eastAsia="ru-RU"/>
        </w:rPr>
        <w:t>Итог</w:t>
      </w:r>
    </w:p>
    <w:p w:rsidR="00D568A6" w:rsidRPr="00792D3C" w:rsidRDefault="00D568A6" w:rsidP="00792D3C">
      <w:pPr>
        <w:rPr>
          <w:i/>
          <w:color w:val="000080"/>
          <w:sz w:val="28"/>
          <w:szCs w:val="28"/>
        </w:rPr>
      </w:pPr>
      <w:r w:rsidRPr="00792D3C">
        <w:rPr>
          <w:i/>
          <w:color w:val="000080"/>
          <w:sz w:val="28"/>
          <w:szCs w:val="28"/>
          <w:lang w:eastAsia="ru-RU"/>
        </w:rPr>
        <w:t>Сделано</w:t>
      </w:r>
    </w:p>
    <w:p w:rsidR="00D568A6" w:rsidRDefault="00D568A6" w:rsidP="0075783C">
      <w:pPr>
        <w:pStyle w:val="Heading1"/>
        <w:rPr>
          <w:color w:val="000000"/>
          <w:sz w:val="23"/>
          <w:szCs w:val="23"/>
          <w:lang w:eastAsia="ru-RU"/>
        </w:rPr>
      </w:pPr>
      <w:r>
        <w:rPr>
          <w:color w:val="000000"/>
          <w:sz w:val="23"/>
          <w:szCs w:val="23"/>
          <w:lang w:eastAsia="ru-RU"/>
        </w:rPr>
        <w:t xml:space="preserve">+ 004. </w:t>
      </w:r>
      <w:r w:rsidRPr="000641FA">
        <w:t xml:space="preserve">витрина товаров в брендах - </w:t>
      </w:r>
      <w:r w:rsidRPr="000641FA">
        <w:rPr>
          <w:highlight w:val="yellow"/>
        </w:rPr>
        <w:t>удалить кнопки - + и Купить</w:t>
      </w:r>
    </w:p>
    <w:p w:rsidR="00D568A6" w:rsidRDefault="00D568A6" w:rsidP="00B830AF">
      <w:pPr>
        <w:rPr>
          <w:sz w:val="24"/>
          <w:szCs w:val="24"/>
        </w:rPr>
      </w:pPr>
      <w:r w:rsidRPr="000641FA">
        <w:rPr>
          <w:sz w:val="24"/>
          <w:szCs w:val="24"/>
        </w:rPr>
        <w:t xml:space="preserve">- витрина товаров в брендах - </w:t>
      </w:r>
      <w:r w:rsidRPr="000641FA">
        <w:rPr>
          <w:sz w:val="24"/>
          <w:szCs w:val="24"/>
          <w:highlight w:val="yellow"/>
        </w:rPr>
        <w:t>удалить кнопки - + и Купить,</w:t>
      </w:r>
      <w:r w:rsidRPr="000641FA">
        <w:rPr>
          <w:sz w:val="24"/>
          <w:szCs w:val="24"/>
        </w:rPr>
        <w:t xml:space="preserve"> </w:t>
      </w:r>
      <w:hyperlink r:id="rId30" w:anchor="work_table" w:history="1">
        <w:r w:rsidRPr="000641FA">
          <w:rPr>
            <w:rStyle w:val="Hyperlink"/>
            <w:sz w:val="24"/>
            <w:szCs w:val="24"/>
          </w:rPr>
          <w:t>http://промышленная-мебель.рус/brand/viking#work_table</w:t>
        </w:r>
      </w:hyperlink>
      <w:r w:rsidRPr="000641FA">
        <w:rPr>
          <w:sz w:val="24"/>
          <w:szCs w:val="24"/>
        </w:rPr>
        <w:t xml:space="preserve">, </w:t>
      </w:r>
    </w:p>
    <w:p w:rsidR="00D568A6" w:rsidRDefault="00D568A6" w:rsidP="0075783C">
      <w:pPr>
        <w:pStyle w:val="Heading2"/>
      </w:pPr>
      <w:r>
        <w:t>+ Итог</w:t>
      </w:r>
    </w:p>
    <w:p w:rsidR="00D568A6" w:rsidRPr="00792D3C" w:rsidRDefault="00D568A6" w:rsidP="00792D3C">
      <w:pPr>
        <w:rPr>
          <w:i/>
          <w:color w:val="000080"/>
          <w:sz w:val="28"/>
          <w:szCs w:val="28"/>
        </w:rPr>
      </w:pPr>
      <w:r w:rsidRPr="00792D3C">
        <w:rPr>
          <w:i/>
          <w:color w:val="000080"/>
          <w:sz w:val="28"/>
          <w:szCs w:val="28"/>
        </w:rPr>
        <w:t>Сделано</w:t>
      </w:r>
    </w:p>
    <w:p w:rsidR="00D568A6" w:rsidRDefault="00D568A6" w:rsidP="0075783C">
      <w:pPr>
        <w:pStyle w:val="Heading1"/>
      </w:pPr>
      <w:r>
        <w:t>+005. Сделать высоту блока товара как тут</w:t>
      </w:r>
    </w:p>
    <w:p w:rsidR="00D568A6" w:rsidRDefault="00D568A6" w:rsidP="00B830AF">
      <w:r>
        <w:t xml:space="preserve">- сделать высоту блока товара как тут </w:t>
      </w:r>
      <w:hyperlink r:id="rId31" w:anchor="catanch+105" w:history="1">
        <w:r>
          <w:rPr>
            <w:rStyle w:val="Hyperlink"/>
          </w:rPr>
          <w:t>http://промышленная-мебель.рус/catalog/antistaticeskaa-mebel#catanch+105</w:t>
        </w:r>
      </w:hyperlink>
      <w:r>
        <w:t> – немного не одинаковые блоки снизу … сравните – доработайте.</w:t>
      </w:r>
    </w:p>
    <w:p w:rsidR="00D568A6" w:rsidRDefault="00D568A6" w:rsidP="0075783C">
      <w:pPr>
        <w:pStyle w:val="Heading2"/>
      </w:pPr>
      <w:r>
        <w:t>+ Итог</w:t>
      </w:r>
    </w:p>
    <w:p w:rsidR="00D568A6" w:rsidRPr="00792D3C" w:rsidRDefault="00D568A6" w:rsidP="00792D3C">
      <w:pPr>
        <w:rPr>
          <w:i/>
          <w:color w:val="000080"/>
          <w:sz w:val="28"/>
          <w:szCs w:val="28"/>
        </w:rPr>
      </w:pPr>
      <w:r w:rsidRPr="00792D3C">
        <w:rPr>
          <w:i/>
          <w:color w:val="000080"/>
          <w:sz w:val="28"/>
          <w:szCs w:val="28"/>
        </w:rPr>
        <w:t>Сделано</w:t>
      </w:r>
    </w:p>
    <w:p w:rsidR="00D568A6" w:rsidRDefault="00D568A6" w:rsidP="0075783C">
      <w:pPr>
        <w:pStyle w:val="Heading1"/>
        <w:rPr>
          <w:lang w:eastAsia="ru-RU"/>
        </w:rPr>
      </w:pPr>
      <w:r>
        <w:rPr>
          <w:lang w:eastAsia="ru-RU"/>
        </w:rPr>
        <w:t>006. 15.</w:t>
      </w:r>
      <w:r w:rsidRPr="007D147E">
        <w:rPr>
          <w:lang w:eastAsia="ru-RU"/>
        </w:rPr>
        <w:t> </w:t>
      </w:r>
      <w:r>
        <w:t xml:space="preserve">«Сроки поставки» и «Доставка» из загрузочного файла </w:t>
      </w:r>
      <w:r>
        <w:rPr>
          <w:lang w:val="en-US"/>
        </w:rPr>
        <w:t>xls</w:t>
      </w:r>
      <w:r w:rsidRPr="00EA2727">
        <w:t xml:space="preserve"> </w:t>
      </w:r>
      <w:r>
        <w:t>не добавляется</w:t>
      </w:r>
    </w:p>
    <w:p w:rsidR="00D568A6" w:rsidRPr="00F7248C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</w:rPr>
        <w:t xml:space="preserve"> «Сроки поставки» и «Доставка» из загрузочного файла </w:t>
      </w:r>
      <w:r>
        <w:rPr>
          <w:rFonts w:ascii="Arial" w:hAnsi="Arial" w:cs="Arial"/>
          <w:color w:val="000000"/>
          <w:sz w:val="23"/>
          <w:szCs w:val="23"/>
          <w:lang w:val="en-US"/>
        </w:rPr>
        <w:t>xls</w:t>
      </w:r>
      <w:r w:rsidRPr="00EA2727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не добавляется на страницу товара. Прошу проверить с Вашей стороны.</w:t>
      </w:r>
    </w:p>
    <w:p w:rsidR="00D568A6" w:rsidRPr="007D147E" w:rsidRDefault="00D568A6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D568A6" w:rsidRDefault="00D568A6" w:rsidP="0075783C">
      <w:pPr>
        <w:pStyle w:val="Heading1"/>
      </w:pPr>
      <w:r>
        <w:t>007. Из шаблонов страниц удалить</w:t>
      </w:r>
    </w:p>
    <w:p w:rsidR="00D568A6" w:rsidRDefault="00D568A6" w:rsidP="00B830AF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2. Из шаблонов страниц удалить (только сделай резерв пожалуйста) с Скрин1404.</w:t>
      </w:r>
    </w:p>
    <w:p w:rsidR="00D568A6" w:rsidRDefault="00D568A6" w:rsidP="00B830AF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:rsidR="00D568A6" w:rsidRDefault="00D568A6" w:rsidP="00B830AF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:rsidR="00D568A6" w:rsidRDefault="00D568A6" w:rsidP="00970EFE">
      <w:pPr>
        <w:rPr>
          <w:i/>
          <w:color w:val="0000FF"/>
          <w:sz w:val="28"/>
          <w:szCs w:val="28"/>
        </w:rPr>
      </w:pPr>
    </w:p>
    <w:p w:rsidR="00D568A6" w:rsidRPr="00B830AF" w:rsidRDefault="00D568A6" w:rsidP="00970EFE">
      <w:pPr>
        <w:rPr>
          <w:i/>
          <w:color w:val="0000FF"/>
          <w:sz w:val="28"/>
          <w:szCs w:val="28"/>
        </w:rPr>
      </w:pPr>
    </w:p>
    <w:p w:rsidR="00D568A6" w:rsidRPr="005C1F32" w:rsidRDefault="00D568A6" w:rsidP="005C1F32"/>
    <w:sectPr w:rsidR="00D568A6" w:rsidRPr="005C1F32" w:rsidSect="007D14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B060402020202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ndex-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putMono">
    <w:panose1 w:val="02000509020000090004"/>
    <w:charset w:val="CC"/>
    <w:family w:val="modern"/>
    <w:pitch w:val="fixed"/>
    <w:sig w:usb0="A00002E7" w:usb1="0000F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A07"/>
    <w:multiLevelType w:val="hybridMultilevel"/>
    <w:tmpl w:val="5D0275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9EF1039"/>
    <w:multiLevelType w:val="hybridMultilevel"/>
    <w:tmpl w:val="821AC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49A579C"/>
    <w:multiLevelType w:val="hybridMultilevel"/>
    <w:tmpl w:val="0A025D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AC7267E"/>
    <w:multiLevelType w:val="hybridMultilevel"/>
    <w:tmpl w:val="A13AAB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147E"/>
    <w:rsid w:val="000407B9"/>
    <w:rsid w:val="000628B9"/>
    <w:rsid w:val="000641FA"/>
    <w:rsid w:val="0006500D"/>
    <w:rsid w:val="00067883"/>
    <w:rsid w:val="000A6EA8"/>
    <w:rsid w:val="000A7F63"/>
    <w:rsid w:val="000B175C"/>
    <w:rsid w:val="000C716A"/>
    <w:rsid w:val="000D178C"/>
    <w:rsid w:val="00180BC1"/>
    <w:rsid w:val="001C001B"/>
    <w:rsid w:val="001C0A47"/>
    <w:rsid w:val="001D3CB6"/>
    <w:rsid w:val="001E5AC1"/>
    <w:rsid w:val="001F4CDE"/>
    <w:rsid w:val="00204107"/>
    <w:rsid w:val="00217E01"/>
    <w:rsid w:val="00232EFA"/>
    <w:rsid w:val="002A4DA4"/>
    <w:rsid w:val="002A6579"/>
    <w:rsid w:val="002D6F72"/>
    <w:rsid w:val="002E5D56"/>
    <w:rsid w:val="0030540C"/>
    <w:rsid w:val="00311403"/>
    <w:rsid w:val="0032626C"/>
    <w:rsid w:val="00360CED"/>
    <w:rsid w:val="00364F2C"/>
    <w:rsid w:val="0038099B"/>
    <w:rsid w:val="00381C1C"/>
    <w:rsid w:val="003A6856"/>
    <w:rsid w:val="003B727C"/>
    <w:rsid w:val="003C17C6"/>
    <w:rsid w:val="003D2417"/>
    <w:rsid w:val="003E47F0"/>
    <w:rsid w:val="00413D06"/>
    <w:rsid w:val="0043316F"/>
    <w:rsid w:val="004418C5"/>
    <w:rsid w:val="004A005C"/>
    <w:rsid w:val="004A3801"/>
    <w:rsid w:val="004C04CD"/>
    <w:rsid w:val="004D16A7"/>
    <w:rsid w:val="004F1C00"/>
    <w:rsid w:val="00502E59"/>
    <w:rsid w:val="00521961"/>
    <w:rsid w:val="00543931"/>
    <w:rsid w:val="00583E66"/>
    <w:rsid w:val="005C1F32"/>
    <w:rsid w:val="005C6A59"/>
    <w:rsid w:val="005F562B"/>
    <w:rsid w:val="005F67E0"/>
    <w:rsid w:val="0062076A"/>
    <w:rsid w:val="006B6010"/>
    <w:rsid w:val="006F1AFC"/>
    <w:rsid w:val="00711AA6"/>
    <w:rsid w:val="00730BCB"/>
    <w:rsid w:val="00736074"/>
    <w:rsid w:val="007416E2"/>
    <w:rsid w:val="0075783C"/>
    <w:rsid w:val="00787B0B"/>
    <w:rsid w:val="00792D3C"/>
    <w:rsid w:val="007D147E"/>
    <w:rsid w:val="007D5DDC"/>
    <w:rsid w:val="008539FC"/>
    <w:rsid w:val="008A1091"/>
    <w:rsid w:val="008B32D3"/>
    <w:rsid w:val="008E2960"/>
    <w:rsid w:val="00916419"/>
    <w:rsid w:val="00925EE4"/>
    <w:rsid w:val="0093256E"/>
    <w:rsid w:val="009513C6"/>
    <w:rsid w:val="00970EFE"/>
    <w:rsid w:val="00975D82"/>
    <w:rsid w:val="009F512B"/>
    <w:rsid w:val="00A01424"/>
    <w:rsid w:val="00A02850"/>
    <w:rsid w:val="00A21003"/>
    <w:rsid w:val="00A44964"/>
    <w:rsid w:val="00A5341A"/>
    <w:rsid w:val="00A578D8"/>
    <w:rsid w:val="00A63395"/>
    <w:rsid w:val="00A65469"/>
    <w:rsid w:val="00B830AF"/>
    <w:rsid w:val="00B87DA3"/>
    <w:rsid w:val="00BF6035"/>
    <w:rsid w:val="00C17214"/>
    <w:rsid w:val="00C76B31"/>
    <w:rsid w:val="00C940EC"/>
    <w:rsid w:val="00CC7461"/>
    <w:rsid w:val="00CD4229"/>
    <w:rsid w:val="00CF3D88"/>
    <w:rsid w:val="00D035D5"/>
    <w:rsid w:val="00D568A6"/>
    <w:rsid w:val="00D63A9E"/>
    <w:rsid w:val="00D700EA"/>
    <w:rsid w:val="00D7191C"/>
    <w:rsid w:val="00D76528"/>
    <w:rsid w:val="00D82097"/>
    <w:rsid w:val="00DA417C"/>
    <w:rsid w:val="00DE4824"/>
    <w:rsid w:val="00E13950"/>
    <w:rsid w:val="00E24F43"/>
    <w:rsid w:val="00E834D1"/>
    <w:rsid w:val="00E91105"/>
    <w:rsid w:val="00EA2727"/>
    <w:rsid w:val="00EA27D2"/>
    <w:rsid w:val="00ED10E3"/>
    <w:rsid w:val="00EF336C"/>
    <w:rsid w:val="00F074FF"/>
    <w:rsid w:val="00F26823"/>
    <w:rsid w:val="00F31126"/>
    <w:rsid w:val="00F44F01"/>
    <w:rsid w:val="00F7248C"/>
    <w:rsid w:val="00F808B7"/>
    <w:rsid w:val="00FA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E7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A014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A014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31140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8539F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D700EA"/>
    <w:pPr>
      <w:ind w:left="720"/>
      <w:contextualSpacing/>
    </w:pPr>
  </w:style>
  <w:style w:type="character" w:customStyle="1" w:styleId="layout">
    <w:name w:val="layout"/>
    <w:basedOn w:val="DefaultParagraphFont"/>
    <w:uiPriority w:val="99"/>
    <w:rsid w:val="003E47F0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014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062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rsid w:val="0075783C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095"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356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0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0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57"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356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0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2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2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20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0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20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2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61"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356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0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0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0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20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80aaa0cvac.xn----7sbencb0bgbeiainp4k1b4a4c.xn--p1acf/catalog/rabocie-stoly/alf-15-7-stol-rabocij-serii-alfa" TargetMode="External"/><Relationship Id="rId13" Type="http://schemas.openxmlformats.org/officeDocument/2006/relationships/hyperlink" Target="https://marquisonline.ru/compare.html" TargetMode="External"/><Relationship Id="rId18" Type="http://schemas.openxmlformats.org/officeDocument/2006/relationships/hyperlink" Target="https://nizhniy-novgorod.defo.ru/services/specialist/" TargetMode="External"/><Relationship Id="rId26" Type="http://schemas.openxmlformats.org/officeDocument/2006/relationships/hyperlink" Target="https://&#1087;&#1088;&#1086;&#1084;&#1099;&#1096;&#1083;&#1077;&#1085;&#1085;&#1072;&#1103;-&#1084;&#1077;&#1073;&#1077;&#1083;&#1100;.&#1088;&#1091;&#1089;/catalog/rabocie-stol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n----7sbencb0bgbeiainp4k1b4a4c.xn--p1acf/brand/viking" TargetMode="External"/><Relationship Id="rId7" Type="http://schemas.openxmlformats.org/officeDocument/2006/relationships/hyperlink" Target="https://xn----7sbenacbbl2bhik1tlb.xn--p1ai/catalog/verstaki/verstaki-serii-vp/verstak-vp-5-1-6/" TargetMode="External"/><Relationship Id="rId12" Type="http://schemas.openxmlformats.org/officeDocument/2006/relationships/hyperlink" Target="https://marquisonline.ru/samovsasyivayushhie-strujnyie-nasosyi/" TargetMode="External"/><Relationship Id="rId17" Type="http://schemas.openxmlformats.org/officeDocument/2006/relationships/hyperlink" Target="https://xn----7sbencb0bgbeiainp4k1b4a4c.xn--p1acf/sborka-mebeli" TargetMode="External"/><Relationship Id="rId25" Type="http://schemas.openxmlformats.org/officeDocument/2006/relationships/hyperlink" Target="https://xn----7sbencb0bgbeiainp4k1b4a4c.xn--p1acf/catalog/rabocie-stoly-antistaticeskie-esd/sr-15-7-esd-stol-rabocij-klassik-1500h700-mm-antistaticeskij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xn----7sbencb0bgbeiainp4k1b4a4c.xn--p1acf/tehniceskoe-zadanie" TargetMode="External"/><Relationship Id="rId20" Type="http://schemas.openxmlformats.org/officeDocument/2006/relationships/hyperlink" Target="http://xn----7sbencb0bgbeiainp4k1b4a4c.xn--p1acf/vash-zakaz-prinyat" TargetMode="External"/><Relationship Id="rId29" Type="http://schemas.openxmlformats.org/officeDocument/2006/relationships/hyperlink" Target="https://nizhniy-novgorod.defo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l.yandex.ru/re.jsx?h=a,JjIKTKFHrkPGBsE-bJP3Ow&amp;l=aHR0cDovL3huLS0tLTdzYmVuY2IwYmdiZWlhaW5wNGsxYjRhNGMueG4tLXAxYWNmL2NhdGFsb2cvYW50aXN0YXRpY2Vza2FhLW1lYmVsI2NhdGFuY2grMTA1" TargetMode="External"/><Relationship Id="rId11" Type="http://schemas.openxmlformats.org/officeDocument/2006/relationships/hyperlink" Target="http://xn--80aaa0cvac.xn----7sbencb0bgbeiainp4k1b4a4c.xn--p1acf/catalog/rabocie-stoly/alf-15-7-stol-rabocij-serii-alfa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hyperlink" Target="https://mail.yandex.ru/re.jsx?h=a,t7OR8CpiRzwvybvKiFhGVg&amp;l=aHR0cDovL3huLS0tLTdzYmVuY2IwYmdiZWlhaW5wNGsxYjRhNGMueG4tLXAxYWNmL2JyYW5kL3Zpa2luZyN3b3JrX3RhYmxl" TargetMode="External"/><Relationship Id="rId15" Type="http://schemas.openxmlformats.org/officeDocument/2006/relationships/hyperlink" Target="https://xn----7sbencb0bgbeiainp4k1b4a4c.xn--p1acf/3d-proekt-pomesenij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nizhniy-novgorod.defo.ru/" TargetMode="External"/><Relationship Id="rId10" Type="http://schemas.openxmlformats.org/officeDocument/2006/relationships/hyperlink" Target="https://marquisonline.ru/izbrannoe.html" TargetMode="External"/><Relationship Id="rId19" Type="http://schemas.openxmlformats.org/officeDocument/2006/relationships/hyperlink" Target="https://nizhniy-novgorod.defo.ru/services/specialist/" TargetMode="External"/><Relationship Id="rId31" Type="http://schemas.openxmlformats.org/officeDocument/2006/relationships/hyperlink" Target="http://xn----7sbencb0bgbeiainp4k1b4a4c.xn--p1acf/catalog/antistaticeskaa-meb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quisonline.ru/samovsasyivayushhie-strujnyie-nasosyi/" TargetMode="External"/><Relationship Id="rId14" Type="http://schemas.openxmlformats.org/officeDocument/2006/relationships/hyperlink" Target="https://xn----7sbencb0bgbeiainp4k1b4a4c.xn--p1acf/vyezd-specialista" TargetMode="External"/><Relationship Id="rId22" Type="http://schemas.openxmlformats.org/officeDocument/2006/relationships/hyperlink" Target="https://mail.yandex.ru/re.jsx?h=a,T8WWAFo-oDxjp6G2uMnePA&amp;l=aHR0cDovL3huLS0tLTdzYmVuY2IwYmdiZWlhaW5wNGsxYjRhNGMueG4tLXAxYWNmL2NhdGFsb2cvZmlsdHJ5LWRsYS1keW1vdWxvdml0ZWxlai90ZXN0LWZ1bnRh" TargetMode="External"/><Relationship Id="rId27" Type="http://schemas.openxmlformats.org/officeDocument/2006/relationships/hyperlink" Target="https://xn--j1adfn.xn----7sbencb0bgbeiainp4k1b4a4c.xn--p1acf/catalog/rabocie-stoly" TargetMode="External"/><Relationship Id="rId30" Type="http://schemas.openxmlformats.org/officeDocument/2006/relationships/hyperlink" Target="http://xn----7sbencb0bgbeiainp4k1b4a4c.xn--p1acf/brand/vi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16221</TotalTime>
  <Pages>9</Pages>
  <Words>2847</Words>
  <Characters>16230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Щеглов</cp:lastModifiedBy>
  <cp:revision>25</cp:revision>
  <dcterms:created xsi:type="dcterms:W3CDTF">2021-06-16T13:07:00Z</dcterms:created>
  <dcterms:modified xsi:type="dcterms:W3CDTF">2021-07-01T21:37:00Z</dcterms:modified>
</cp:coreProperties>
</file>